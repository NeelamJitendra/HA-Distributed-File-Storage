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B90" w:rsidRDefault="00644B90" w:rsidP="00644B90">
      <w:pPr>
        <w:spacing w:before="56"/>
        <w:ind w:left="549"/>
        <w:rPr>
          <w:b/>
          <w:sz w:val="40"/>
        </w:rPr>
      </w:pPr>
      <w:bookmarkStart w:id="0" w:name="_Hlk485337301"/>
      <w:r>
        <w:rPr>
          <w:b/>
          <w:sz w:val="40"/>
          <w:u w:val="thick"/>
        </w:rPr>
        <w:t>High Availability (HA) Distributed File Storage</w:t>
      </w:r>
    </w:p>
    <w:p w:rsidR="00644B90" w:rsidRDefault="00644B90" w:rsidP="00644B90">
      <w:pPr>
        <w:pStyle w:val="Heading1"/>
        <w:spacing w:before="334"/>
        <w:ind w:firstLine="0"/>
        <w:rPr>
          <w:u w:val="none"/>
        </w:rPr>
      </w:pPr>
      <w:r>
        <w:rPr>
          <w:u w:val="none"/>
        </w:rPr>
        <w:t xml:space="preserve">Document:  </w:t>
      </w:r>
      <w:r w:rsidR="00A32124">
        <w:rPr>
          <w:u w:val="thick"/>
        </w:rPr>
        <w:t>Software Requirements</w:t>
      </w:r>
      <w:r>
        <w:rPr>
          <w:u w:val="thick"/>
        </w:rPr>
        <w:t xml:space="preserve"> Specification</w:t>
      </w:r>
    </w:p>
    <w:p w:rsidR="00644B90" w:rsidRDefault="00644B90" w:rsidP="00644B90">
      <w:pPr>
        <w:pStyle w:val="BodyText"/>
        <w:spacing w:before="8"/>
        <w:rPr>
          <w:b/>
        </w:rPr>
      </w:pPr>
    </w:p>
    <w:p w:rsidR="00644B90" w:rsidRDefault="00D7626D" w:rsidP="00644B90">
      <w:pPr>
        <w:spacing w:before="93"/>
        <w:ind w:left="100"/>
        <w:rPr>
          <w:b/>
          <w:sz w:val="31"/>
        </w:rPr>
      </w:pPr>
      <w:r>
        <w:rPr>
          <w:b/>
          <w:sz w:val="31"/>
          <w:u w:val="thick"/>
        </w:rPr>
        <w:t>Version 1.</w:t>
      </w:r>
      <w:r w:rsidR="00366633">
        <w:rPr>
          <w:b/>
          <w:sz w:val="31"/>
          <w:u w:val="thick"/>
        </w:rPr>
        <w:t>2</w:t>
      </w:r>
    </w:p>
    <w:p w:rsidR="00644B90" w:rsidRDefault="00644B90" w:rsidP="00644B90">
      <w:pPr>
        <w:pStyle w:val="BodyText"/>
        <w:spacing w:before="5"/>
        <w:rPr>
          <w:b/>
          <w:sz w:val="21"/>
        </w:rPr>
      </w:pPr>
    </w:p>
    <w:p w:rsidR="00644B90" w:rsidRDefault="00B24500" w:rsidP="00B24500">
      <w:pPr>
        <w:spacing w:before="87" w:line="487" w:lineRule="auto"/>
        <w:ind w:left="100" w:right="4344"/>
        <w:rPr>
          <w:b/>
          <w:sz w:val="28"/>
        </w:rPr>
      </w:pPr>
      <w:r>
        <w:rPr>
          <w:b/>
          <w:sz w:val="28"/>
        </w:rPr>
        <w:t>Publication date: 11-November</w:t>
      </w:r>
      <w:r w:rsidR="00644B90">
        <w:rPr>
          <w:b/>
          <w:sz w:val="28"/>
        </w:rPr>
        <w:t>-2017</w:t>
      </w:r>
    </w:p>
    <w:p w:rsidR="00644B90" w:rsidRDefault="00644B90" w:rsidP="00644B90">
      <w:pPr>
        <w:spacing w:before="87" w:line="487" w:lineRule="auto"/>
        <w:ind w:left="100" w:right="4980"/>
        <w:rPr>
          <w:b/>
          <w:sz w:val="28"/>
        </w:rPr>
      </w:pPr>
      <w:r>
        <w:rPr>
          <w:b/>
          <w:color w:val="333333"/>
          <w:sz w:val="28"/>
        </w:rPr>
        <w:t>Group name: Gryffindor</w:t>
      </w:r>
    </w:p>
    <w:p w:rsidR="00644B90" w:rsidRPr="009430C1" w:rsidRDefault="00644B90" w:rsidP="00644B90">
      <w:pPr>
        <w:pStyle w:val="BodyText"/>
        <w:spacing w:before="7"/>
        <w:rPr>
          <w:b/>
          <w:sz w:val="30"/>
          <w:lang w:val="en-IN"/>
        </w:rPr>
      </w:pPr>
    </w:p>
    <w:p w:rsidR="00644B90" w:rsidRDefault="00644B90" w:rsidP="00644B90">
      <w:pPr>
        <w:ind w:left="100"/>
        <w:rPr>
          <w:b/>
          <w:sz w:val="28"/>
        </w:rPr>
      </w:pPr>
      <w:r>
        <w:rPr>
          <w:b/>
          <w:color w:val="333333"/>
          <w:sz w:val="28"/>
        </w:rPr>
        <w:t>Group Members:</w:t>
      </w:r>
    </w:p>
    <w:p w:rsidR="00644B90" w:rsidRDefault="00644B90" w:rsidP="00644B90">
      <w:pPr>
        <w:pStyle w:val="BodyText"/>
        <w:spacing w:before="6"/>
        <w:rPr>
          <w:b/>
          <w:sz w:val="37"/>
        </w:rPr>
      </w:pPr>
    </w:p>
    <w:p w:rsidR="00644B90" w:rsidRPr="007B3D95" w:rsidRDefault="00A32124" w:rsidP="007B3D95">
      <w:pPr>
        <w:pStyle w:val="ListParagraph"/>
        <w:numPr>
          <w:ilvl w:val="0"/>
          <w:numId w:val="6"/>
        </w:numPr>
        <w:tabs>
          <w:tab w:val="left" w:pos="819"/>
          <w:tab w:val="left" w:pos="820"/>
        </w:tabs>
        <w:spacing w:before="193"/>
        <w:rPr>
          <w:sz w:val="31"/>
        </w:rPr>
      </w:pPr>
      <w:r>
        <w:rPr>
          <w:color w:val="333333"/>
          <w:sz w:val="31"/>
        </w:rPr>
        <w:t>JITENDRA</w:t>
      </w:r>
      <w:r w:rsidR="00644B90" w:rsidRPr="007B3D95">
        <w:rPr>
          <w:color w:val="333333"/>
          <w:spacing w:val="2"/>
          <w:sz w:val="31"/>
        </w:rPr>
        <w:t xml:space="preserve"> </w:t>
      </w:r>
      <w:r w:rsidR="00644B90" w:rsidRPr="007B3D95">
        <w:rPr>
          <w:color w:val="333333"/>
          <w:sz w:val="31"/>
        </w:rPr>
        <w:t>NEELAM</w:t>
      </w:r>
    </w:p>
    <w:p w:rsidR="007B3D95" w:rsidRPr="007B3D95" w:rsidRDefault="00A32124" w:rsidP="007B3D95">
      <w:pPr>
        <w:pStyle w:val="ListParagraph"/>
        <w:numPr>
          <w:ilvl w:val="0"/>
          <w:numId w:val="6"/>
        </w:numPr>
        <w:tabs>
          <w:tab w:val="left" w:pos="819"/>
          <w:tab w:val="left" w:pos="820"/>
        </w:tabs>
        <w:spacing w:before="193"/>
        <w:rPr>
          <w:sz w:val="32"/>
          <w:szCs w:val="32"/>
        </w:rPr>
      </w:pPr>
      <w:r>
        <w:rPr>
          <w:color w:val="333333"/>
          <w:sz w:val="32"/>
          <w:szCs w:val="32"/>
        </w:rPr>
        <w:t>BHAMIDI SIRISHA</w:t>
      </w:r>
      <w:r w:rsidR="007B3D95" w:rsidRPr="007B3D95">
        <w:rPr>
          <w:color w:val="333333"/>
          <w:sz w:val="32"/>
          <w:szCs w:val="32"/>
        </w:rPr>
        <w:t xml:space="preserve"> M</w:t>
      </w:r>
      <w:r>
        <w:rPr>
          <w:color w:val="333333"/>
          <w:sz w:val="32"/>
          <w:szCs w:val="32"/>
        </w:rPr>
        <w:t>ANASWINI</w:t>
      </w:r>
    </w:p>
    <w:p w:rsidR="00644B90" w:rsidRPr="007B3D95" w:rsidRDefault="00A32124" w:rsidP="007B3D95">
      <w:pPr>
        <w:pStyle w:val="ListParagraph"/>
        <w:numPr>
          <w:ilvl w:val="0"/>
          <w:numId w:val="6"/>
        </w:numPr>
        <w:tabs>
          <w:tab w:val="left" w:pos="819"/>
          <w:tab w:val="left" w:pos="820"/>
        </w:tabs>
        <w:spacing w:before="188"/>
        <w:rPr>
          <w:sz w:val="31"/>
        </w:rPr>
      </w:pPr>
      <w:r>
        <w:rPr>
          <w:color w:val="333333"/>
          <w:sz w:val="31"/>
        </w:rPr>
        <w:t>CHINNA</w:t>
      </w:r>
      <w:r w:rsidR="00644B90" w:rsidRPr="007B3D95">
        <w:rPr>
          <w:color w:val="333333"/>
          <w:sz w:val="31"/>
        </w:rPr>
        <w:t xml:space="preserve"> BALAJI</w:t>
      </w:r>
      <w:r w:rsidR="00644B90" w:rsidRPr="007B3D95">
        <w:rPr>
          <w:color w:val="333333"/>
          <w:spacing w:val="25"/>
          <w:sz w:val="31"/>
        </w:rPr>
        <w:t xml:space="preserve"> </w:t>
      </w:r>
      <w:r w:rsidR="00644B90" w:rsidRPr="007B3D95">
        <w:rPr>
          <w:color w:val="333333"/>
          <w:sz w:val="31"/>
        </w:rPr>
        <w:t>YALLA</w:t>
      </w:r>
    </w:p>
    <w:p w:rsidR="00644B90" w:rsidRPr="007B3D95" w:rsidRDefault="00A32124" w:rsidP="007B3D95">
      <w:pPr>
        <w:pStyle w:val="ListParagraph"/>
        <w:numPr>
          <w:ilvl w:val="0"/>
          <w:numId w:val="6"/>
        </w:numPr>
        <w:tabs>
          <w:tab w:val="left" w:pos="819"/>
          <w:tab w:val="left" w:pos="820"/>
        </w:tabs>
        <w:spacing w:before="193"/>
        <w:rPr>
          <w:sz w:val="31"/>
        </w:rPr>
      </w:pPr>
      <w:r>
        <w:rPr>
          <w:color w:val="333333"/>
          <w:sz w:val="31"/>
        </w:rPr>
        <w:t>NITISH</w:t>
      </w:r>
      <w:r w:rsidR="00644B90" w:rsidRPr="007B3D95">
        <w:rPr>
          <w:color w:val="333333"/>
          <w:spacing w:val="32"/>
          <w:sz w:val="31"/>
        </w:rPr>
        <w:t xml:space="preserve"> </w:t>
      </w:r>
      <w:r w:rsidR="00644B90" w:rsidRPr="007B3D95">
        <w:rPr>
          <w:color w:val="333333"/>
          <w:sz w:val="31"/>
        </w:rPr>
        <w:t>NAGABHAIRAVA</w:t>
      </w:r>
    </w:p>
    <w:p w:rsidR="00644B90" w:rsidRPr="007B3D95" w:rsidRDefault="00A32124" w:rsidP="007B3D95">
      <w:pPr>
        <w:pStyle w:val="ListParagraph"/>
        <w:numPr>
          <w:ilvl w:val="0"/>
          <w:numId w:val="6"/>
        </w:numPr>
        <w:tabs>
          <w:tab w:val="left" w:pos="819"/>
          <w:tab w:val="left" w:pos="820"/>
        </w:tabs>
        <w:spacing w:before="193"/>
        <w:rPr>
          <w:sz w:val="31"/>
        </w:rPr>
      </w:pPr>
      <w:r>
        <w:rPr>
          <w:color w:val="333333"/>
          <w:sz w:val="31"/>
        </w:rPr>
        <w:t xml:space="preserve">RAGHUVINAYAK </w:t>
      </w:r>
      <w:r w:rsidR="00644B90" w:rsidRPr="007B3D95">
        <w:rPr>
          <w:color w:val="333333"/>
          <w:sz w:val="31"/>
        </w:rPr>
        <w:t>RAO</w:t>
      </w:r>
      <w:r w:rsidR="00644B90" w:rsidRPr="007B3D95">
        <w:rPr>
          <w:color w:val="333333"/>
          <w:spacing w:val="70"/>
          <w:sz w:val="31"/>
        </w:rPr>
        <w:t xml:space="preserve"> </w:t>
      </w:r>
      <w:r w:rsidR="00644B90" w:rsidRPr="007B3D95">
        <w:rPr>
          <w:color w:val="333333"/>
          <w:sz w:val="31"/>
        </w:rPr>
        <w:t>MEDISETTI</w:t>
      </w:r>
    </w:p>
    <w:p w:rsidR="007B3D95" w:rsidRDefault="007B3D95" w:rsidP="00644B90">
      <w:pPr>
        <w:rPr>
          <w:sz w:val="31"/>
        </w:rPr>
      </w:pPr>
    </w:p>
    <w:p w:rsidR="007B3D95" w:rsidRPr="007B3D95" w:rsidRDefault="007B3D95" w:rsidP="007B3D95">
      <w:pPr>
        <w:pStyle w:val="ListParagraph"/>
        <w:numPr>
          <w:ilvl w:val="0"/>
          <w:numId w:val="6"/>
        </w:numPr>
        <w:rPr>
          <w:sz w:val="31"/>
        </w:rPr>
        <w:sectPr w:rsidR="007B3D95" w:rsidRPr="007B3D95" w:rsidSect="00644B90">
          <w:pgSz w:w="11900" w:h="16840"/>
          <w:pgMar w:top="1380" w:right="1680" w:bottom="280" w:left="1340" w:header="720" w:footer="720" w:gutter="0"/>
          <w:cols w:space="720"/>
        </w:sectPr>
      </w:pPr>
    </w:p>
    <w:p w:rsidR="00644B90" w:rsidRDefault="00644B90" w:rsidP="00644B90">
      <w:pPr>
        <w:spacing w:before="68"/>
        <w:ind w:left="100"/>
        <w:rPr>
          <w:sz w:val="31"/>
        </w:rPr>
      </w:pPr>
      <w:r>
        <w:rPr>
          <w:color w:val="333333"/>
          <w:sz w:val="31"/>
          <w:u w:val="single" w:color="333333"/>
        </w:rPr>
        <w:lastRenderedPageBreak/>
        <w:t>Contents</w:t>
      </w:r>
      <w:r>
        <w:rPr>
          <w:color w:val="333333"/>
          <w:sz w:val="31"/>
        </w:rPr>
        <w:t>:</w:t>
      </w: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ListParagraph"/>
        <w:numPr>
          <w:ilvl w:val="0"/>
          <w:numId w:val="4"/>
        </w:numPr>
        <w:tabs>
          <w:tab w:val="left" w:pos="743"/>
        </w:tabs>
        <w:spacing w:before="208"/>
        <w:rPr>
          <w:color w:val="333333"/>
          <w:sz w:val="24"/>
        </w:rPr>
      </w:pPr>
      <w:r>
        <w:rPr>
          <w:color w:val="333333"/>
          <w:sz w:val="24"/>
        </w:rPr>
        <w:t>Preface</w:t>
      </w:r>
    </w:p>
    <w:p w:rsidR="00B24500" w:rsidRDefault="00B24500" w:rsidP="00B24500">
      <w:pPr>
        <w:pStyle w:val="ListParagraph"/>
        <w:tabs>
          <w:tab w:val="left" w:pos="743"/>
        </w:tabs>
        <w:spacing w:before="208"/>
        <w:ind w:left="743" w:firstLine="0"/>
        <w:rPr>
          <w:color w:val="333333"/>
          <w:sz w:val="24"/>
        </w:rPr>
      </w:pPr>
      <w:r>
        <w:rPr>
          <w:color w:val="333333"/>
          <w:sz w:val="24"/>
        </w:rPr>
        <w:t xml:space="preserve"> Release v1.2 on 2017-11-10</w:t>
      </w:r>
    </w:p>
    <w:p w:rsidR="00644B90" w:rsidRDefault="00B24500" w:rsidP="00644B90">
      <w:pPr>
        <w:pStyle w:val="BodyText"/>
        <w:spacing w:before="43" w:line="237" w:lineRule="auto"/>
        <w:ind w:left="820" w:right="5333"/>
      </w:pPr>
      <w:r>
        <w:rPr>
          <w:color w:val="333333"/>
        </w:rPr>
        <w:t>Release v1.1 on 2016-04-25 Release v1.0 on 2016</w:t>
      </w:r>
      <w:r w:rsidR="00644B90">
        <w:rPr>
          <w:color w:val="333333"/>
        </w:rPr>
        <w:t>-04-18</w:t>
      </w:r>
    </w:p>
    <w:p w:rsidR="00644B90" w:rsidRDefault="00644B90" w:rsidP="00644B90">
      <w:pPr>
        <w:pStyle w:val="BodyText"/>
      </w:pPr>
    </w:p>
    <w:p w:rsidR="00644B90" w:rsidRDefault="00644B90" w:rsidP="00644B90">
      <w:pPr>
        <w:pStyle w:val="ListParagraph"/>
        <w:numPr>
          <w:ilvl w:val="0"/>
          <w:numId w:val="4"/>
        </w:numPr>
        <w:tabs>
          <w:tab w:val="left" w:pos="743"/>
        </w:tabs>
        <w:rPr>
          <w:color w:val="333333"/>
          <w:sz w:val="24"/>
        </w:rPr>
      </w:pPr>
      <w:r>
        <w:rPr>
          <w:color w:val="333333"/>
          <w:sz w:val="24"/>
        </w:rPr>
        <w:t>Glossary and</w:t>
      </w:r>
      <w:r>
        <w:rPr>
          <w:color w:val="333333"/>
          <w:spacing w:val="-10"/>
          <w:sz w:val="24"/>
        </w:rPr>
        <w:t xml:space="preserve"> </w:t>
      </w:r>
      <w:r>
        <w:rPr>
          <w:color w:val="333333"/>
          <w:sz w:val="24"/>
        </w:rPr>
        <w:t>abbreviations</w:t>
      </w:r>
    </w:p>
    <w:p w:rsidR="00644B90" w:rsidRDefault="00644B90" w:rsidP="00644B90">
      <w:pPr>
        <w:pStyle w:val="BodyText"/>
        <w:spacing w:before="8"/>
        <w:rPr>
          <w:sz w:val="27"/>
        </w:rPr>
      </w:pPr>
    </w:p>
    <w:p w:rsidR="00644B90" w:rsidRDefault="00644B90" w:rsidP="00644B90">
      <w:pPr>
        <w:pStyle w:val="ListParagraph"/>
        <w:numPr>
          <w:ilvl w:val="0"/>
          <w:numId w:val="4"/>
        </w:numPr>
        <w:tabs>
          <w:tab w:val="left" w:pos="743"/>
        </w:tabs>
        <w:rPr>
          <w:color w:val="333333"/>
          <w:sz w:val="24"/>
        </w:rPr>
      </w:pPr>
      <w:r>
        <w:rPr>
          <w:color w:val="333333"/>
          <w:sz w:val="24"/>
        </w:rPr>
        <w:t>System</w:t>
      </w:r>
      <w:r>
        <w:rPr>
          <w:color w:val="333333"/>
          <w:spacing w:val="-10"/>
          <w:sz w:val="24"/>
        </w:rPr>
        <w:t xml:space="preserve"> </w:t>
      </w:r>
      <w:r>
        <w:rPr>
          <w:color w:val="333333"/>
          <w:sz w:val="24"/>
        </w:rPr>
        <w:t>Architecture</w:t>
      </w:r>
    </w:p>
    <w:p w:rsidR="00644B90" w:rsidRDefault="00644B90" w:rsidP="00644B90">
      <w:pPr>
        <w:pStyle w:val="ListParagraph"/>
        <w:numPr>
          <w:ilvl w:val="1"/>
          <w:numId w:val="4"/>
        </w:numPr>
        <w:tabs>
          <w:tab w:val="left" w:pos="1180"/>
        </w:tabs>
        <w:spacing w:before="40" w:line="275" w:lineRule="exact"/>
        <w:rPr>
          <w:sz w:val="24"/>
        </w:rPr>
      </w:pPr>
      <w:r>
        <w:rPr>
          <w:color w:val="333333"/>
          <w:sz w:val="24"/>
        </w:rPr>
        <w:t>Frontend</w:t>
      </w:r>
    </w:p>
    <w:p w:rsidR="00644B90" w:rsidRDefault="00644B90" w:rsidP="00644B90">
      <w:pPr>
        <w:pStyle w:val="ListParagraph"/>
        <w:numPr>
          <w:ilvl w:val="1"/>
          <w:numId w:val="4"/>
        </w:numPr>
        <w:tabs>
          <w:tab w:val="left" w:pos="1180"/>
        </w:tabs>
        <w:spacing w:line="275" w:lineRule="exact"/>
        <w:rPr>
          <w:sz w:val="24"/>
        </w:rPr>
      </w:pPr>
      <w:r>
        <w:rPr>
          <w:color w:val="333333"/>
          <w:sz w:val="24"/>
        </w:rPr>
        <w:t>Database</w:t>
      </w:r>
    </w:p>
    <w:p w:rsidR="00644B90" w:rsidRDefault="00644B90" w:rsidP="00644B90">
      <w:pPr>
        <w:pStyle w:val="ListParagraph"/>
        <w:numPr>
          <w:ilvl w:val="1"/>
          <w:numId w:val="4"/>
        </w:numPr>
        <w:tabs>
          <w:tab w:val="left" w:pos="1180"/>
        </w:tabs>
        <w:spacing w:before="2"/>
        <w:rPr>
          <w:sz w:val="24"/>
        </w:rPr>
      </w:pPr>
      <w:r>
        <w:rPr>
          <w:color w:val="333333"/>
          <w:sz w:val="24"/>
        </w:rPr>
        <w:t>Backend</w:t>
      </w:r>
    </w:p>
    <w:p w:rsidR="00644B90" w:rsidRDefault="00644B90" w:rsidP="00644B90">
      <w:pPr>
        <w:pStyle w:val="BodyText"/>
        <w:spacing w:before="6"/>
        <w:rPr>
          <w:sz w:val="23"/>
        </w:rPr>
      </w:pPr>
    </w:p>
    <w:p w:rsidR="00644B90" w:rsidRDefault="00644B90" w:rsidP="00644B90">
      <w:pPr>
        <w:pStyle w:val="ListParagraph"/>
        <w:numPr>
          <w:ilvl w:val="0"/>
          <w:numId w:val="4"/>
        </w:numPr>
        <w:tabs>
          <w:tab w:val="left" w:pos="743"/>
        </w:tabs>
        <w:rPr>
          <w:color w:val="333333"/>
          <w:sz w:val="24"/>
        </w:rPr>
      </w:pPr>
      <w:r>
        <w:rPr>
          <w:color w:val="333333"/>
          <w:sz w:val="24"/>
        </w:rPr>
        <w:t>Requirements</w:t>
      </w:r>
    </w:p>
    <w:p w:rsidR="00644B90" w:rsidRDefault="00644B90" w:rsidP="00644B90">
      <w:pPr>
        <w:pStyle w:val="BodyText"/>
        <w:spacing w:before="5"/>
        <w:rPr>
          <w:sz w:val="21"/>
        </w:rPr>
      </w:pPr>
    </w:p>
    <w:p w:rsidR="00644B90" w:rsidRDefault="00644B90" w:rsidP="00644B90">
      <w:pPr>
        <w:pStyle w:val="BodyText"/>
        <w:ind w:left="820"/>
      </w:pPr>
      <w:r>
        <w:rPr>
          <w:color w:val="333333"/>
        </w:rPr>
        <w:t>Requirement: Identification string</w:t>
      </w:r>
    </w:p>
    <w:p w:rsidR="00644B90" w:rsidRDefault="00644B90" w:rsidP="00644B90">
      <w:pPr>
        <w:pStyle w:val="BodyText"/>
        <w:spacing w:before="160" w:line="379" w:lineRule="auto"/>
        <w:ind w:left="820" w:right="2786"/>
        <w:jc w:val="both"/>
      </w:pPr>
      <w:r>
        <w:rPr>
          <w:color w:val="333333"/>
        </w:rPr>
        <w:t>Creation date: Date when this requirement was created Change date: Date when this requirement was changed Module: Architecture module it belongs to</w:t>
      </w:r>
    </w:p>
    <w:p w:rsidR="00644B90" w:rsidRDefault="00644B90" w:rsidP="00644B90">
      <w:pPr>
        <w:pStyle w:val="BodyText"/>
        <w:spacing w:before="6"/>
        <w:ind w:left="820"/>
      </w:pPr>
      <w:r>
        <w:rPr>
          <w:color w:val="333333"/>
        </w:rPr>
        <w:t>Type: Functional/Non-Functional</w:t>
      </w:r>
    </w:p>
    <w:p w:rsidR="00644B90" w:rsidRDefault="00644B90" w:rsidP="00644B90">
      <w:pPr>
        <w:pStyle w:val="BodyText"/>
        <w:spacing w:before="160" w:line="379" w:lineRule="auto"/>
        <w:ind w:left="820" w:right="2221"/>
      </w:pPr>
      <w:r>
        <w:rPr>
          <w:color w:val="333333"/>
        </w:rPr>
        <w:t>Dependencies: What other requirements does this depend on Test: Test case identification string</w:t>
      </w:r>
    </w:p>
    <w:p w:rsidR="00644B90" w:rsidRDefault="00644B90" w:rsidP="00644B90">
      <w:pPr>
        <w:pStyle w:val="BodyText"/>
        <w:spacing w:before="11" w:line="379" w:lineRule="auto"/>
        <w:ind w:left="820" w:right="588"/>
      </w:pPr>
      <w:r>
        <w:rPr>
          <w:color w:val="333333"/>
        </w:rPr>
        <w:t>Assignee: Team member responsible for the requirement being fulfilled Description: Detailed information, including graphs, tables or UML diagrams Comment:  Reason why this requirement was changed.</w:t>
      </w:r>
    </w:p>
    <w:p w:rsidR="00644B90" w:rsidRDefault="00644B90" w:rsidP="00644B90">
      <w:pPr>
        <w:pStyle w:val="ListParagraph"/>
        <w:numPr>
          <w:ilvl w:val="1"/>
          <w:numId w:val="4"/>
        </w:numPr>
        <w:tabs>
          <w:tab w:val="left" w:pos="1060"/>
        </w:tabs>
        <w:spacing w:before="6"/>
        <w:ind w:left="1060"/>
        <w:rPr>
          <w:sz w:val="24"/>
        </w:rPr>
      </w:pPr>
      <w:r>
        <w:rPr>
          <w:color w:val="333333"/>
          <w:sz w:val="24"/>
        </w:rPr>
        <w:t>User</w:t>
      </w:r>
      <w:r>
        <w:rPr>
          <w:color w:val="333333"/>
          <w:spacing w:val="-7"/>
          <w:sz w:val="24"/>
        </w:rPr>
        <w:t xml:space="preserve"> </w:t>
      </w:r>
      <w:r>
        <w:rPr>
          <w:color w:val="333333"/>
          <w:sz w:val="24"/>
        </w:rPr>
        <w:t>requirements</w:t>
      </w:r>
    </w:p>
    <w:p w:rsidR="00644B90" w:rsidRDefault="00644B90" w:rsidP="00644B90">
      <w:pPr>
        <w:pStyle w:val="BodyText"/>
        <w:spacing w:before="3"/>
        <w:rPr>
          <w:sz w:val="27"/>
        </w:rPr>
      </w:pPr>
    </w:p>
    <w:p w:rsidR="00644B90" w:rsidRDefault="00644B90" w:rsidP="00644B90">
      <w:pPr>
        <w:pStyle w:val="ListParagraph"/>
        <w:numPr>
          <w:ilvl w:val="0"/>
          <w:numId w:val="4"/>
        </w:numPr>
        <w:tabs>
          <w:tab w:val="left" w:pos="743"/>
        </w:tabs>
        <w:rPr>
          <w:sz w:val="24"/>
        </w:rPr>
      </w:pPr>
      <w:r>
        <w:rPr>
          <w:color w:val="333333"/>
          <w:sz w:val="24"/>
        </w:rPr>
        <w:t>References</w:t>
      </w:r>
    </w:p>
    <w:p w:rsidR="00644B90" w:rsidRDefault="00644B90" w:rsidP="00644B90">
      <w:pPr>
        <w:rPr>
          <w:sz w:val="24"/>
        </w:rPr>
        <w:sectPr w:rsidR="00644B90">
          <w:pgSz w:w="11900" w:h="16840"/>
          <w:pgMar w:top="1380" w:right="1680" w:bottom="280" w:left="1340" w:header="720" w:footer="720" w:gutter="0"/>
          <w:cols w:space="720"/>
        </w:sectPr>
      </w:pPr>
    </w:p>
    <w:p w:rsidR="00644B90" w:rsidRDefault="00644B90" w:rsidP="00644B90">
      <w:pPr>
        <w:pStyle w:val="BodyText"/>
        <w:rPr>
          <w:sz w:val="20"/>
        </w:rPr>
      </w:pPr>
    </w:p>
    <w:p w:rsidR="00644B90" w:rsidRDefault="00644B90" w:rsidP="00644B90">
      <w:pPr>
        <w:pStyle w:val="Heading1"/>
        <w:numPr>
          <w:ilvl w:val="0"/>
          <w:numId w:val="3"/>
        </w:numPr>
        <w:tabs>
          <w:tab w:val="left" w:pos="463"/>
        </w:tabs>
        <w:spacing w:before="232"/>
        <w:jc w:val="left"/>
        <w:rPr>
          <w:color w:val="333333"/>
          <w:u w:val="none"/>
        </w:rPr>
      </w:pPr>
      <w:r>
        <w:rPr>
          <w:color w:val="333333"/>
          <w:u w:val="thick" w:color="333333"/>
        </w:rPr>
        <w:t>Preface</w:t>
      </w:r>
    </w:p>
    <w:p w:rsidR="00644B90" w:rsidRDefault="00644B90" w:rsidP="00644B90">
      <w:pPr>
        <w:pStyle w:val="BodyText"/>
        <w:spacing w:before="7"/>
        <w:rPr>
          <w:b/>
          <w:sz w:val="25"/>
        </w:rPr>
      </w:pPr>
    </w:p>
    <w:p w:rsidR="00644B90" w:rsidRDefault="00644B90" w:rsidP="00644B90">
      <w:pPr>
        <w:pStyle w:val="BodyText"/>
        <w:spacing w:before="90" w:line="360" w:lineRule="auto"/>
        <w:ind w:left="462" w:right="118"/>
        <w:jc w:val="both"/>
      </w:pPr>
      <w:r>
        <w:rPr>
          <w:color w:val="333333"/>
        </w:rPr>
        <w:t xml:space="preserve">The main concept of this project is to </w:t>
      </w:r>
      <w:r w:rsidR="009576FD">
        <w:t>develop</w:t>
      </w:r>
      <w:r>
        <w:t xml:space="preserve"> a secure file storage to the company SecuriFile in the form of a distributed file storage system with high availability to the customers.</w:t>
      </w:r>
    </w:p>
    <w:p w:rsidR="00644B90" w:rsidRDefault="00644B90" w:rsidP="00644B90">
      <w:pPr>
        <w:pStyle w:val="BodyText"/>
        <w:spacing w:before="3" w:line="360" w:lineRule="auto"/>
        <w:ind w:left="462" w:right="117"/>
        <w:jc w:val="both"/>
      </w:pPr>
      <w:r>
        <w:t>In this we are creating replicas for the servers and when a user uploads a file, the file is stored</w:t>
      </w:r>
      <w:r>
        <w:rPr>
          <w:spacing w:val="-6"/>
        </w:rPr>
        <w:t xml:space="preserve"> </w:t>
      </w:r>
      <w:r>
        <w:t>in</w:t>
      </w:r>
      <w:r>
        <w:rPr>
          <w:spacing w:val="-6"/>
        </w:rPr>
        <w:t xml:space="preserve"> </w:t>
      </w:r>
      <w:r>
        <w:t>a</w:t>
      </w:r>
      <w:r>
        <w:rPr>
          <w:spacing w:val="-6"/>
        </w:rPr>
        <w:t xml:space="preserve"> </w:t>
      </w:r>
      <w:r>
        <w:t>randomly</w:t>
      </w:r>
      <w:r>
        <w:rPr>
          <w:spacing w:val="-6"/>
        </w:rPr>
        <w:t xml:space="preserve"> </w:t>
      </w:r>
      <w:r>
        <w:t>chosen</w:t>
      </w:r>
      <w:r>
        <w:rPr>
          <w:spacing w:val="-6"/>
        </w:rPr>
        <w:t xml:space="preserve"> </w:t>
      </w:r>
      <w:r>
        <w:t>server.</w:t>
      </w:r>
      <w:r>
        <w:rPr>
          <w:spacing w:val="-6"/>
        </w:rPr>
        <w:t xml:space="preserve"> </w:t>
      </w:r>
      <w:r>
        <w:t>we</w:t>
      </w:r>
      <w:r>
        <w:rPr>
          <w:spacing w:val="-6"/>
        </w:rPr>
        <w:t xml:space="preserve"> </w:t>
      </w:r>
      <w:r>
        <w:t>use</w:t>
      </w:r>
      <w:r>
        <w:rPr>
          <w:spacing w:val="-6"/>
        </w:rPr>
        <w:t xml:space="preserve"> </w:t>
      </w:r>
      <w:r>
        <w:t>file</w:t>
      </w:r>
      <w:r>
        <w:rPr>
          <w:spacing w:val="-6"/>
        </w:rPr>
        <w:t xml:space="preserve"> </w:t>
      </w:r>
      <w:r>
        <w:t>transfer</w:t>
      </w:r>
      <w:r>
        <w:rPr>
          <w:spacing w:val="-6"/>
        </w:rPr>
        <w:t xml:space="preserve"> </w:t>
      </w:r>
      <w:r>
        <w:t>protocol</w:t>
      </w:r>
      <w:r>
        <w:rPr>
          <w:spacing w:val="-6"/>
        </w:rPr>
        <w:t xml:space="preserve"> </w:t>
      </w:r>
      <w:r>
        <w:t>for</w:t>
      </w:r>
      <w:r>
        <w:rPr>
          <w:spacing w:val="-6"/>
        </w:rPr>
        <w:t xml:space="preserve"> </w:t>
      </w:r>
      <w:r>
        <w:t>the</w:t>
      </w:r>
      <w:r>
        <w:rPr>
          <w:spacing w:val="-6"/>
        </w:rPr>
        <w:t xml:space="preserve"> </w:t>
      </w:r>
      <w:r>
        <w:t>transfer</w:t>
      </w:r>
      <w:r>
        <w:rPr>
          <w:spacing w:val="-6"/>
        </w:rPr>
        <w:t xml:space="preserve"> </w:t>
      </w:r>
      <w:r>
        <w:t>of</w:t>
      </w:r>
      <w:r>
        <w:rPr>
          <w:spacing w:val="-6"/>
        </w:rPr>
        <w:t xml:space="preserve"> </w:t>
      </w:r>
      <w:r>
        <w:t xml:space="preserve">data. </w:t>
      </w:r>
      <w:r>
        <w:rPr>
          <w:b/>
          <w:sz w:val="28"/>
        </w:rPr>
        <w:t>Service Developer:</w:t>
      </w:r>
      <w:r>
        <w:rPr>
          <w:b/>
          <w:spacing w:val="-23"/>
          <w:sz w:val="28"/>
        </w:rPr>
        <w:t xml:space="preserve"> </w:t>
      </w:r>
      <w:r>
        <w:rPr>
          <w:color w:val="333333"/>
        </w:rPr>
        <w:t>Gryffindor</w:t>
      </w:r>
    </w:p>
    <w:p w:rsidR="00644B90" w:rsidRDefault="00644B90" w:rsidP="00644B90">
      <w:pPr>
        <w:spacing w:before="2"/>
        <w:ind w:left="462"/>
        <w:jc w:val="both"/>
        <w:rPr>
          <w:sz w:val="24"/>
        </w:rPr>
      </w:pPr>
      <w:r>
        <w:rPr>
          <w:b/>
          <w:color w:val="333333"/>
          <w:sz w:val="28"/>
        </w:rPr>
        <w:t xml:space="preserve">Customer: </w:t>
      </w:r>
      <w:r>
        <w:rPr>
          <w:color w:val="333333"/>
          <w:sz w:val="24"/>
        </w:rPr>
        <w:t>Dragos llie</w:t>
      </w:r>
    </w:p>
    <w:p w:rsidR="00644B90" w:rsidRDefault="00644B90" w:rsidP="00644B90">
      <w:pPr>
        <w:pStyle w:val="BodyText"/>
        <w:spacing w:before="166" w:line="360" w:lineRule="auto"/>
        <w:ind w:left="462" w:right="118"/>
        <w:jc w:val="both"/>
        <w:rPr>
          <w:color w:val="333333"/>
        </w:rPr>
      </w:pPr>
      <w:r>
        <w:rPr>
          <w:color w:val="333333"/>
        </w:rPr>
        <w:t xml:space="preserve">In this </w:t>
      </w:r>
      <w:r w:rsidR="009576FD">
        <w:rPr>
          <w:color w:val="333333"/>
        </w:rPr>
        <w:t>document,</w:t>
      </w:r>
      <w:r>
        <w:rPr>
          <w:color w:val="333333"/>
        </w:rPr>
        <w:t xml:space="preserve"> we defined the technical terms and a short note on them, system architecture, user and system requirements and references.</w:t>
      </w:r>
    </w:p>
    <w:p w:rsidR="00D7626D" w:rsidRPr="00B24500" w:rsidRDefault="00D7626D" w:rsidP="00D7626D">
      <w:pPr>
        <w:pStyle w:val="BodyText"/>
        <w:numPr>
          <w:ilvl w:val="0"/>
          <w:numId w:val="8"/>
        </w:numPr>
        <w:spacing w:before="143"/>
        <w:rPr>
          <w:b/>
          <w:bCs/>
          <w:sz w:val="28"/>
          <w:szCs w:val="28"/>
        </w:rPr>
      </w:pPr>
      <w:r w:rsidRPr="00B24500">
        <w:rPr>
          <w:b/>
          <w:bCs/>
          <w:color w:val="333333"/>
          <w:sz w:val="28"/>
          <w:szCs w:val="28"/>
        </w:rPr>
        <w:t>Release v1.2 on 2017-11-10</w:t>
      </w:r>
    </w:p>
    <w:p w:rsidR="00D7626D" w:rsidRPr="00B24500" w:rsidRDefault="00D7626D" w:rsidP="00D7626D">
      <w:pPr>
        <w:pStyle w:val="BodyText"/>
        <w:spacing w:before="143"/>
        <w:ind w:left="720"/>
      </w:pPr>
      <w:r w:rsidRPr="00B24500">
        <w:rPr>
          <w:color w:val="333333"/>
        </w:rPr>
        <w:t>Folder option added</w:t>
      </w:r>
    </w:p>
    <w:p w:rsidR="00D7626D" w:rsidRPr="00D7626D" w:rsidRDefault="00D7626D" w:rsidP="00D7626D">
      <w:pPr>
        <w:pStyle w:val="BodyText"/>
        <w:spacing w:before="143"/>
        <w:ind w:left="720"/>
        <w:rPr>
          <w:b/>
          <w:bCs/>
          <w:sz w:val="28"/>
          <w:szCs w:val="28"/>
        </w:rPr>
      </w:pPr>
      <w:r>
        <w:rPr>
          <w:b/>
          <w:bCs/>
          <w:color w:val="333333"/>
          <w:sz w:val="28"/>
          <w:szCs w:val="28"/>
        </w:rPr>
        <w:t xml:space="preserve"> </w:t>
      </w:r>
    </w:p>
    <w:p w:rsidR="00644B90" w:rsidRPr="00B24500" w:rsidRDefault="00644B90" w:rsidP="00B24500">
      <w:pPr>
        <w:pStyle w:val="ListParagraph"/>
        <w:numPr>
          <w:ilvl w:val="0"/>
          <w:numId w:val="11"/>
        </w:numPr>
        <w:tabs>
          <w:tab w:val="left" w:pos="823"/>
        </w:tabs>
        <w:spacing w:before="19"/>
        <w:rPr>
          <w:b/>
          <w:sz w:val="28"/>
        </w:rPr>
      </w:pPr>
      <w:r w:rsidRPr="00B24500">
        <w:rPr>
          <w:b/>
          <w:color w:val="333333"/>
          <w:sz w:val="28"/>
        </w:rPr>
        <w:t>Release v1.1 on</w:t>
      </w:r>
      <w:r w:rsidRPr="00B24500">
        <w:rPr>
          <w:b/>
          <w:color w:val="333333"/>
          <w:spacing w:val="-17"/>
          <w:sz w:val="28"/>
        </w:rPr>
        <w:t xml:space="preserve"> </w:t>
      </w:r>
      <w:r w:rsidR="00B24500" w:rsidRPr="00B24500">
        <w:rPr>
          <w:b/>
          <w:color w:val="333333"/>
          <w:sz w:val="28"/>
        </w:rPr>
        <w:t>2016</w:t>
      </w:r>
      <w:r w:rsidRPr="00B24500">
        <w:rPr>
          <w:b/>
          <w:color w:val="333333"/>
          <w:sz w:val="28"/>
        </w:rPr>
        <w:t>-04-25</w:t>
      </w:r>
    </w:p>
    <w:p w:rsidR="00644B90" w:rsidRDefault="00644B90" w:rsidP="00644B90">
      <w:pPr>
        <w:pStyle w:val="BodyText"/>
        <w:spacing w:before="143"/>
        <w:ind w:left="804" w:right="6537"/>
        <w:jc w:val="center"/>
      </w:pPr>
      <w:r>
        <w:rPr>
          <w:color w:val="333333"/>
        </w:rPr>
        <w:t>Preface changed</w:t>
      </w:r>
    </w:p>
    <w:p w:rsidR="00644B90" w:rsidRDefault="00644B90" w:rsidP="00644B90">
      <w:pPr>
        <w:pStyle w:val="BodyText"/>
        <w:rPr>
          <w:sz w:val="26"/>
        </w:rPr>
      </w:pPr>
    </w:p>
    <w:p w:rsidR="00644B90" w:rsidRDefault="00644B90" w:rsidP="00644B90">
      <w:pPr>
        <w:pStyle w:val="BodyText"/>
        <w:spacing w:before="6"/>
        <w:rPr>
          <w:sz w:val="23"/>
        </w:rPr>
      </w:pPr>
    </w:p>
    <w:p w:rsidR="00644B90" w:rsidRPr="00B24500" w:rsidRDefault="00644B90" w:rsidP="00B24500">
      <w:pPr>
        <w:pStyle w:val="ListParagraph"/>
        <w:numPr>
          <w:ilvl w:val="0"/>
          <w:numId w:val="10"/>
        </w:numPr>
        <w:tabs>
          <w:tab w:val="left" w:pos="823"/>
        </w:tabs>
        <w:rPr>
          <w:b/>
          <w:sz w:val="28"/>
        </w:rPr>
      </w:pPr>
      <w:r w:rsidRPr="00B24500">
        <w:rPr>
          <w:b/>
          <w:color w:val="333333"/>
          <w:sz w:val="28"/>
        </w:rPr>
        <w:t>Release v1.0 on</w:t>
      </w:r>
      <w:r w:rsidRPr="00B24500">
        <w:rPr>
          <w:b/>
          <w:color w:val="333333"/>
          <w:spacing w:val="-17"/>
          <w:sz w:val="28"/>
        </w:rPr>
        <w:t xml:space="preserve"> </w:t>
      </w:r>
      <w:r w:rsidR="00B24500" w:rsidRPr="00B24500">
        <w:rPr>
          <w:b/>
          <w:color w:val="333333"/>
          <w:sz w:val="28"/>
        </w:rPr>
        <w:t>2016</w:t>
      </w:r>
      <w:r w:rsidRPr="00B24500">
        <w:rPr>
          <w:b/>
          <w:color w:val="333333"/>
          <w:sz w:val="28"/>
        </w:rPr>
        <w:t>-04-18</w:t>
      </w:r>
    </w:p>
    <w:p w:rsidR="00644B90" w:rsidRDefault="00644B90" w:rsidP="00644B90">
      <w:pPr>
        <w:pStyle w:val="BodyText"/>
        <w:spacing w:before="143"/>
        <w:ind w:left="822"/>
        <w:rPr>
          <w:color w:val="333333"/>
        </w:rPr>
      </w:pPr>
      <w:r>
        <w:rPr>
          <w:color w:val="333333"/>
        </w:rPr>
        <w:t>Initial Release</w:t>
      </w:r>
    </w:p>
    <w:p w:rsidR="00B24500" w:rsidRDefault="00B24500" w:rsidP="00644B90">
      <w:pPr>
        <w:pStyle w:val="BodyText"/>
        <w:spacing w:before="143"/>
        <w:ind w:left="822"/>
        <w:rPr>
          <w:color w:val="333333"/>
        </w:rPr>
      </w:pPr>
    </w:p>
    <w:p w:rsidR="00644B90" w:rsidRDefault="00644B90" w:rsidP="00644B90"/>
    <w:p w:rsidR="00B24500" w:rsidRDefault="00B24500" w:rsidP="00644B90">
      <w:pPr>
        <w:sectPr w:rsidR="00B24500">
          <w:pgSz w:w="11900" w:h="16840"/>
          <w:pgMar w:top="1600" w:right="1320" w:bottom="280" w:left="1620" w:header="720" w:footer="720" w:gutter="0"/>
          <w:cols w:space="720"/>
        </w:sectPr>
      </w:pPr>
      <w:r>
        <w:t xml:space="preserve">      </w:t>
      </w:r>
    </w:p>
    <w:p w:rsidR="00644B90" w:rsidRDefault="00644B90" w:rsidP="00644B90">
      <w:pPr>
        <w:pStyle w:val="BodyText"/>
        <w:spacing w:before="7"/>
        <w:rPr>
          <w:sz w:val="14"/>
        </w:rPr>
      </w:pPr>
    </w:p>
    <w:p w:rsidR="00644B90" w:rsidRDefault="00A32124" w:rsidP="00644B90">
      <w:pPr>
        <w:pStyle w:val="Heading1"/>
        <w:numPr>
          <w:ilvl w:val="0"/>
          <w:numId w:val="3"/>
        </w:numPr>
        <w:tabs>
          <w:tab w:val="left" w:pos="463"/>
        </w:tabs>
        <w:jc w:val="left"/>
        <w:rPr>
          <w:color w:val="333333"/>
          <w:u w:val="none"/>
        </w:rPr>
      </w:pPr>
      <w:r>
        <w:rPr>
          <w:color w:val="333333"/>
          <w:u w:val="thick" w:color="333333"/>
        </w:rPr>
        <w:t>Glossary and</w:t>
      </w:r>
      <w:r w:rsidR="00644B90">
        <w:rPr>
          <w:color w:val="333333"/>
          <w:spacing w:val="25"/>
          <w:u w:val="thick" w:color="333333"/>
        </w:rPr>
        <w:t xml:space="preserve"> </w:t>
      </w:r>
      <w:r w:rsidR="00644B90">
        <w:rPr>
          <w:color w:val="333333"/>
          <w:u w:val="thick" w:color="333333"/>
        </w:rPr>
        <w:t>abbreviations</w:t>
      </w:r>
    </w:p>
    <w:p w:rsidR="00644B90" w:rsidRDefault="00644B90" w:rsidP="00644B90">
      <w:pPr>
        <w:pStyle w:val="BodyText"/>
        <w:rPr>
          <w:b/>
          <w:sz w:val="20"/>
        </w:rPr>
      </w:pPr>
    </w:p>
    <w:p w:rsidR="00644B90" w:rsidRDefault="00644B90" w:rsidP="00644B90">
      <w:pPr>
        <w:pStyle w:val="BodyText"/>
        <w:rPr>
          <w:b/>
          <w:sz w:val="20"/>
        </w:rPr>
      </w:pPr>
    </w:p>
    <w:p w:rsidR="00644B90" w:rsidRDefault="00644B90" w:rsidP="00644B90">
      <w:pPr>
        <w:pStyle w:val="ListParagraph"/>
        <w:numPr>
          <w:ilvl w:val="0"/>
          <w:numId w:val="2"/>
        </w:numPr>
        <w:tabs>
          <w:tab w:val="left" w:pos="539"/>
          <w:tab w:val="left" w:pos="540"/>
        </w:tabs>
        <w:spacing w:before="224"/>
        <w:rPr>
          <w:b/>
          <w:sz w:val="28"/>
        </w:rPr>
      </w:pPr>
      <w:r>
        <w:rPr>
          <w:b/>
          <w:sz w:val="28"/>
        </w:rPr>
        <w:t>HTTP: Hyper Text Transfer</w:t>
      </w:r>
      <w:r>
        <w:rPr>
          <w:b/>
          <w:spacing w:val="-23"/>
          <w:sz w:val="28"/>
        </w:rPr>
        <w:t xml:space="preserve"> </w:t>
      </w:r>
      <w:r>
        <w:rPr>
          <w:b/>
          <w:sz w:val="28"/>
        </w:rPr>
        <w:t>Protocol</w:t>
      </w:r>
    </w:p>
    <w:p w:rsidR="00644B90" w:rsidRDefault="00644B90" w:rsidP="00644B90">
      <w:pPr>
        <w:pStyle w:val="BodyText"/>
        <w:spacing w:before="143" w:line="360" w:lineRule="auto"/>
        <w:ind w:left="1980" w:right="2289" w:hanging="1440"/>
      </w:pPr>
      <w:r>
        <w:t>It is a transfer of version data formats between server and client EX: plain txt, hyper txt, video and sound</w:t>
      </w:r>
    </w:p>
    <w:p w:rsidR="00644B90" w:rsidRDefault="00644B90" w:rsidP="00644B90">
      <w:pPr>
        <w:pStyle w:val="BodyText"/>
        <w:spacing w:before="6"/>
        <w:rPr>
          <w:sz w:val="37"/>
        </w:rPr>
      </w:pPr>
    </w:p>
    <w:p w:rsidR="00644B90" w:rsidRDefault="00644B90" w:rsidP="00644B90">
      <w:pPr>
        <w:pStyle w:val="ListParagraph"/>
        <w:numPr>
          <w:ilvl w:val="0"/>
          <w:numId w:val="2"/>
        </w:numPr>
        <w:tabs>
          <w:tab w:val="left" w:pos="539"/>
          <w:tab w:val="left" w:pos="540"/>
        </w:tabs>
        <w:rPr>
          <w:b/>
          <w:sz w:val="28"/>
        </w:rPr>
      </w:pPr>
      <w:r>
        <w:rPr>
          <w:b/>
          <w:sz w:val="28"/>
        </w:rPr>
        <w:t>FTPS: File Transfer Protocol</w:t>
      </w:r>
      <w:r>
        <w:rPr>
          <w:b/>
          <w:spacing w:val="-25"/>
          <w:sz w:val="28"/>
        </w:rPr>
        <w:t xml:space="preserve"> </w:t>
      </w:r>
      <w:r>
        <w:rPr>
          <w:b/>
          <w:sz w:val="28"/>
        </w:rPr>
        <w:t>Security</w:t>
      </w:r>
    </w:p>
    <w:p w:rsidR="00644B90" w:rsidRDefault="00644B90" w:rsidP="00644B90">
      <w:pPr>
        <w:pStyle w:val="BodyText"/>
        <w:spacing w:before="143" w:line="360" w:lineRule="auto"/>
        <w:ind w:left="600" w:right="194"/>
      </w:pPr>
      <w:r>
        <w:t xml:space="preserve">It is an extension for </w:t>
      </w:r>
      <w:r w:rsidR="00294C2F">
        <w:t>commonly used file</w:t>
      </w:r>
      <w:r w:rsidR="00A65A55">
        <w:t xml:space="preserve"> transfer protocol</w:t>
      </w:r>
      <w:r w:rsidR="005E15A5">
        <w:t xml:space="preserve"> </w:t>
      </w:r>
      <w:r w:rsidR="00A65A55">
        <w:t>(FTP) that adds s</w:t>
      </w:r>
      <w:r>
        <w:t>upport for the transfer layer security</w:t>
      </w:r>
      <w:r w:rsidR="00C14CB0">
        <w:t xml:space="preserve"> </w:t>
      </w:r>
      <w:bookmarkStart w:id="1" w:name="_GoBack"/>
      <w:bookmarkEnd w:id="1"/>
      <w:r>
        <w:t>(TLS) and secure sockets layer</w:t>
      </w:r>
      <w:r>
        <w:rPr>
          <w:spacing w:val="-28"/>
        </w:rPr>
        <w:t xml:space="preserve"> </w:t>
      </w:r>
      <w:r>
        <w:t>(SSL).</w:t>
      </w:r>
    </w:p>
    <w:p w:rsidR="00644B90" w:rsidRDefault="00644B90" w:rsidP="00644B90">
      <w:pPr>
        <w:pStyle w:val="BodyText"/>
        <w:rPr>
          <w:sz w:val="38"/>
        </w:rPr>
      </w:pPr>
    </w:p>
    <w:p w:rsidR="00644B90" w:rsidRDefault="00644B90" w:rsidP="00644B90">
      <w:pPr>
        <w:pStyle w:val="ListParagraph"/>
        <w:numPr>
          <w:ilvl w:val="0"/>
          <w:numId w:val="2"/>
        </w:numPr>
        <w:tabs>
          <w:tab w:val="left" w:pos="539"/>
          <w:tab w:val="left" w:pos="540"/>
        </w:tabs>
        <w:rPr>
          <w:b/>
          <w:sz w:val="28"/>
        </w:rPr>
      </w:pPr>
      <w:r>
        <w:rPr>
          <w:b/>
          <w:sz w:val="28"/>
        </w:rPr>
        <w:t>Message digest:</w:t>
      </w:r>
      <w:r>
        <w:rPr>
          <w:b/>
          <w:spacing w:val="-13"/>
          <w:sz w:val="28"/>
        </w:rPr>
        <w:t xml:space="preserve"> </w:t>
      </w:r>
      <w:r>
        <w:rPr>
          <w:b/>
          <w:sz w:val="28"/>
        </w:rPr>
        <w:t>SHA-1</w:t>
      </w:r>
    </w:p>
    <w:p w:rsidR="00644B90" w:rsidRDefault="00644B90" w:rsidP="00644B90">
      <w:pPr>
        <w:pStyle w:val="BodyText"/>
        <w:spacing w:before="143" w:line="360" w:lineRule="auto"/>
        <w:ind w:left="540"/>
      </w:pPr>
      <w:r>
        <w:t>IT is a crypto graphic hash function which is consider practically impossible to invert that is to recreate the input data from its hash value alone.</w:t>
      </w:r>
    </w:p>
    <w:p w:rsidR="00644B90" w:rsidRDefault="00644B90" w:rsidP="00644B90">
      <w:pPr>
        <w:pStyle w:val="BodyText"/>
        <w:spacing w:before="3" w:line="360" w:lineRule="auto"/>
        <w:ind w:left="540" w:right="41"/>
      </w:pPr>
      <w:r>
        <w:t>SHA-1: secure Hash algorithm.SHA-1 produces a 160bit (20 byte) hash value known as a message digest. SHA-1 advancements are SHA-2 and SHA-3.</w:t>
      </w:r>
    </w:p>
    <w:p w:rsidR="00644B90" w:rsidRDefault="00644B90" w:rsidP="00644B90">
      <w:pPr>
        <w:pStyle w:val="BodyText"/>
        <w:spacing w:before="10"/>
        <w:rPr>
          <w:sz w:val="37"/>
        </w:rPr>
      </w:pPr>
    </w:p>
    <w:p w:rsidR="00644B90" w:rsidRDefault="00644B90" w:rsidP="00644B90">
      <w:pPr>
        <w:pStyle w:val="ListParagraph"/>
        <w:numPr>
          <w:ilvl w:val="0"/>
          <w:numId w:val="2"/>
        </w:numPr>
        <w:tabs>
          <w:tab w:val="left" w:pos="539"/>
          <w:tab w:val="left" w:pos="540"/>
        </w:tabs>
        <w:spacing w:before="1"/>
        <w:rPr>
          <w:b/>
          <w:sz w:val="28"/>
        </w:rPr>
      </w:pPr>
      <w:r>
        <w:rPr>
          <w:b/>
          <w:sz w:val="28"/>
        </w:rPr>
        <w:t>GUI: Graphical User</w:t>
      </w:r>
      <w:r>
        <w:rPr>
          <w:b/>
          <w:spacing w:val="-16"/>
          <w:sz w:val="28"/>
        </w:rPr>
        <w:t xml:space="preserve"> </w:t>
      </w:r>
      <w:r>
        <w:rPr>
          <w:b/>
          <w:sz w:val="28"/>
        </w:rPr>
        <w:t>Interface</w:t>
      </w:r>
    </w:p>
    <w:p w:rsidR="00644B90" w:rsidRDefault="00644B90" w:rsidP="00644B90">
      <w:pPr>
        <w:pStyle w:val="BodyText"/>
        <w:spacing w:before="143" w:line="360" w:lineRule="auto"/>
        <w:ind w:left="540"/>
      </w:pPr>
      <w:r>
        <w:t>It is a type of interface which helps in interaction with electronic devices through graphical icon and visual indicators.</w:t>
      </w:r>
    </w:p>
    <w:p w:rsidR="00644B90" w:rsidRDefault="00644B90" w:rsidP="00644B90">
      <w:pPr>
        <w:pStyle w:val="BodyText"/>
        <w:spacing w:before="6"/>
        <w:rPr>
          <w:sz w:val="37"/>
        </w:rPr>
      </w:pPr>
    </w:p>
    <w:p w:rsidR="00644B90" w:rsidRDefault="00644B90" w:rsidP="00644B90">
      <w:pPr>
        <w:pStyle w:val="ListParagraph"/>
        <w:numPr>
          <w:ilvl w:val="0"/>
          <w:numId w:val="2"/>
        </w:numPr>
        <w:tabs>
          <w:tab w:val="left" w:pos="539"/>
          <w:tab w:val="left" w:pos="540"/>
        </w:tabs>
        <w:rPr>
          <w:b/>
          <w:sz w:val="28"/>
        </w:rPr>
      </w:pPr>
      <w:r>
        <w:rPr>
          <w:b/>
          <w:sz w:val="28"/>
        </w:rPr>
        <w:t>SQL Server: Structured Query Language</w:t>
      </w:r>
      <w:r>
        <w:rPr>
          <w:b/>
          <w:spacing w:val="-28"/>
          <w:sz w:val="28"/>
        </w:rPr>
        <w:t xml:space="preserve"> </w:t>
      </w:r>
      <w:r>
        <w:rPr>
          <w:b/>
          <w:sz w:val="28"/>
        </w:rPr>
        <w:t>Server</w:t>
      </w:r>
    </w:p>
    <w:p w:rsidR="00644B90" w:rsidRDefault="00644B90" w:rsidP="00644B90">
      <w:pPr>
        <w:pStyle w:val="BodyText"/>
        <w:spacing w:before="143" w:line="362" w:lineRule="auto"/>
        <w:ind w:left="540" w:hanging="1"/>
      </w:pPr>
      <w:r>
        <w:t xml:space="preserve">SQL is used to store, query and manipulate data. It is used for </w:t>
      </w:r>
      <w:r w:rsidR="00A65A55">
        <w:t>managing</w:t>
      </w:r>
      <w:r>
        <w:t xml:space="preserve"> data in a relational data base.</w:t>
      </w:r>
    </w:p>
    <w:bookmarkEnd w:id="0"/>
    <w:p w:rsidR="00644B90" w:rsidRDefault="00644B90" w:rsidP="00644B90">
      <w:pPr>
        <w:sectPr w:rsidR="00644B90">
          <w:pgSz w:w="11900" w:h="16840"/>
          <w:pgMar w:top="1600" w:right="1320" w:bottom="280" w:left="1620" w:header="720" w:footer="720" w:gutter="0"/>
          <w:cols w:space="720"/>
        </w:sectPr>
      </w:pPr>
    </w:p>
    <w:p w:rsidR="00644B90" w:rsidRDefault="00644B90" w:rsidP="00644B90">
      <w:pPr>
        <w:pStyle w:val="BodyText"/>
        <w:spacing w:before="8"/>
        <w:rPr>
          <w:sz w:val="26"/>
        </w:rPr>
      </w:pPr>
      <w:bookmarkStart w:id="2" w:name="_Hlk485337450"/>
    </w:p>
    <w:p w:rsidR="00644B90" w:rsidRDefault="00644B90" w:rsidP="00644B90">
      <w:pPr>
        <w:pStyle w:val="Heading1"/>
        <w:numPr>
          <w:ilvl w:val="0"/>
          <w:numId w:val="3"/>
        </w:numPr>
        <w:tabs>
          <w:tab w:val="left" w:pos="1223"/>
        </w:tabs>
        <w:ind w:left="1223"/>
        <w:jc w:val="left"/>
        <w:rPr>
          <w:color w:val="333333"/>
          <w:u w:val="none"/>
        </w:rPr>
      </w:pPr>
      <w:r>
        <w:rPr>
          <w:color w:val="333333"/>
          <w:u w:val="thick" w:color="333333"/>
        </w:rPr>
        <w:t>System</w:t>
      </w:r>
      <w:r>
        <w:rPr>
          <w:color w:val="333333"/>
          <w:spacing w:val="75"/>
          <w:u w:val="thick" w:color="333333"/>
        </w:rPr>
        <w:t xml:space="preserve"> </w:t>
      </w:r>
      <w:r>
        <w:rPr>
          <w:color w:val="333333"/>
          <w:u w:val="thick" w:color="333333"/>
        </w:rPr>
        <w:t>architecture</w:t>
      </w:r>
    </w:p>
    <w:p w:rsidR="00644B90" w:rsidRDefault="00644B90" w:rsidP="00644B90">
      <w:pPr>
        <w:pStyle w:val="BodyText"/>
        <w:spacing w:before="8"/>
        <w:rPr>
          <w:b/>
          <w:sz w:val="25"/>
        </w:rPr>
      </w:pPr>
    </w:p>
    <w:p w:rsidR="00644B90" w:rsidRDefault="00644B90" w:rsidP="00644B90">
      <w:pPr>
        <w:pStyle w:val="BodyText"/>
        <w:spacing w:before="90"/>
        <w:ind w:left="1222" w:right="898"/>
        <w:jc w:val="both"/>
      </w:pPr>
      <w:r>
        <w:t>In</w:t>
      </w:r>
      <w:r>
        <w:rPr>
          <w:spacing w:val="-7"/>
        </w:rPr>
        <w:t xml:space="preserve"> </w:t>
      </w:r>
      <w:r>
        <w:t>this</w:t>
      </w:r>
      <w:r>
        <w:rPr>
          <w:spacing w:val="-7"/>
        </w:rPr>
        <w:t xml:space="preserve"> </w:t>
      </w:r>
      <w:r>
        <w:t>section</w:t>
      </w:r>
      <w:r>
        <w:rPr>
          <w:spacing w:val="-7"/>
        </w:rPr>
        <w:t xml:space="preserve"> </w:t>
      </w:r>
      <w:r>
        <w:t>of</w:t>
      </w:r>
      <w:r>
        <w:rPr>
          <w:spacing w:val="-7"/>
        </w:rPr>
        <w:t xml:space="preserve"> </w:t>
      </w:r>
      <w:r>
        <w:t>the</w:t>
      </w:r>
      <w:r>
        <w:rPr>
          <w:spacing w:val="-7"/>
        </w:rPr>
        <w:t xml:space="preserve"> </w:t>
      </w:r>
      <w:r>
        <w:t>proposal</w:t>
      </w:r>
      <w:r>
        <w:rPr>
          <w:spacing w:val="-7"/>
        </w:rPr>
        <w:t xml:space="preserve"> </w:t>
      </w:r>
      <w:r>
        <w:t>we</w:t>
      </w:r>
      <w:r>
        <w:rPr>
          <w:spacing w:val="-7"/>
        </w:rPr>
        <w:t xml:space="preserve"> </w:t>
      </w:r>
      <w:r>
        <w:t>provide</w:t>
      </w:r>
      <w:r>
        <w:rPr>
          <w:spacing w:val="-7"/>
        </w:rPr>
        <w:t xml:space="preserve"> </w:t>
      </w:r>
      <w:r>
        <w:t>the</w:t>
      </w:r>
      <w:r>
        <w:rPr>
          <w:spacing w:val="-7"/>
        </w:rPr>
        <w:t xml:space="preserve"> </w:t>
      </w:r>
      <w:r>
        <w:t>system</w:t>
      </w:r>
      <w:r>
        <w:rPr>
          <w:spacing w:val="-7"/>
        </w:rPr>
        <w:t xml:space="preserve"> </w:t>
      </w:r>
      <w:r>
        <w:t>architecture,</w:t>
      </w:r>
      <w:r>
        <w:rPr>
          <w:spacing w:val="-7"/>
        </w:rPr>
        <w:t xml:space="preserve"> </w:t>
      </w:r>
      <w:r>
        <w:t>which</w:t>
      </w:r>
      <w:r>
        <w:rPr>
          <w:spacing w:val="-7"/>
        </w:rPr>
        <w:t xml:space="preserve"> </w:t>
      </w:r>
      <w:r>
        <w:t>determines</w:t>
      </w:r>
      <w:r>
        <w:rPr>
          <w:spacing w:val="-7"/>
        </w:rPr>
        <w:t xml:space="preserve"> </w:t>
      </w:r>
      <w:r>
        <w:t>the working of the system. Initially the system can be determined in three sections they are the front end, database and the back end of the</w:t>
      </w:r>
      <w:r>
        <w:rPr>
          <w:spacing w:val="-18"/>
        </w:rPr>
        <w:t xml:space="preserve"> </w:t>
      </w:r>
      <w:r>
        <w:t>system</w:t>
      </w: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BodyText"/>
        <w:rPr>
          <w:sz w:val="20"/>
        </w:rPr>
      </w:pPr>
    </w:p>
    <w:p w:rsidR="00644B90" w:rsidRDefault="00644B90" w:rsidP="00644B90">
      <w:pPr>
        <w:pStyle w:val="BodyText"/>
        <w:spacing w:before="5"/>
      </w:pPr>
      <w:r>
        <w:rPr>
          <w:noProof/>
          <w:lang w:val="sv-SE" w:eastAsia="sv-SE"/>
        </w:rPr>
        <mc:AlternateContent>
          <mc:Choice Requires="wpg">
            <w:drawing>
              <wp:anchor distT="0" distB="0" distL="0" distR="0" simplePos="0" relativeHeight="251659264" behindDoc="0" locked="0" layoutInCell="1" allowOverlap="1" wp14:anchorId="3891D57F" wp14:editId="4DB84333">
                <wp:simplePos x="0" y="0"/>
                <wp:positionH relativeFrom="page">
                  <wp:posOffset>618490</wp:posOffset>
                </wp:positionH>
                <wp:positionV relativeFrom="paragraph">
                  <wp:posOffset>203200</wp:posOffset>
                </wp:positionV>
                <wp:extent cx="6526530" cy="3462655"/>
                <wp:effectExtent l="0" t="0" r="5080" b="4445"/>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6530" cy="3462655"/>
                          <a:chOff x="974" y="320"/>
                          <a:chExt cx="10278" cy="5453"/>
                        </a:xfrm>
                      </wpg:grpSpPr>
                      <wps:wsp>
                        <wps:cNvPr id="111" name="Freeform 38"/>
                        <wps:cNvSpPr>
                          <a:spLocks/>
                        </wps:cNvSpPr>
                        <wps:spPr bwMode="auto">
                          <a:xfrm>
                            <a:off x="1521" y="910"/>
                            <a:ext cx="1080" cy="917"/>
                          </a:xfrm>
                          <a:custGeom>
                            <a:avLst/>
                            <a:gdLst>
                              <a:gd name="T0" fmla="+- 0 1522 1522"/>
                              <a:gd name="T1" fmla="*/ T0 w 1080"/>
                              <a:gd name="T2" fmla="+- 0 1369 911"/>
                              <a:gd name="T3" fmla="*/ 1369 h 917"/>
                              <a:gd name="T4" fmla="+- 0 1527 1522"/>
                              <a:gd name="T5" fmla="*/ T4 w 1080"/>
                              <a:gd name="T6" fmla="+- 0 1301 911"/>
                              <a:gd name="T7" fmla="*/ 1301 h 917"/>
                              <a:gd name="T8" fmla="+- 0 1544 1522"/>
                              <a:gd name="T9" fmla="*/ T8 w 1080"/>
                              <a:gd name="T10" fmla="+- 0 1237 911"/>
                              <a:gd name="T11" fmla="*/ 1237 h 917"/>
                              <a:gd name="T12" fmla="+- 0 1572 1522"/>
                              <a:gd name="T13" fmla="*/ T12 w 1080"/>
                              <a:gd name="T14" fmla="+- 0 1176 911"/>
                              <a:gd name="T15" fmla="*/ 1176 h 917"/>
                              <a:gd name="T16" fmla="+- 0 1609 1522"/>
                              <a:gd name="T17" fmla="*/ T16 w 1080"/>
                              <a:gd name="T18" fmla="+- 0 1119 911"/>
                              <a:gd name="T19" fmla="*/ 1119 h 917"/>
                              <a:gd name="T20" fmla="+- 0 1654 1522"/>
                              <a:gd name="T21" fmla="*/ T20 w 1080"/>
                              <a:gd name="T22" fmla="+- 0 1068 911"/>
                              <a:gd name="T23" fmla="*/ 1068 h 917"/>
                              <a:gd name="T24" fmla="+- 0 1707 1522"/>
                              <a:gd name="T25" fmla="*/ T24 w 1080"/>
                              <a:gd name="T26" fmla="+- 0 1023 911"/>
                              <a:gd name="T27" fmla="*/ 1023 h 917"/>
                              <a:gd name="T28" fmla="+- 0 1768 1522"/>
                              <a:gd name="T29" fmla="*/ T28 w 1080"/>
                              <a:gd name="T30" fmla="+- 0 984 911"/>
                              <a:gd name="T31" fmla="*/ 984 h 917"/>
                              <a:gd name="T32" fmla="+- 0 1834 1522"/>
                              <a:gd name="T33" fmla="*/ T32 w 1080"/>
                              <a:gd name="T34" fmla="+- 0 953 911"/>
                              <a:gd name="T35" fmla="*/ 953 h 917"/>
                              <a:gd name="T36" fmla="+- 0 1906 1522"/>
                              <a:gd name="T37" fmla="*/ T36 w 1080"/>
                              <a:gd name="T38" fmla="+- 0 930 911"/>
                              <a:gd name="T39" fmla="*/ 930 h 917"/>
                              <a:gd name="T40" fmla="+- 0 1982 1522"/>
                              <a:gd name="T41" fmla="*/ T40 w 1080"/>
                              <a:gd name="T42" fmla="+- 0 916 911"/>
                              <a:gd name="T43" fmla="*/ 916 h 917"/>
                              <a:gd name="T44" fmla="+- 0 2062 1522"/>
                              <a:gd name="T45" fmla="*/ T44 w 1080"/>
                              <a:gd name="T46" fmla="+- 0 911 911"/>
                              <a:gd name="T47" fmla="*/ 911 h 917"/>
                              <a:gd name="T48" fmla="+- 0 2141 1522"/>
                              <a:gd name="T49" fmla="*/ T48 w 1080"/>
                              <a:gd name="T50" fmla="+- 0 916 911"/>
                              <a:gd name="T51" fmla="*/ 916 h 917"/>
                              <a:gd name="T52" fmla="+- 0 2218 1522"/>
                              <a:gd name="T53" fmla="*/ T52 w 1080"/>
                              <a:gd name="T54" fmla="+- 0 930 911"/>
                              <a:gd name="T55" fmla="*/ 930 h 917"/>
                              <a:gd name="T56" fmla="+- 0 2289 1522"/>
                              <a:gd name="T57" fmla="*/ T56 w 1080"/>
                              <a:gd name="T58" fmla="+- 0 953 911"/>
                              <a:gd name="T59" fmla="*/ 953 h 917"/>
                              <a:gd name="T60" fmla="+- 0 2356 1522"/>
                              <a:gd name="T61" fmla="*/ T60 w 1080"/>
                              <a:gd name="T62" fmla="+- 0 984 911"/>
                              <a:gd name="T63" fmla="*/ 984 h 917"/>
                              <a:gd name="T64" fmla="+- 0 2416 1522"/>
                              <a:gd name="T65" fmla="*/ T64 w 1080"/>
                              <a:gd name="T66" fmla="+- 0 1023 911"/>
                              <a:gd name="T67" fmla="*/ 1023 h 917"/>
                              <a:gd name="T68" fmla="+- 0 2469 1522"/>
                              <a:gd name="T69" fmla="*/ T68 w 1080"/>
                              <a:gd name="T70" fmla="+- 0 1068 911"/>
                              <a:gd name="T71" fmla="*/ 1068 h 917"/>
                              <a:gd name="T72" fmla="+- 0 2515 1522"/>
                              <a:gd name="T73" fmla="*/ T72 w 1080"/>
                              <a:gd name="T74" fmla="+- 0 1119 911"/>
                              <a:gd name="T75" fmla="*/ 1119 h 917"/>
                              <a:gd name="T76" fmla="+- 0 2551 1522"/>
                              <a:gd name="T77" fmla="*/ T76 w 1080"/>
                              <a:gd name="T78" fmla="+- 0 1176 911"/>
                              <a:gd name="T79" fmla="*/ 1176 h 917"/>
                              <a:gd name="T80" fmla="+- 0 2579 1522"/>
                              <a:gd name="T81" fmla="*/ T80 w 1080"/>
                              <a:gd name="T82" fmla="+- 0 1237 911"/>
                              <a:gd name="T83" fmla="*/ 1237 h 917"/>
                              <a:gd name="T84" fmla="+- 0 2596 1522"/>
                              <a:gd name="T85" fmla="*/ T84 w 1080"/>
                              <a:gd name="T86" fmla="+- 0 1301 911"/>
                              <a:gd name="T87" fmla="*/ 1301 h 917"/>
                              <a:gd name="T88" fmla="+- 0 2602 1522"/>
                              <a:gd name="T89" fmla="*/ T88 w 1080"/>
                              <a:gd name="T90" fmla="+- 0 1369 911"/>
                              <a:gd name="T91" fmla="*/ 1369 h 917"/>
                              <a:gd name="T92" fmla="+- 0 2596 1522"/>
                              <a:gd name="T93" fmla="*/ T92 w 1080"/>
                              <a:gd name="T94" fmla="+- 0 1437 911"/>
                              <a:gd name="T95" fmla="*/ 1437 h 917"/>
                              <a:gd name="T96" fmla="+- 0 2579 1522"/>
                              <a:gd name="T97" fmla="*/ T96 w 1080"/>
                              <a:gd name="T98" fmla="+- 0 1501 911"/>
                              <a:gd name="T99" fmla="*/ 1501 h 917"/>
                              <a:gd name="T100" fmla="+- 0 2551 1522"/>
                              <a:gd name="T101" fmla="*/ T100 w 1080"/>
                              <a:gd name="T102" fmla="+- 0 1562 911"/>
                              <a:gd name="T103" fmla="*/ 1562 h 917"/>
                              <a:gd name="T104" fmla="+- 0 2515 1522"/>
                              <a:gd name="T105" fmla="*/ T104 w 1080"/>
                              <a:gd name="T106" fmla="+- 0 1619 911"/>
                              <a:gd name="T107" fmla="*/ 1619 h 917"/>
                              <a:gd name="T108" fmla="+- 0 2469 1522"/>
                              <a:gd name="T109" fmla="*/ T108 w 1080"/>
                              <a:gd name="T110" fmla="+- 0 1670 911"/>
                              <a:gd name="T111" fmla="*/ 1670 h 917"/>
                              <a:gd name="T112" fmla="+- 0 2416 1522"/>
                              <a:gd name="T113" fmla="*/ T112 w 1080"/>
                              <a:gd name="T114" fmla="+- 0 1715 911"/>
                              <a:gd name="T115" fmla="*/ 1715 h 917"/>
                              <a:gd name="T116" fmla="+- 0 2356 1522"/>
                              <a:gd name="T117" fmla="*/ T116 w 1080"/>
                              <a:gd name="T118" fmla="+- 0 1754 911"/>
                              <a:gd name="T119" fmla="*/ 1754 h 917"/>
                              <a:gd name="T120" fmla="+- 0 2289 1522"/>
                              <a:gd name="T121" fmla="*/ T120 w 1080"/>
                              <a:gd name="T122" fmla="+- 0 1785 911"/>
                              <a:gd name="T123" fmla="*/ 1785 h 917"/>
                              <a:gd name="T124" fmla="+- 0 2218 1522"/>
                              <a:gd name="T125" fmla="*/ T124 w 1080"/>
                              <a:gd name="T126" fmla="+- 0 1808 911"/>
                              <a:gd name="T127" fmla="*/ 1808 h 917"/>
                              <a:gd name="T128" fmla="+- 0 2141 1522"/>
                              <a:gd name="T129" fmla="*/ T128 w 1080"/>
                              <a:gd name="T130" fmla="+- 0 1822 911"/>
                              <a:gd name="T131" fmla="*/ 1822 h 917"/>
                              <a:gd name="T132" fmla="+- 0 2062 1522"/>
                              <a:gd name="T133" fmla="*/ T132 w 1080"/>
                              <a:gd name="T134" fmla="+- 0 1827 911"/>
                              <a:gd name="T135" fmla="*/ 1827 h 917"/>
                              <a:gd name="T136" fmla="+- 0 1982 1522"/>
                              <a:gd name="T137" fmla="*/ T136 w 1080"/>
                              <a:gd name="T138" fmla="+- 0 1822 911"/>
                              <a:gd name="T139" fmla="*/ 1822 h 917"/>
                              <a:gd name="T140" fmla="+- 0 1906 1522"/>
                              <a:gd name="T141" fmla="*/ T140 w 1080"/>
                              <a:gd name="T142" fmla="+- 0 1808 911"/>
                              <a:gd name="T143" fmla="*/ 1808 h 917"/>
                              <a:gd name="T144" fmla="+- 0 1834 1522"/>
                              <a:gd name="T145" fmla="*/ T144 w 1080"/>
                              <a:gd name="T146" fmla="+- 0 1785 911"/>
                              <a:gd name="T147" fmla="*/ 1785 h 917"/>
                              <a:gd name="T148" fmla="+- 0 1768 1522"/>
                              <a:gd name="T149" fmla="*/ T148 w 1080"/>
                              <a:gd name="T150" fmla="+- 0 1754 911"/>
                              <a:gd name="T151" fmla="*/ 1754 h 917"/>
                              <a:gd name="T152" fmla="+- 0 1707 1522"/>
                              <a:gd name="T153" fmla="*/ T152 w 1080"/>
                              <a:gd name="T154" fmla="+- 0 1715 911"/>
                              <a:gd name="T155" fmla="*/ 1715 h 917"/>
                              <a:gd name="T156" fmla="+- 0 1654 1522"/>
                              <a:gd name="T157" fmla="*/ T156 w 1080"/>
                              <a:gd name="T158" fmla="+- 0 1670 911"/>
                              <a:gd name="T159" fmla="*/ 1670 h 917"/>
                              <a:gd name="T160" fmla="+- 0 1609 1522"/>
                              <a:gd name="T161" fmla="*/ T160 w 1080"/>
                              <a:gd name="T162" fmla="+- 0 1619 911"/>
                              <a:gd name="T163" fmla="*/ 1619 h 917"/>
                              <a:gd name="T164" fmla="+- 0 1572 1522"/>
                              <a:gd name="T165" fmla="*/ T164 w 1080"/>
                              <a:gd name="T166" fmla="+- 0 1562 911"/>
                              <a:gd name="T167" fmla="*/ 1562 h 917"/>
                              <a:gd name="T168" fmla="+- 0 1544 1522"/>
                              <a:gd name="T169" fmla="*/ T168 w 1080"/>
                              <a:gd name="T170" fmla="+- 0 1501 911"/>
                              <a:gd name="T171" fmla="*/ 1501 h 917"/>
                              <a:gd name="T172" fmla="+- 0 1527 1522"/>
                              <a:gd name="T173" fmla="*/ T172 w 1080"/>
                              <a:gd name="T174" fmla="+- 0 1437 911"/>
                              <a:gd name="T175" fmla="*/ 1437 h 917"/>
                              <a:gd name="T176" fmla="+- 0 1522 1522"/>
                              <a:gd name="T177" fmla="*/ T176 w 1080"/>
                              <a:gd name="T178" fmla="+- 0 1369 911"/>
                              <a:gd name="T179" fmla="*/ 1369 h 9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80" h="917">
                                <a:moveTo>
                                  <a:pt x="0" y="458"/>
                                </a:moveTo>
                                <a:lnTo>
                                  <a:pt x="5" y="390"/>
                                </a:lnTo>
                                <a:lnTo>
                                  <a:pt x="22" y="326"/>
                                </a:lnTo>
                                <a:lnTo>
                                  <a:pt x="50" y="265"/>
                                </a:lnTo>
                                <a:lnTo>
                                  <a:pt x="87" y="208"/>
                                </a:lnTo>
                                <a:lnTo>
                                  <a:pt x="132" y="157"/>
                                </a:lnTo>
                                <a:lnTo>
                                  <a:pt x="185" y="112"/>
                                </a:lnTo>
                                <a:lnTo>
                                  <a:pt x="246" y="73"/>
                                </a:lnTo>
                                <a:lnTo>
                                  <a:pt x="312" y="42"/>
                                </a:lnTo>
                                <a:lnTo>
                                  <a:pt x="384" y="19"/>
                                </a:lnTo>
                                <a:lnTo>
                                  <a:pt x="460" y="5"/>
                                </a:lnTo>
                                <a:lnTo>
                                  <a:pt x="540" y="0"/>
                                </a:lnTo>
                                <a:lnTo>
                                  <a:pt x="619" y="5"/>
                                </a:lnTo>
                                <a:lnTo>
                                  <a:pt x="696" y="19"/>
                                </a:lnTo>
                                <a:lnTo>
                                  <a:pt x="767" y="42"/>
                                </a:lnTo>
                                <a:lnTo>
                                  <a:pt x="834" y="73"/>
                                </a:lnTo>
                                <a:lnTo>
                                  <a:pt x="894" y="112"/>
                                </a:lnTo>
                                <a:lnTo>
                                  <a:pt x="947" y="157"/>
                                </a:lnTo>
                                <a:lnTo>
                                  <a:pt x="993" y="208"/>
                                </a:lnTo>
                                <a:lnTo>
                                  <a:pt x="1029" y="265"/>
                                </a:lnTo>
                                <a:lnTo>
                                  <a:pt x="1057" y="326"/>
                                </a:lnTo>
                                <a:lnTo>
                                  <a:pt x="1074" y="390"/>
                                </a:lnTo>
                                <a:lnTo>
                                  <a:pt x="1080" y="458"/>
                                </a:lnTo>
                                <a:lnTo>
                                  <a:pt x="1074" y="526"/>
                                </a:lnTo>
                                <a:lnTo>
                                  <a:pt x="1057" y="590"/>
                                </a:lnTo>
                                <a:lnTo>
                                  <a:pt x="1029" y="651"/>
                                </a:lnTo>
                                <a:lnTo>
                                  <a:pt x="993" y="708"/>
                                </a:lnTo>
                                <a:lnTo>
                                  <a:pt x="947" y="759"/>
                                </a:lnTo>
                                <a:lnTo>
                                  <a:pt x="894" y="804"/>
                                </a:lnTo>
                                <a:lnTo>
                                  <a:pt x="834" y="843"/>
                                </a:lnTo>
                                <a:lnTo>
                                  <a:pt x="767" y="874"/>
                                </a:lnTo>
                                <a:lnTo>
                                  <a:pt x="696" y="897"/>
                                </a:lnTo>
                                <a:lnTo>
                                  <a:pt x="619" y="911"/>
                                </a:lnTo>
                                <a:lnTo>
                                  <a:pt x="540" y="916"/>
                                </a:lnTo>
                                <a:lnTo>
                                  <a:pt x="460" y="911"/>
                                </a:lnTo>
                                <a:lnTo>
                                  <a:pt x="384" y="897"/>
                                </a:lnTo>
                                <a:lnTo>
                                  <a:pt x="312" y="874"/>
                                </a:lnTo>
                                <a:lnTo>
                                  <a:pt x="246" y="843"/>
                                </a:lnTo>
                                <a:lnTo>
                                  <a:pt x="185" y="804"/>
                                </a:lnTo>
                                <a:lnTo>
                                  <a:pt x="132" y="759"/>
                                </a:lnTo>
                                <a:lnTo>
                                  <a:pt x="87" y="708"/>
                                </a:lnTo>
                                <a:lnTo>
                                  <a:pt x="50" y="651"/>
                                </a:lnTo>
                                <a:lnTo>
                                  <a:pt x="22" y="590"/>
                                </a:lnTo>
                                <a:lnTo>
                                  <a:pt x="5" y="526"/>
                                </a:lnTo>
                                <a:lnTo>
                                  <a:pt x="0" y="45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89" y="1126"/>
                            <a:ext cx="744"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29" y="2518"/>
                            <a:ext cx="1282"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Freeform 41"/>
                        <wps:cNvSpPr>
                          <a:spLocks/>
                        </wps:cNvSpPr>
                        <wps:spPr bwMode="auto">
                          <a:xfrm>
                            <a:off x="1999" y="1808"/>
                            <a:ext cx="120" cy="720"/>
                          </a:xfrm>
                          <a:custGeom>
                            <a:avLst/>
                            <a:gdLst>
                              <a:gd name="T0" fmla="+- 0 2119 1999"/>
                              <a:gd name="T1" fmla="*/ T0 w 120"/>
                              <a:gd name="T2" fmla="+- 0 2408 1808"/>
                              <a:gd name="T3" fmla="*/ 2408 h 720"/>
                              <a:gd name="T4" fmla="+- 0 1999 1999"/>
                              <a:gd name="T5" fmla="*/ T4 w 120"/>
                              <a:gd name="T6" fmla="+- 0 2408 1808"/>
                              <a:gd name="T7" fmla="*/ 2408 h 720"/>
                              <a:gd name="T8" fmla="+- 0 2059 1999"/>
                              <a:gd name="T9" fmla="*/ T8 w 120"/>
                              <a:gd name="T10" fmla="+- 0 2528 1808"/>
                              <a:gd name="T11" fmla="*/ 2528 h 720"/>
                              <a:gd name="T12" fmla="+- 0 2119 1999"/>
                              <a:gd name="T13" fmla="*/ T12 w 120"/>
                              <a:gd name="T14" fmla="+- 0 2408 1808"/>
                              <a:gd name="T15" fmla="*/ 2408 h 720"/>
                              <a:gd name="T16" fmla="+- 0 2069 1999"/>
                              <a:gd name="T17" fmla="*/ T16 w 120"/>
                              <a:gd name="T18" fmla="+- 0 1808 1808"/>
                              <a:gd name="T19" fmla="*/ 1808 h 720"/>
                              <a:gd name="T20" fmla="+- 0 2049 1999"/>
                              <a:gd name="T21" fmla="*/ T20 w 120"/>
                              <a:gd name="T22" fmla="+- 0 1808 1808"/>
                              <a:gd name="T23" fmla="*/ 1808 h 720"/>
                              <a:gd name="T24" fmla="+- 0 2049 1999"/>
                              <a:gd name="T25" fmla="*/ T24 w 120"/>
                              <a:gd name="T26" fmla="+- 0 2408 1808"/>
                              <a:gd name="T27" fmla="*/ 2408 h 720"/>
                              <a:gd name="T28" fmla="+- 0 2069 1999"/>
                              <a:gd name="T29" fmla="*/ T28 w 120"/>
                              <a:gd name="T30" fmla="+- 0 2408 1808"/>
                              <a:gd name="T31" fmla="*/ 2408 h 720"/>
                              <a:gd name="T32" fmla="+- 0 2069 1999"/>
                              <a:gd name="T33" fmla="*/ T32 w 120"/>
                              <a:gd name="T34" fmla="+- 0 1808 1808"/>
                              <a:gd name="T35" fmla="*/ 18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720">
                                <a:moveTo>
                                  <a:pt x="120" y="600"/>
                                </a:moveTo>
                                <a:lnTo>
                                  <a:pt x="0" y="600"/>
                                </a:lnTo>
                                <a:lnTo>
                                  <a:pt x="60" y="720"/>
                                </a:lnTo>
                                <a:lnTo>
                                  <a:pt x="120" y="600"/>
                                </a:lnTo>
                                <a:close/>
                                <a:moveTo>
                                  <a:pt x="70" y="0"/>
                                </a:moveTo>
                                <a:lnTo>
                                  <a:pt x="50" y="0"/>
                                </a:lnTo>
                                <a:lnTo>
                                  <a:pt x="50" y="600"/>
                                </a:lnTo>
                                <a:lnTo>
                                  <a:pt x="70" y="600"/>
                                </a:lnTo>
                                <a:lnTo>
                                  <a:pt x="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181" y="3425"/>
                            <a:ext cx="120" cy="1620"/>
                          </a:xfrm>
                          <a:custGeom>
                            <a:avLst/>
                            <a:gdLst>
                              <a:gd name="T0" fmla="+- 0 2252 2182"/>
                              <a:gd name="T1" fmla="*/ T0 w 120"/>
                              <a:gd name="T2" fmla="+- 0 3546 3426"/>
                              <a:gd name="T3" fmla="*/ 3546 h 1620"/>
                              <a:gd name="T4" fmla="+- 0 2232 2182"/>
                              <a:gd name="T5" fmla="*/ T4 w 120"/>
                              <a:gd name="T6" fmla="+- 0 3546 3426"/>
                              <a:gd name="T7" fmla="*/ 3546 h 1620"/>
                              <a:gd name="T8" fmla="+- 0 2232 2182"/>
                              <a:gd name="T9" fmla="*/ T8 w 120"/>
                              <a:gd name="T10" fmla="+- 0 5046 3426"/>
                              <a:gd name="T11" fmla="*/ 5046 h 1620"/>
                              <a:gd name="T12" fmla="+- 0 2252 2182"/>
                              <a:gd name="T13" fmla="*/ T12 w 120"/>
                              <a:gd name="T14" fmla="+- 0 5046 3426"/>
                              <a:gd name="T15" fmla="*/ 5046 h 1620"/>
                              <a:gd name="T16" fmla="+- 0 2252 2182"/>
                              <a:gd name="T17" fmla="*/ T16 w 120"/>
                              <a:gd name="T18" fmla="+- 0 3546 3426"/>
                              <a:gd name="T19" fmla="*/ 3546 h 1620"/>
                              <a:gd name="T20" fmla="+- 0 2242 2182"/>
                              <a:gd name="T21" fmla="*/ T20 w 120"/>
                              <a:gd name="T22" fmla="+- 0 3426 3426"/>
                              <a:gd name="T23" fmla="*/ 3426 h 1620"/>
                              <a:gd name="T24" fmla="+- 0 2182 2182"/>
                              <a:gd name="T25" fmla="*/ T24 w 120"/>
                              <a:gd name="T26" fmla="+- 0 3546 3426"/>
                              <a:gd name="T27" fmla="*/ 3546 h 1620"/>
                              <a:gd name="T28" fmla="+- 0 2302 2182"/>
                              <a:gd name="T29" fmla="*/ T28 w 120"/>
                              <a:gd name="T30" fmla="+- 0 3546 3426"/>
                              <a:gd name="T31" fmla="*/ 3546 h 1620"/>
                              <a:gd name="T32" fmla="+- 0 2242 2182"/>
                              <a:gd name="T33" fmla="*/ T32 w 120"/>
                              <a:gd name="T34" fmla="+- 0 3426 3426"/>
                              <a:gd name="T35" fmla="*/ 3426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620">
                                <a:moveTo>
                                  <a:pt x="70" y="120"/>
                                </a:moveTo>
                                <a:lnTo>
                                  <a:pt x="50" y="120"/>
                                </a:lnTo>
                                <a:lnTo>
                                  <a:pt x="50" y="1620"/>
                                </a:lnTo>
                                <a:lnTo>
                                  <a:pt x="70" y="162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Line 43"/>
                        <wps:cNvCnPr>
                          <a:cxnSpLocks noChangeShapeType="1"/>
                        </wps:cNvCnPr>
                        <wps:spPr bwMode="auto">
                          <a:xfrm>
                            <a:off x="2237" y="5039"/>
                            <a:ext cx="2881" cy="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Freeform 44"/>
                        <wps:cNvSpPr>
                          <a:spLocks/>
                        </wps:cNvSpPr>
                        <wps:spPr bwMode="auto">
                          <a:xfrm>
                            <a:off x="4761" y="1261"/>
                            <a:ext cx="1440" cy="360"/>
                          </a:xfrm>
                          <a:custGeom>
                            <a:avLst/>
                            <a:gdLst>
                              <a:gd name="T0" fmla="+- 0 6202 4762"/>
                              <a:gd name="T1" fmla="*/ T0 w 1440"/>
                              <a:gd name="T2" fmla="+- 0 1441 1261"/>
                              <a:gd name="T3" fmla="*/ 1441 h 360"/>
                              <a:gd name="T4" fmla="+- 0 6165 4762"/>
                              <a:gd name="T5" fmla="*/ T4 w 1440"/>
                              <a:gd name="T6" fmla="+- 0 1498 1261"/>
                              <a:gd name="T7" fmla="*/ 1498 h 360"/>
                              <a:gd name="T8" fmla="+- 0 6063 4762"/>
                              <a:gd name="T9" fmla="*/ T8 w 1440"/>
                              <a:gd name="T10" fmla="+- 0 1547 1261"/>
                              <a:gd name="T11" fmla="*/ 1547 h 360"/>
                              <a:gd name="T12" fmla="+- 0 5991 4762"/>
                              <a:gd name="T13" fmla="*/ T12 w 1440"/>
                              <a:gd name="T14" fmla="+- 0 1568 1261"/>
                              <a:gd name="T15" fmla="*/ 1568 h 360"/>
                              <a:gd name="T16" fmla="+- 0 5907 4762"/>
                              <a:gd name="T17" fmla="*/ T16 w 1440"/>
                              <a:gd name="T18" fmla="+- 0 1586 1261"/>
                              <a:gd name="T19" fmla="*/ 1586 h 360"/>
                              <a:gd name="T20" fmla="+- 0 5812 4762"/>
                              <a:gd name="T21" fmla="*/ T20 w 1440"/>
                              <a:gd name="T22" fmla="+- 0 1601 1261"/>
                              <a:gd name="T23" fmla="*/ 1601 h 360"/>
                              <a:gd name="T24" fmla="+- 0 5709 4762"/>
                              <a:gd name="T25" fmla="*/ T24 w 1440"/>
                              <a:gd name="T26" fmla="+- 0 1612 1261"/>
                              <a:gd name="T27" fmla="*/ 1612 h 360"/>
                              <a:gd name="T28" fmla="+- 0 5598 4762"/>
                              <a:gd name="T29" fmla="*/ T28 w 1440"/>
                              <a:gd name="T30" fmla="+- 0 1619 1261"/>
                              <a:gd name="T31" fmla="*/ 1619 h 360"/>
                              <a:gd name="T32" fmla="+- 0 5482 4762"/>
                              <a:gd name="T33" fmla="*/ T32 w 1440"/>
                              <a:gd name="T34" fmla="+- 0 1621 1261"/>
                              <a:gd name="T35" fmla="*/ 1621 h 360"/>
                              <a:gd name="T36" fmla="+- 0 5365 4762"/>
                              <a:gd name="T37" fmla="*/ T36 w 1440"/>
                              <a:gd name="T38" fmla="+- 0 1619 1261"/>
                              <a:gd name="T39" fmla="*/ 1619 h 360"/>
                              <a:gd name="T40" fmla="+- 0 5254 4762"/>
                              <a:gd name="T41" fmla="*/ T40 w 1440"/>
                              <a:gd name="T42" fmla="+- 0 1612 1261"/>
                              <a:gd name="T43" fmla="*/ 1612 h 360"/>
                              <a:gd name="T44" fmla="+- 0 5151 4762"/>
                              <a:gd name="T45" fmla="*/ T44 w 1440"/>
                              <a:gd name="T46" fmla="+- 0 1601 1261"/>
                              <a:gd name="T47" fmla="*/ 1601 h 360"/>
                              <a:gd name="T48" fmla="+- 0 5056 4762"/>
                              <a:gd name="T49" fmla="*/ T48 w 1440"/>
                              <a:gd name="T50" fmla="+- 0 1586 1261"/>
                              <a:gd name="T51" fmla="*/ 1586 h 360"/>
                              <a:gd name="T52" fmla="+- 0 4972 4762"/>
                              <a:gd name="T53" fmla="*/ T52 w 1440"/>
                              <a:gd name="T54" fmla="+- 0 1568 1261"/>
                              <a:gd name="T55" fmla="*/ 1568 h 360"/>
                              <a:gd name="T56" fmla="+- 0 4901 4762"/>
                              <a:gd name="T57" fmla="*/ T56 w 1440"/>
                              <a:gd name="T58" fmla="+- 0 1547 1261"/>
                              <a:gd name="T59" fmla="*/ 1547 h 360"/>
                              <a:gd name="T60" fmla="+- 0 4842 4762"/>
                              <a:gd name="T61" fmla="*/ T60 w 1440"/>
                              <a:gd name="T62" fmla="+- 0 1524 1261"/>
                              <a:gd name="T63" fmla="*/ 1524 h 360"/>
                              <a:gd name="T64" fmla="+- 0 4771 4762"/>
                              <a:gd name="T65" fmla="*/ T64 w 1440"/>
                              <a:gd name="T66" fmla="+- 0 1470 1261"/>
                              <a:gd name="T67" fmla="*/ 1470 h 360"/>
                              <a:gd name="T68" fmla="+- 0 4762 4762"/>
                              <a:gd name="T69" fmla="*/ T68 w 1440"/>
                              <a:gd name="T70" fmla="+- 0 1441 1261"/>
                              <a:gd name="T71" fmla="*/ 1441 h 360"/>
                              <a:gd name="T72" fmla="+- 0 4771 4762"/>
                              <a:gd name="T73" fmla="*/ T72 w 1440"/>
                              <a:gd name="T74" fmla="+- 0 1412 1261"/>
                              <a:gd name="T75" fmla="*/ 1412 h 360"/>
                              <a:gd name="T76" fmla="+- 0 4842 4762"/>
                              <a:gd name="T77" fmla="*/ T76 w 1440"/>
                              <a:gd name="T78" fmla="+- 0 1358 1261"/>
                              <a:gd name="T79" fmla="*/ 1358 h 360"/>
                              <a:gd name="T80" fmla="+- 0 4901 4762"/>
                              <a:gd name="T81" fmla="*/ T80 w 1440"/>
                              <a:gd name="T82" fmla="+- 0 1335 1261"/>
                              <a:gd name="T83" fmla="*/ 1335 h 360"/>
                              <a:gd name="T84" fmla="+- 0 4972 4762"/>
                              <a:gd name="T85" fmla="*/ T84 w 1440"/>
                              <a:gd name="T86" fmla="+- 0 1314 1261"/>
                              <a:gd name="T87" fmla="*/ 1314 h 360"/>
                              <a:gd name="T88" fmla="+- 0 5056 4762"/>
                              <a:gd name="T89" fmla="*/ T88 w 1440"/>
                              <a:gd name="T90" fmla="+- 0 1296 1261"/>
                              <a:gd name="T91" fmla="*/ 1296 h 360"/>
                              <a:gd name="T92" fmla="+- 0 5151 4762"/>
                              <a:gd name="T93" fmla="*/ T92 w 1440"/>
                              <a:gd name="T94" fmla="+- 0 1281 1261"/>
                              <a:gd name="T95" fmla="*/ 1281 h 360"/>
                              <a:gd name="T96" fmla="+- 0 5254 4762"/>
                              <a:gd name="T97" fmla="*/ T96 w 1440"/>
                              <a:gd name="T98" fmla="+- 0 1270 1261"/>
                              <a:gd name="T99" fmla="*/ 1270 h 360"/>
                              <a:gd name="T100" fmla="+- 0 5365 4762"/>
                              <a:gd name="T101" fmla="*/ T100 w 1440"/>
                              <a:gd name="T102" fmla="+- 0 1263 1261"/>
                              <a:gd name="T103" fmla="*/ 1263 h 360"/>
                              <a:gd name="T104" fmla="+- 0 5482 4762"/>
                              <a:gd name="T105" fmla="*/ T104 w 1440"/>
                              <a:gd name="T106" fmla="+- 0 1261 1261"/>
                              <a:gd name="T107" fmla="*/ 1261 h 360"/>
                              <a:gd name="T108" fmla="+- 0 5598 4762"/>
                              <a:gd name="T109" fmla="*/ T108 w 1440"/>
                              <a:gd name="T110" fmla="+- 0 1263 1261"/>
                              <a:gd name="T111" fmla="*/ 1263 h 360"/>
                              <a:gd name="T112" fmla="+- 0 5709 4762"/>
                              <a:gd name="T113" fmla="*/ T112 w 1440"/>
                              <a:gd name="T114" fmla="+- 0 1270 1261"/>
                              <a:gd name="T115" fmla="*/ 1270 h 360"/>
                              <a:gd name="T116" fmla="+- 0 5812 4762"/>
                              <a:gd name="T117" fmla="*/ T116 w 1440"/>
                              <a:gd name="T118" fmla="+- 0 1281 1261"/>
                              <a:gd name="T119" fmla="*/ 1281 h 360"/>
                              <a:gd name="T120" fmla="+- 0 5907 4762"/>
                              <a:gd name="T121" fmla="*/ T120 w 1440"/>
                              <a:gd name="T122" fmla="+- 0 1296 1261"/>
                              <a:gd name="T123" fmla="*/ 1296 h 360"/>
                              <a:gd name="T124" fmla="+- 0 5991 4762"/>
                              <a:gd name="T125" fmla="*/ T124 w 1440"/>
                              <a:gd name="T126" fmla="+- 0 1314 1261"/>
                              <a:gd name="T127" fmla="*/ 1314 h 360"/>
                              <a:gd name="T128" fmla="+- 0 6063 4762"/>
                              <a:gd name="T129" fmla="*/ T128 w 1440"/>
                              <a:gd name="T130" fmla="+- 0 1335 1261"/>
                              <a:gd name="T131" fmla="*/ 1335 h 360"/>
                              <a:gd name="T132" fmla="+- 0 6121 4762"/>
                              <a:gd name="T133" fmla="*/ T132 w 1440"/>
                              <a:gd name="T134" fmla="+- 0 1358 1261"/>
                              <a:gd name="T135" fmla="*/ 1358 h 360"/>
                              <a:gd name="T136" fmla="+- 0 6192 4762"/>
                              <a:gd name="T137" fmla="*/ T136 w 1440"/>
                              <a:gd name="T138" fmla="+- 0 1412 1261"/>
                              <a:gd name="T139" fmla="*/ 1412 h 360"/>
                              <a:gd name="T140" fmla="+- 0 6202 4762"/>
                              <a:gd name="T141" fmla="*/ T140 w 1440"/>
                              <a:gd name="T142" fmla="+- 0 1441 1261"/>
                              <a:gd name="T143" fmla="*/ 1441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360">
                                <a:moveTo>
                                  <a:pt x="1440" y="180"/>
                                </a:moveTo>
                                <a:lnTo>
                                  <a:pt x="1403" y="237"/>
                                </a:lnTo>
                                <a:lnTo>
                                  <a:pt x="1301" y="286"/>
                                </a:lnTo>
                                <a:lnTo>
                                  <a:pt x="1229" y="307"/>
                                </a:lnTo>
                                <a:lnTo>
                                  <a:pt x="1145" y="325"/>
                                </a:lnTo>
                                <a:lnTo>
                                  <a:pt x="1050" y="340"/>
                                </a:lnTo>
                                <a:lnTo>
                                  <a:pt x="947" y="351"/>
                                </a:lnTo>
                                <a:lnTo>
                                  <a:pt x="836" y="358"/>
                                </a:lnTo>
                                <a:lnTo>
                                  <a:pt x="720" y="360"/>
                                </a:lnTo>
                                <a:lnTo>
                                  <a:pt x="603" y="358"/>
                                </a:lnTo>
                                <a:lnTo>
                                  <a:pt x="492" y="351"/>
                                </a:lnTo>
                                <a:lnTo>
                                  <a:pt x="389" y="340"/>
                                </a:lnTo>
                                <a:lnTo>
                                  <a:pt x="294" y="325"/>
                                </a:lnTo>
                                <a:lnTo>
                                  <a:pt x="210" y="307"/>
                                </a:lnTo>
                                <a:lnTo>
                                  <a:pt x="139" y="286"/>
                                </a:lnTo>
                                <a:lnTo>
                                  <a:pt x="80" y="263"/>
                                </a:lnTo>
                                <a:lnTo>
                                  <a:pt x="9" y="209"/>
                                </a:lnTo>
                                <a:lnTo>
                                  <a:pt x="0" y="180"/>
                                </a:lnTo>
                                <a:lnTo>
                                  <a:pt x="9" y="151"/>
                                </a:lnTo>
                                <a:lnTo>
                                  <a:pt x="80" y="97"/>
                                </a:lnTo>
                                <a:lnTo>
                                  <a:pt x="139" y="74"/>
                                </a:lnTo>
                                <a:lnTo>
                                  <a:pt x="210" y="53"/>
                                </a:lnTo>
                                <a:lnTo>
                                  <a:pt x="294" y="35"/>
                                </a:lnTo>
                                <a:lnTo>
                                  <a:pt x="389" y="20"/>
                                </a:lnTo>
                                <a:lnTo>
                                  <a:pt x="492" y="9"/>
                                </a:lnTo>
                                <a:lnTo>
                                  <a:pt x="603" y="2"/>
                                </a:lnTo>
                                <a:lnTo>
                                  <a:pt x="720" y="0"/>
                                </a:lnTo>
                                <a:lnTo>
                                  <a:pt x="836" y="2"/>
                                </a:lnTo>
                                <a:lnTo>
                                  <a:pt x="947" y="9"/>
                                </a:lnTo>
                                <a:lnTo>
                                  <a:pt x="1050" y="20"/>
                                </a:lnTo>
                                <a:lnTo>
                                  <a:pt x="1145" y="35"/>
                                </a:lnTo>
                                <a:lnTo>
                                  <a:pt x="1229" y="53"/>
                                </a:lnTo>
                                <a:lnTo>
                                  <a:pt x="1301" y="74"/>
                                </a:lnTo>
                                <a:lnTo>
                                  <a:pt x="1359" y="97"/>
                                </a:lnTo>
                                <a:lnTo>
                                  <a:pt x="1430" y="151"/>
                                </a:lnTo>
                                <a:lnTo>
                                  <a:pt x="1440" y="18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45"/>
                        <wps:cNvSpPr>
                          <a:spLocks/>
                        </wps:cNvSpPr>
                        <wps:spPr bwMode="auto">
                          <a:xfrm>
                            <a:off x="4761" y="1441"/>
                            <a:ext cx="1440" cy="1736"/>
                          </a:xfrm>
                          <a:custGeom>
                            <a:avLst/>
                            <a:gdLst>
                              <a:gd name="T0" fmla="+- 0 6202 4762"/>
                              <a:gd name="T1" fmla="*/ T0 w 1440"/>
                              <a:gd name="T2" fmla="+- 0 1441 1441"/>
                              <a:gd name="T3" fmla="*/ 1441 h 1736"/>
                              <a:gd name="T4" fmla="+- 0 6202 4762"/>
                              <a:gd name="T5" fmla="*/ T4 w 1440"/>
                              <a:gd name="T6" fmla="+- 0 2996 1441"/>
                              <a:gd name="T7" fmla="*/ 2996 h 1736"/>
                              <a:gd name="T8" fmla="+- 0 6192 4762"/>
                              <a:gd name="T9" fmla="*/ T8 w 1440"/>
                              <a:gd name="T10" fmla="+- 0 3025 1441"/>
                              <a:gd name="T11" fmla="*/ 3025 h 1736"/>
                              <a:gd name="T12" fmla="+- 0 6121 4762"/>
                              <a:gd name="T13" fmla="*/ T12 w 1440"/>
                              <a:gd name="T14" fmla="+- 0 3079 1441"/>
                              <a:gd name="T15" fmla="*/ 3079 h 1736"/>
                              <a:gd name="T16" fmla="+- 0 6063 4762"/>
                              <a:gd name="T17" fmla="*/ T16 w 1440"/>
                              <a:gd name="T18" fmla="+- 0 3103 1441"/>
                              <a:gd name="T19" fmla="*/ 3103 h 1736"/>
                              <a:gd name="T20" fmla="+- 0 5991 4762"/>
                              <a:gd name="T21" fmla="*/ T20 w 1440"/>
                              <a:gd name="T22" fmla="+- 0 3123 1441"/>
                              <a:gd name="T23" fmla="*/ 3123 h 1736"/>
                              <a:gd name="T24" fmla="+- 0 5907 4762"/>
                              <a:gd name="T25" fmla="*/ T24 w 1440"/>
                              <a:gd name="T26" fmla="+- 0 3141 1441"/>
                              <a:gd name="T27" fmla="*/ 3141 h 1736"/>
                              <a:gd name="T28" fmla="+- 0 5812 4762"/>
                              <a:gd name="T29" fmla="*/ T28 w 1440"/>
                              <a:gd name="T30" fmla="+- 0 3156 1441"/>
                              <a:gd name="T31" fmla="*/ 3156 h 1736"/>
                              <a:gd name="T32" fmla="+- 0 5709 4762"/>
                              <a:gd name="T33" fmla="*/ T32 w 1440"/>
                              <a:gd name="T34" fmla="+- 0 3167 1441"/>
                              <a:gd name="T35" fmla="*/ 3167 h 1736"/>
                              <a:gd name="T36" fmla="+- 0 5598 4762"/>
                              <a:gd name="T37" fmla="*/ T36 w 1440"/>
                              <a:gd name="T38" fmla="+- 0 3174 1441"/>
                              <a:gd name="T39" fmla="*/ 3174 h 1736"/>
                              <a:gd name="T40" fmla="+- 0 5482 4762"/>
                              <a:gd name="T41" fmla="*/ T40 w 1440"/>
                              <a:gd name="T42" fmla="+- 0 3176 1441"/>
                              <a:gd name="T43" fmla="*/ 3176 h 1736"/>
                              <a:gd name="T44" fmla="+- 0 5365 4762"/>
                              <a:gd name="T45" fmla="*/ T44 w 1440"/>
                              <a:gd name="T46" fmla="+- 0 3174 1441"/>
                              <a:gd name="T47" fmla="*/ 3174 h 1736"/>
                              <a:gd name="T48" fmla="+- 0 5254 4762"/>
                              <a:gd name="T49" fmla="*/ T48 w 1440"/>
                              <a:gd name="T50" fmla="+- 0 3167 1441"/>
                              <a:gd name="T51" fmla="*/ 3167 h 1736"/>
                              <a:gd name="T52" fmla="+- 0 5151 4762"/>
                              <a:gd name="T53" fmla="*/ T52 w 1440"/>
                              <a:gd name="T54" fmla="+- 0 3156 1441"/>
                              <a:gd name="T55" fmla="*/ 3156 h 1736"/>
                              <a:gd name="T56" fmla="+- 0 5056 4762"/>
                              <a:gd name="T57" fmla="*/ T56 w 1440"/>
                              <a:gd name="T58" fmla="+- 0 3141 1441"/>
                              <a:gd name="T59" fmla="*/ 3141 h 1736"/>
                              <a:gd name="T60" fmla="+- 0 4972 4762"/>
                              <a:gd name="T61" fmla="*/ T60 w 1440"/>
                              <a:gd name="T62" fmla="+- 0 3123 1441"/>
                              <a:gd name="T63" fmla="*/ 3123 h 1736"/>
                              <a:gd name="T64" fmla="+- 0 4901 4762"/>
                              <a:gd name="T65" fmla="*/ T64 w 1440"/>
                              <a:gd name="T66" fmla="+- 0 3103 1441"/>
                              <a:gd name="T67" fmla="*/ 3103 h 1736"/>
                              <a:gd name="T68" fmla="+- 0 4842 4762"/>
                              <a:gd name="T69" fmla="*/ T68 w 1440"/>
                              <a:gd name="T70" fmla="+- 0 3079 1441"/>
                              <a:gd name="T71" fmla="*/ 3079 h 1736"/>
                              <a:gd name="T72" fmla="+- 0 4771 4762"/>
                              <a:gd name="T73" fmla="*/ T72 w 1440"/>
                              <a:gd name="T74" fmla="+- 0 3025 1441"/>
                              <a:gd name="T75" fmla="*/ 3025 h 1736"/>
                              <a:gd name="T76" fmla="+- 0 4762 4762"/>
                              <a:gd name="T77" fmla="*/ T76 w 1440"/>
                              <a:gd name="T78" fmla="+- 0 2996 1441"/>
                              <a:gd name="T79" fmla="*/ 2996 h 1736"/>
                              <a:gd name="T80" fmla="+- 0 4762 4762"/>
                              <a:gd name="T81" fmla="*/ T80 w 1440"/>
                              <a:gd name="T82" fmla="+- 0 1441 1441"/>
                              <a:gd name="T83" fmla="*/ 1441 h 17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40" h="1736">
                                <a:moveTo>
                                  <a:pt x="1440" y="0"/>
                                </a:moveTo>
                                <a:lnTo>
                                  <a:pt x="1440" y="1555"/>
                                </a:lnTo>
                                <a:lnTo>
                                  <a:pt x="1430" y="1584"/>
                                </a:lnTo>
                                <a:lnTo>
                                  <a:pt x="1359" y="1638"/>
                                </a:lnTo>
                                <a:lnTo>
                                  <a:pt x="1301" y="1662"/>
                                </a:lnTo>
                                <a:lnTo>
                                  <a:pt x="1229" y="1682"/>
                                </a:lnTo>
                                <a:lnTo>
                                  <a:pt x="1145" y="1700"/>
                                </a:lnTo>
                                <a:lnTo>
                                  <a:pt x="1050" y="1715"/>
                                </a:lnTo>
                                <a:lnTo>
                                  <a:pt x="947" y="1726"/>
                                </a:lnTo>
                                <a:lnTo>
                                  <a:pt x="836" y="1733"/>
                                </a:lnTo>
                                <a:lnTo>
                                  <a:pt x="720" y="1735"/>
                                </a:lnTo>
                                <a:lnTo>
                                  <a:pt x="603" y="1733"/>
                                </a:lnTo>
                                <a:lnTo>
                                  <a:pt x="492" y="1726"/>
                                </a:lnTo>
                                <a:lnTo>
                                  <a:pt x="389" y="1715"/>
                                </a:lnTo>
                                <a:lnTo>
                                  <a:pt x="294" y="1700"/>
                                </a:lnTo>
                                <a:lnTo>
                                  <a:pt x="210" y="1682"/>
                                </a:lnTo>
                                <a:lnTo>
                                  <a:pt x="139" y="1662"/>
                                </a:lnTo>
                                <a:lnTo>
                                  <a:pt x="80" y="1638"/>
                                </a:lnTo>
                                <a:lnTo>
                                  <a:pt x="9" y="1584"/>
                                </a:lnTo>
                                <a:lnTo>
                                  <a:pt x="0" y="1555"/>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9"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776" y="1702"/>
                            <a:ext cx="1416"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Freeform 47"/>
                        <wps:cNvSpPr>
                          <a:spLocks/>
                        </wps:cNvSpPr>
                        <wps:spPr bwMode="auto">
                          <a:xfrm>
                            <a:off x="4036" y="2281"/>
                            <a:ext cx="719" cy="2037"/>
                          </a:xfrm>
                          <a:custGeom>
                            <a:avLst/>
                            <a:gdLst>
                              <a:gd name="T0" fmla="+- 0 4636 4037"/>
                              <a:gd name="T1" fmla="*/ T0 w 719"/>
                              <a:gd name="T2" fmla="+- 0 2281 2281"/>
                              <a:gd name="T3" fmla="*/ 2281 h 2037"/>
                              <a:gd name="T4" fmla="+- 0 4636 4037"/>
                              <a:gd name="T5" fmla="*/ T4 w 719"/>
                              <a:gd name="T6" fmla="+- 0 2331 2281"/>
                              <a:gd name="T7" fmla="*/ 2331 h 2037"/>
                              <a:gd name="T8" fmla="+- 0 4426 4037"/>
                              <a:gd name="T9" fmla="*/ T8 w 719"/>
                              <a:gd name="T10" fmla="+- 0 2331 2281"/>
                              <a:gd name="T11" fmla="*/ 2331 h 2037"/>
                              <a:gd name="T12" fmla="+- 0 4426 4037"/>
                              <a:gd name="T13" fmla="*/ T12 w 719"/>
                              <a:gd name="T14" fmla="+- 0 4298 2281"/>
                              <a:gd name="T15" fmla="*/ 4298 h 2037"/>
                              <a:gd name="T16" fmla="+- 0 4037 4037"/>
                              <a:gd name="T17" fmla="*/ T16 w 719"/>
                              <a:gd name="T18" fmla="+- 0 4298 2281"/>
                              <a:gd name="T19" fmla="*/ 4298 h 2037"/>
                              <a:gd name="T20" fmla="+- 0 4037 4037"/>
                              <a:gd name="T21" fmla="*/ T20 w 719"/>
                              <a:gd name="T22" fmla="+- 0 4318 2281"/>
                              <a:gd name="T23" fmla="*/ 4318 h 2037"/>
                              <a:gd name="T24" fmla="+- 0 4446 4037"/>
                              <a:gd name="T25" fmla="*/ T24 w 719"/>
                              <a:gd name="T26" fmla="+- 0 4318 2281"/>
                              <a:gd name="T27" fmla="*/ 4318 h 2037"/>
                              <a:gd name="T28" fmla="+- 0 4446 4037"/>
                              <a:gd name="T29" fmla="*/ T28 w 719"/>
                              <a:gd name="T30" fmla="+- 0 2351 2281"/>
                              <a:gd name="T31" fmla="*/ 2351 h 2037"/>
                              <a:gd name="T32" fmla="+- 0 4736 4037"/>
                              <a:gd name="T33" fmla="*/ T32 w 719"/>
                              <a:gd name="T34" fmla="+- 0 2351 2281"/>
                              <a:gd name="T35" fmla="*/ 2351 h 2037"/>
                              <a:gd name="T36" fmla="+- 0 4756 4037"/>
                              <a:gd name="T37" fmla="*/ T36 w 719"/>
                              <a:gd name="T38" fmla="+- 0 2341 2281"/>
                              <a:gd name="T39" fmla="*/ 2341 h 2037"/>
                              <a:gd name="T40" fmla="+- 0 4636 4037"/>
                              <a:gd name="T41" fmla="*/ T40 w 719"/>
                              <a:gd name="T42" fmla="+- 0 2281 2281"/>
                              <a:gd name="T43" fmla="*/ 2281 h 2037"/>
                              <a:gd name="T44" fmla="+- 0 4736 4037"/>
                              <a:gd name="T45" fmla="*/ T44 w 719"/>
                              <a:gd name="T46" fmla="+- 0 2351 2281"/>
                              <a:gd name="T47" fmla="*/ 2351 h 2037"/>
                              <a:gd name="T48" fmla="+- 0 4636 4037"/>
                              <a:gd name="T49" fmla="*/ T48 w 719"/>
                              <a:gd name="T50" fmla="+- 0 2351 2281"/>
                              <a:gd name="T51" fmla="*/ 2351 h 2037"/>
                              <a:gd name="T52" fmla="+- 0 4636 4037"/>
                              <a:gd name="T53" fmla="*/ T52 w 719"/>
                              <a:gd name="T54" fmla="+- 0 2401 2281"/>
                              <a:gd name="T55" fmla="*/ 2401 h 2037"/>
                              <a:gd name="T56" fmla="+- 0 4736 4037"/>
                              <a:gd name="T57" fmla="*/ T56 w 719"/>
                              <a:gd name="T58" fmla="+- 0 2351 2281"/>
                              <a:gd name="T59" fmla="*/ 2351 h 20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19" h="2037">
                                <a:moveTo>
                                  <a:pt x="599" y="0"/>
                                </a:moveTo>
                                <a:lnTo>
                                  <a:pt x="599" y="50"/>
                                </a:lnTo>
                                <a:lnTo>
                                  <a:pt x="389" y="50"/>
                                </a:lnTo>
                                <a:lnTo>
                                  <a:pt x="389" y="2017"/>
                                </a:lnTo>
                                <a:lnTo>
                                  <a:pt x="0" y="2017"/>
                                </a:lnTo>
                                <a:lnTo>
                                  <a:pt x="0" y="2037"/>
                                </a:lnTo>
                                <a:lnTo>
                                  <a:pt x="409" y="2037"/>
                                </a:lnTo>
                                <a:lnTo>
                                  <a:pt x="409" y="70"/>
                                </a:lnTo>
                                <a:lnTo>
                                  <a:pt x="699" y="70"/>
                                </a:lnTo>
                                <a:lnTo>
                                  <a:pt x="719" y="60"/>
                                </a:lnTo>
                                <a:lnTo>
                                  <a:pt x="599" y="0"/>
                                </a:lnTo>
                                <a:close/>
                                <a:moveTo>
                                  <a:pt x="699" y="70"/>
                                </a:moveTo>
                                <a:lnTo>
                                  <a:pt x="599" y="70"/>
                                </a:lnTo>
                                <a:lnTo>
                                  <a:pt x="599" y="120"/>
                                </a:lnTo>
                                <a:lnTo>
                                  <a:pt x="699"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2788" y="3005"/>
                            <a:ext cx="1261" cy="1317"/>
                          </a:xfrm>
                          <a:custGeom>
                            <a:avLst/>
                            <a:gdLst>
                              <a:gd name="T0" fmla="+- 0 3069 2789"/>
                              <a:gd name="T1" fmla="*/ T0 w 1261"/>
                              <a:gd name="T2" fmla="+- 0 3076 3006"/>
                              <a:gd name="T3" fmla="*/ 3076 h 1317"/>
                              <a:gd name="T4" fmla="+- 0 3049 2789"/>
                              <a:gd name="T5" fmla="*/ T4 w 1261"/>
                              <a:gd name="T6" fmla="+- 0 3076 3006"/>
                              <a:gd name="T7" fmla="*/ 3076 h 1317"/>
                              <a:gd name="T8" fmla="+- 0 3049 2789"/>
                              <a:gd name="T9" fmla="*/ T8 w 1261"/>
                              <a:gd name="T10" fmla="+- 0 4323 3006"/>
                              <a:gd name="T11" fmla="*/ 4323 h 1317"/>
                              <a:gd name="T12" fmla="+- 0 4050 2789"/>
                              <a:gd name="T13" fmla="*/ T12 w 1261"/>
                              <a:gd name="T14" fmla="+- 0 4323 3006"/>
                              <a:gd name="T15" fmla="*/ 4323 h 1317"/>
                              <a:gd name="T16" fmla="+- 0 4050 2789"/>
                              <a:gd name="T17" fmla="*/ T16 w 1261"/>
                              <a:gd name="T18" fmla="+- 0 4303 3006"/>
                              <a:gd name="T19" fmla="*/ 4303 h 1317"/>
                              <a:gd name="T20" fmla="+- 0 3069 2789"/>
                              <a:gd name="T21" fmla="*/ T20 w 1261"/>
                              <a:gd name="T22" fmla="+- 0 4303 3006"/>
                              <a:gd name="T23" fmla="*/ 4303 h 1317"/>
                              <a:gd name="T24" fmla="+- 0 3069 2789"/>
                              <a:gd name="T25" fmla="*/ T24 w 1261"/>
                              <a:gd name="T26" fmla="+- 0 3076 3006"/>
                              <a:gd name="T27" fmla="*/ 3076 h 1317"/>
                              <a:gd name="T28" fmla="+- 0 2909 2789"/>
                              <a:gd name="T29" fmla="*/ T28 w 1261"/>
                              <a:gd name="T30" fmla="+- 0 3006 3006"/>
                              <a:gd name="T31" fmla="*/ 3006 h 1317"/>
                              <a:gd name="T32" fmla="+- 0 2789 2789"/>
                              <a:gd name="T33" fmla="*/ T32 w 1261"/>
                              <a:gd name="T34" fmla="+- 0 3066 3006"/>
                              <a:gd name="T35" fmla="*/ 3066 h 1317"/>
                              <a:gd name="T36" fmla="+- 0 2909 2789"/>
                              <a:gd name="T37" fmla="*/ T36 w 1261"/>
                              <a:gd name="T38" fmla="+- 0 3126 3006"/>
                              <a:gd name="T39" fmla="*/ 3126 h 1317"/>
                              <a:gd name="T40" fmla="+- 0 2909 2789"/>
                              <a:gd name="T41" fmla="*/ T40 w 1261"/>
                              <a:gd name="T42" fmla="+- 0 3076 3006"/>
                              <a:gd name="T43" fmla="*/ 3076 h 1317"/>
                              <a:gd name="T44" fmla="+- 0 3069 2789"/>
                              <a:gd name="T45" fmla="*/ T44 w 1261"/>
                              <a:gd name="T46" fmla="+- 0 3076 3006"/>
                              <a:gd name="T47" fmla="*/ 3076 h 1317"/>
                              <a:gd name="T48" fmla="+- 0 3069 2789"/>
                              <a:gd name="T49" fmla="*/ T48 w 1261"/>
                              <a:gd name="T50" fmla="+- 0 3056 3006"/>
                              <a:gd name="T51" fmla="*/ 3056 h 1317"/>
                              <a:gd name="T52" fmla="+- 0 2909 2789"/>
                              <a:gd name="T53" fmla="*/ T52 w 1261"/>
                              <a:gd name="T54" fmla="+- 0 3056 3006"/>
                              <a:gd name="T55" fmla="*/ 3056 h 1317"/>
                              <a:gd name="T56" fmla="+- 0 2909 2789"/>
                              <a:gd name="T57" fmla="*/ T56 w 1261"/>
                              <a:gd name="T58" fmla="+- 0 3006 3006"/>
                              <a:gd name="T59" fmla="*/ 3006 h 1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261" h="1317">
                                <a:moveTo>
                                  <a:pt x="280" y="70"/>
                                </a:moveTo>
                                <a:lnTo>
                                  <a:pt x="260" y="70"/>
                                </a:lnTo>
                                <a:lnTo>
                                  <a:pt x="260" y="1317"/>
                                </a:lnTo>
                                <a:lnTo>
                                  <a:pt x="1261" y="1317"/>
                                </a:lnTo>
                                <a:lnTo>
                                  <a:pt x="1261" y="1297"/>
                                </a:lnTo>
                                <a:lnTo>
                                  <a:pt x="280" y="1297"/>
                                </a:lnTo>
                                <a:lnTo>
                                  <a:pt x="280" y="70"/>
                                </a:lnTo>
                                <a:close/>
                                <a:moveTo>
                                  <a:pt x="120" y="0"/>
                                </a:moveTo>
                                <a:lnTo>
                                  <a:pt x="0" y="60"/>
                                </a:lnTo>
                                <a:lnTo>
                                  <a:pt x="120" y="120"/>
                                </a:lnTo>
                                <a:lnTo>
                                  <a:pt x="120" y="70"/>
                                </a:lnTo>
                                <a:lnTo>
                                  <a:pt x="280" y="70"/>
                                </a:lnTo>
                                <a:lnTo>
                                  <a:pt x="28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Line 49"/>
                        <wps:cNvCnPr>
                          <a:cxnSpLocks noChangeShapeType="1"/>
                        </wps:cNvCnPr>
                        <wps:spPr bwMode="auto">
                          <a:xfrm>
                            <a:off x="5123" y="5062"/>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Freeform 50"/>
                        <wps:cNvSpPr>
                          <a:spLocks/>
                        </wps:cNvSpPr>
                        <wps:spPr bwMode="auto">
                          <a:xfrm>
                            <a:off x="5421" y="3248"/>
                            <a:ext cx="120" cy="1803"/>
                          </a:xfrm>
                          <a:custGeom>
                            <a:avLst/>
                            <a:gdLst>
                              <a:gd name="T0" fmla="+- 0 5492 5422"/>
                              <a:gd name="T1" fmla="*/ T0 w 120"/>
                              <a:gd name="T2" fmla="+- 0 3368 3248"/>
                              <a:gd name="T3" fmla="*/ 3368 h 1803"/>
                              <a:gd name="T4" fmla="+- 0 5472 5422"/>
                              <a:gd name="T5" fmla="*/ T4 w 120"/>
                              <a:gd name="T6" fmla="+- 0 3368 3248"/>
                              <a:gd name="T7" fmla="*/ 3368 h 1803"/>
                              <a:gd name="T8" fmla="+- 0 5473 5422"/>
                              <a:gd name="T9" fmla="*/ T8 w 120"/>
                              <a:gd name="T10" fmla="+- 0 5050 3248"/>
                              <a:gd name="T11" fmla="*/ 5050 h 1803"/>
                              <a:gd name="T12" fmla="+- 0 5493 5422"/>
                              <a:gd name="T13" fmla="*/ T12 w 120"/>
                              <a:gd name="T14" fmla="+- 0 5050 3248"/>
                              <a:gd name="T15" fmla="*/ 5050 h 1803"/>
                              <a:gd name="T16" fmla="+- 0 5492 5422"/>
                              <a:gd name="T17" fmla="*/ T16 w 120"/>
                              <a:gd name="T18" fmla="+- 0 3368 3248"/>
                              <a:gd name="T19" fmla="*/ 3368 h 1803"/>
                              <a:gd name="T20" fmla="+- 0 5482 5422"/>
                              <a:gd name="T21" fmla="*/ T20 w 120"/>
                              <a:gd name="T22" fmla="+- 0 3248 3248"/>
                              <a:gd name="T23" fmla="*/ 3248 h 1803"/>
                              <a:gd name="T24" fmla="+- 0 5422 5422"/>
                              <a:gd name="T25" fmla="*/ T24 w 120"/>
                              <a:gd name="T26" fmla="+- 0 3368 3248"/>
                              <a:gd name="T27" fmla="*/ 3368 h 1803"/>
                              <a:gd name="T28" fmla="+- 0 5542 5422"/>
                              <a:gd name="T29" fmla="*/ T28 w 120"/>
                              <a:gd name="T30" fmla="+- 0 3368 3248"/>
                              <a:gd name="T31" fmla="*/ 3368 h 1803"/>
                              <a:gd name="T32" fmla="+- 0 5482 5422"/>
                              <a:gd name="T33" fmla="*/ T32 w 120"/>
                              <a:gd name="T34" fmla="+- 0 3248 3248"/>
                              <a:gd name="T35" fmla="*/ 3248 h 1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803">
                                <a:moveTo>
                                  <a:pt x="70" y="120"/>
                                </a:moveTo>
                                <a:lnTo>
                                  <a:pt x="50" y="120"/>
                                </a:lnTo>
                                <a:lnTo>
                                  <a:pt x="51" y="1802"/>
                                </a:lnTo>
                                <a:lnTo>
                                  <a:pt x="71" y="1802"/>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Line 51"/>
                        <wps:cNvCnPr>
                          <a:cxnSpLocks noChangeShapeType="1"/>
                        </wps:cNvCnPr>
                        <wps:spPr bwMode="auto">
                          <a:xfrm>
                            <a:off x="979" y="594"/>
                            <a:ext cx="0" cy="306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5" name="Line 52"/>
                        <wps:cNvCnPr>
                          <a:cxnSpLocks noChangeShapeType="1"/>
                        </wps:cNvCnPr>
                        <wps:spPr bwMode="auto">
                          <a:xfrm>
                            <a:off x="979" y="3603"/>
                            <a:ext cx="19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6" name="Line 53"/>
                        <wps:cNvCnPr>
                          <a:cxnSpLocks noChangeShapeType="1"/>
                        </wps:cNvCnPr>
                        <wps:spPr bwMode="auto">
                          <a:xfrm>
                            <a:off x="2962" y="3646"/>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7"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74" y="320"/>
                            <a:ext cx="199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Line 55"/>
                        <wps:cNvCnPr>
                          <a:cxnSpLocks noChangeShapeType="1"/>
                        </wps:cNvCnPr>
                        <wps:spPr bwMode="auto">
                          <a:xfrm>
                            <a:off x="4219" y="579"/>
                            <a:ext cx="0" cy="306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29" name="Line 56"/>
                        <wps:cNvCnPr>
                          <a:cxnSpLocks noChangeShapeType="1"/>
                        </wps:cNvCnPr>
                        <wps:spPr bwMode="auto">
                          <a:xfrm>
                            <a:off x="4219" y="3603"/>
                            <a:ext cx="252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30" name="Line 57"/>
                        <wps:cNvCnPr>
                          <a:cxnSpLocks noChangeShapeType="1"/>
                        </wps:cNvCnPr>
                        <wps:spPr bwMode="auto">
                          <a:xfrm>
                            <a:off x="6739" y="3639"/>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1"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47" y="4313"/>
                            <a:ext cx="1460"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Freeform 59"/>
                        <wps:cNvSpPr>
                          <a:spLocks/>
                        </wps:cNvSpPr>
                        <wps:spPr bwMode="auto">
                          <a:xfrm>
                            <a:off x="7992" y="4984"/>
                            <a:ext cx="1811" cy="120"/>
                          </a:xfrm>
                          <a:custGeom>
                            <a:avLst/>
                            <a:gdLst>
                              <a:gd name="T0" fmla="+- 0 8112 7992"/>
                              <a:gd name="T1" fmla="*/ T0 w 1811"/>
                              <a:gd name="T2" fmla="+- 0 4984 4984"/>
                              <a:gd name="T3" fmla="*/ 4984 h 120"/>
                              <a:gd name="T4" fmla="+- 0 7992 7992"/>
                              <a:gd name="T5" fmla="*/ T4 w 1811"/>
                              <a:gd name="T6" fmla="+- 0 5044 4984"/>
                              <a:gd name="T7" fmla="*/ 5044 h 120"/>
                              <a:gd name="T8" fmla="+- 0 8112 7992"/>
                              <a:gd name="T9" fmla="*/ T8 w 1811"/>
                              <a:gd name="T10" fmla="+- 0 5104 4984"/>
                              <a:gd name="T11" fmla="*/ 5104 h 120"/>
                              <a:gd name="T12" fmla="+- 0 8112 7992"/>
                              <a:gd name="T13" fmla="*/ T12 w 1811"/>
                              <a:gd name="T14" fmla="+- 0 5054 4984"/>
                              <a:gd name="T15" fmla="*/ 5054 h 120"/>
                              <a:gd name="T16" fmla="+- 0 9802 7992"/>
                              <a:gd name="T17" fmla="*/ T16 w 1811"/>
                              <a:gd name="T18" fmla="+- 0 5053 4984"/>
                              <a:gd name="T19" fmla="*/ 5053 h 120"/>
                              <a:gd name="T20" fmla="+- 0 9802 7992"/>
                              <a:gd name="T21" fmla="*/ T20 w 1811"/>
                              <a:gd name="T22" fmla="+- 0 5034 4984"/>
                              <a:gd name="T23" fmla="*/ 5034 h 120"/>
                              <a:gd name="T24" fmla="+- 0 8112 7992"/>
                              <a:gd name="T25" fmla="*/ T24 w 1811"/>
                              <a:gd name="T26" fmla="+- 0 5034 4984"/>
                              <a:gd name="T27" fmla="*/ 5034 h 120"/>
                              <a:gd name="T28" fmla="+- 0 8112 7992"/>
                              <a:gd name="T29" fmla="*/ T28 w 1811"/>
                              <a:gd name="T30" fmla="+- 0 4984 4984"/>
                              <a:gd name="T31" fmla="*/ 4984 h 120"/>
                              <a:gd name="T32" fmla="+- 0 9802 7992"/>
                              <a:gd name="T33" fmla="*/ T32 w 1811"/>
                              <a:gd name="T34" fmla="+- 0 5033 4984"/>
                              <a:gd name="T35" fmla="*/ 5033 h 120"/>
                              <a:gd name="T36" fmla="+- 0 8112 7992"/>
                              <a:gd name="T37" fmla="*/ T36 w 1811"/>
                              <a:gd name="T38" fmla="+- 0 5034 4984"/>
                              <a:gd name="T39" fmla="*/ 5034 h 120"/>
                              <a:gd name="T40" fmla="+- 0 9802 7992"/>
                              <a:gd name="T41" fmla="*/ T40 w 1811"/>
                              <a:gd name="T42" fmla="+- 0 5034 4984"/>
                              <a:gd name="T43" fmla="*/ 5034 h 120"/>
                              <a:gd name="T44" fmla="+- 0 9802 7992"/>
                              <a:gd name="T45" fmla="*/ T44 w 1811"/>
                              <a:gd name="T46" fmla="+- 0 5033 4984"/>
                              <a:gd name="T47" fmla="*/ 50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11" h="120">
                                <a:moveTo>
                                  <a:pt x="120" y="0"/>
                                </a:moveTo>
                                <a:lnTo>
                                  <a:pt x="0" y="60"/>
                                </a:lnTo>
                                <a:lnTo>
                                  <a:pt x="120" y="120"/>
                                </a:lnTo>
                                <a:lnTo>
                                  <a:pt x="120" y="70"/>
                                </a:lnTo>
                                <a:lnTo>
                                  <a:pt x="1810" y="69"/>
                                </a:lnTo>
                                <a:lnTo>
                                  <a:pt x="1810" y="50"/>
                                </a:lnTo>
                                <a:lnTo>
                                  <a:pt x="120" y="50"/>
                                </a:lnTo>
                                <a:lnTo>
                                  <a:pt x="120" y="0"/>
                                </a:lnTo>
                                <a:close/>
                                <a:moveTo>
                                  <a:pt x="1810" y="49"/>
                                </a:moveTo>
                                <a:lnTo>
                                  <a:pt x="120" y="50"/>
                                </a:lnTo>
                                <a:lnTo>
                                  <a:pt x="1810" y="50"/>
                                </a:lnTo>
                                <a:lnTo>
                                  <a:pt x="18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8899" y="761"/>
                            <a:ext cx="1790" cy="1268"/>
                          </a:xfrm>
                          <a:custGeom>
                            <a:avLst/>
                            <a:gdLst>
                              <a:gd name="T0" fmla="+- 0 9061 8899"/>
                              <a:gd name="T1" fmla="*/ T0 w 1790"/>
                              <a:gd name="T2" fmla="+- 0 1179 761"/>
                              <a:gd name="T3" fmla="*/ 1179 h 1268"/>
                              <a:gd name="T4" fmla="+- 0 9061 8899"/>
                              <a:gd name="T5" fmla="*/ T4 w 1790"/>
                              <a:gd name="T6" fmla="+- 0 1106 761"/>
                              <a:gd name="T7" fmla="*/ 1106 h 1268"/>
                              <a:gd name="T8" fmla="+- 0 9080 8899"/>
                              <a:gd name="T9" fmla="*/ T8 w 1790"/>
                              <a:gd name="T10" fmla="+- 0 1039 761"/>
                              <a:gd name="T11" fmla="*/ 1039 h 1268"/>
                              <a:gd name="T12" fmla="+- 0 9115 8899"/>
                              <a:gd name="T13" fmla="*/ T12 w 1790"/>
                              <a:gd name="T14" fmla="+- 0 979 761"/>
                              <a:gd name="T15" fmla="*/ 979 h 1268"/>
                              <a:gd name="T16" fmla="+- 0 9166 8899"/>
                              <a:gd name="T17" fmla="*/ T16 w 1790"/>
                              <a:gd name="T18" fmla="+- 0 930 761"/>
                              <a:gd name="T19" fmla="*/ 930 h 1268"/>
                              <a:gd name="T20" fmla="+- 0 9228 8899"/>
                              <a:gd name="T21" fmla="*/ T20 w 1790"/>
                              <a:gd name="T22" fmla="+- 0 894 761"/>
                              <a:gd name="T23" fmla="*/ 894 h 1268"/>
                              <a:gd name="T24" fmla="+- 0 9300 8899"/>
                              <a:gd name="T25" fmla="*/ T24 w 1790"/>
                              <a:gd name="T26" fmla="+- 0 875 761"/>
                              <a:gd name="T27" fmla="*/ 875 h 1268"/>
                              <a:gd name="T28" fmla="+- 0 9347 8899"/>
                              <a:gd name="T29" fmla="*/ T28 w 1790"/>
                              <a:gd name="T30" fmla="+- 0 873 761"/>
                              <a:gd name="T31" fmla="*/ 873 h 1268"/>
                              <a:gd name="T32" fmla="+- 0 9393 8899"/>
                              <a:gd name="T33" fmla="*/ T32 w 1790"/>
                              <a:gd name="T34" fmla="+- 0 878 761"/>
                              <a:gd name="T35" fmla="*/ 878 h 1268"/>
                              <a:gd name="T36" fmla="+- 0 9438 8899"/>
                              <a:gd name="T37" fmla="*/ T36 w 1790"/>
                              <a:gd name="T38" fmla="+- 0 890 761"/>
                              <a:gd name="T39" fmla="*/ 890 h 1268"/>
                              <a:gd name="T40" fmla="+- 0 9480 8899"/>
                              <a:gd name="T41" fmla="*/ T40 w 1790"/>
                              <a:gd name="T42" fmla="+- 0 910 761"/>
                              <a:gd name="T43" fmla="*/ 910 h 1268"/>
                              <a:gd name="T44" fmla="+- 0 9522 8899"/>
                              <a:gd name="T45" fmla="*/ T44 w 1790"/>
                              <a:gd name="T46" fmla="+- 0 855 761"/>
                              <a:gd name="T47" fmla="*/ 855 h 1268"/>
                              <a:gd name="T48" fmla="+- 0 9579 8899"/>
                              <a:gd name="T49" fmla="*/ T48 w 1790"/>
                              <a:gd name="T50" fmla="+- 0 818 761"/>
                              <a:gd name="T51" fmla="*/ 818 h 1268"/>
                              <a:gd name="T52" fmla="+- 0 9643 8899"/>
                              <a:gd name="T53" fmla="*/ T52 w 1790"/>
                              <a:gd name="T54" fmla="+- 0 799 761"/>
                              <a:gd name="T55" fmla="*/ 799 h 1268"/>
                              <a:gd name="T56" fmla="+- 0 9712 8899"/>
                              <a:gd name="T57" fmla="*/ T56 w 1790"/>
                              <a:gd name="T58" fmla="+- 0 799 761"/>
                              <a:gd name="T59" fmla="*/ 799 h 1268"/>
                              <a:gd name="T60" fmla="+- 0 9779 8899"/>
                              <a:gd name="T61" fmla="*/ T60 w 1790"/>
                              <a:gd name="T62" fmla="+- 0 821 761"/>
                              <a:gd name="T63" fmla="*/ 821 h 1268"/>
                              <a:gd name="T64" fmla="+- 0 9830 8899"/>
                              <a:gd name="T65" fmla="*/ T64 w 1790"/>
                              <a:gd name="T66" fmla="+- 0 858 761"/>
                              <a:gd name="T67" fmla="*/ 858 h 1268"/>
                              <a:gd name="T68" fmla="+- 0 9874 8899"/>
                              <a:gd name="T69" fmla="*/ T68 w 1790"/>
                              <a:gd name="T70" fmla="+- 0 803 761"/>
                              <a:gd name="T71" fmla="*/ 803 h 1268"/>
                              <a:gd name="T72" fmla="+- 0 9934 8899"/>
                              <a:gd name="T73" fmla="*/ T72 w 1790"/>
                              <a:gd name="T74" fmla="+- 0 770 761"/>
                              <a:gd name="T75" fmla="*/ 770 h 1268"/>
                              <a:gd name="T76" fmla="+- 0 10003 8899"/>
                              <a:gd name="T77" fmla="*/ T76 w 1790"/>
                              <a:gd name="T78" fmla="+- 0 761 761"/>
                              <a:gd name="T79" fmla="*/ 761 h 1268"/>
                              <a:gd name="T80" fmla="+- 0 10073 8899"/>
                              <a:gd name="T81" fmla="*/ T80 w 1790"/>
                              <a:gd name="T82" fmla="+- 0 779 761"/>
                              <a:gd name="T83" fmla="*/ 779 h 1268"/>
                              <a:gd name="T84" fmla="+- 0 10090 8899"/>
                              <a:gd name="T85" fmla="*/ T84 w 1790"/>
                              <a:gd name="T86" fmla="+- 0 789 761"/>
                              <a:gd name="T87" fmla="*/ 789 h 1268"/>
                              <a:gd name="T88" fmla="+- 0 10107 8899"/>
                              <a:gd name="T89" fmla="*/ T88 w 1790"/>
                              <a:gd name="T90" fmla="+- 0 801 761"/>
                              <a:gd name="T91" fmla="*/ 801 h 1268"/>
                              <a:gd name="T92" fmla="+- 0 10122 8899"/>
                              <a:gd name="T93" fmla="*/ T92 w 1790"/>
                              <a:gd name="T94" fmla="+- 0 815 761"/>
                              <a:gd name="T95" fmla="*/ 815 h 1268"/>
                              <a:gd name="T96" fmla="+- 0 10136 8899"/>
                              <a:gd name="T97" fmla="*/ T96 w 1790"/>
                              <a:gd name="T98" fmla="+- 0 830 761"/>
                              <a:gd name="T99" fmla="*/ 830 h 1268"/>
                              <a:gd name="T100" fmla="+- 0 10198 8899"/>
                              <a:gd name="T101" fmla="*/ T100 w 1790"/>
                              <a:gd name="T102" fmla="+- 0 782 761"/>
                              <a:gd name="T103" fmla="*/ 782 h 1268"/>
                              <a:gd name="T104" fmla="+- 0 10273 8899"/>
                              <a:gd name="T105" fmla="*/ T104 w 1790"/>
                              <a:gd name="T106" fmla="+- 0 762 761"/>
                              <a:gd name="T107" fmla="*/ 762 h 1268"/>
                              <a:gd name="T108" fmla="+- 0 10349 8899"/>
                              <a:gd name="T109" fmla="*/ T108 w 1790"/>
                              <a:gd name="T110" fmla="+- 0 770 761"/>
                              <a:gd name="T111" fmla="*/ 770 h 1268"/>
                              <a:gd name="T112" fmla="+- 0 10419 8899"/>
                              <a:gd name="T113" fmla="*/ T112 w 1790"/>
                              <a:gd name="T114" fmla="+- 0 807 761"/>
                              <a:gd name="T115" fmla="*/ 807 h 1268"/>
                              <a:gd name="T116" fmla="+- 0 10444 8899"/>
                              <a:gd name="T117" fmla="*/ T116 w 1790"/>
                              <a:gd name="T118" fmla="+- 0 831 761"/>
                              <a:gd name="T119" fmla="*/ 831 h 1268"/>
                              <a:gd name="T120" fmla="+- 0 10464 8899"/>
                              <a:gd name="T121" fmla="*/ T120 w 1790"/>
                              <a:gd name="T122" fmla="+- 0 858 761"/>
                              <a:gd name="T123" fmla="*/ 858 h 1268"/>
                              <a:gd name="T124" fmla="+- 0 10478 8899"/>
                              <a:gd name="T125" fmla="*/ T124 w 1790"/>
                              <a:gd name="T126" fmla="+- 0 888 761"/>
                              <a:gd name="T127" fmla="*/ 888 h 1268"/>
                              <a:gd name="T128" fmla="+- 0 10487 8899"/>
                              <a:gd name="T129" fmla="*/ T128 w 1790"/>
                              <a:gd name="T130" fmla="+- 0 921 761"/>
                              <a:gd name="T131" fmla="*/ 921 h 1268"/>
                              <a:gd name="T132" fmla="+- 0 10552 8899"/>
                              <a:gd name="T133" fmla="*/ T132 w 1790"/>
                              <a:gd name="T134" fmla="+- 0 949 761"/>
                              <a:gd name="T135" fmla="*/ 949 h 1268"/>
                              <a:gd name="T136" fmla="+- 0 10602 8899"/>
                              <a:gd name="T137" fmla="*/ T136 w 1790"/>
                              <a:gd name="T138" fmla="+- 0 993 761"/>
                              <a:gd name="T139" fmla="*/ 993 h 1268"/>
                              <a:gd name="T140" fmla="+- 0 10636 8899"/>
                              <a:gd name="T141" fmla="*/ T140 w 1790"/>
                              <a:gd name="T142" fmla="+- 0 1050 761"/>
                              <a:gd name="T143" fmla="*/ 1050 h 1268"/>
                              <a:gd name="T144" fmla="+- 0 10650 8899"/>
                              <a:gd name="T145" fmla="*/ T144 w 1790"/>
                              <a:gd name="T146" fmla="+- 0 1115 761"/>
                              <a:gd name="T147" fmla="*/ 1115 h 1268"/>
                              <a:gd name="T148" fmla="+- 0 10642 8899"/>
                              <a:gd name="T149" fmla="*/ T148 w 1790"/>
                              <a:gd name="T150" fmla="+- 0 1182 761"/>
                              <a:gd name="T151" fmla="*/ 1182 h 1268"/>
                              <a:gd name="T152" fmla="+- 0 10640 8899"/>
                              <a:gd name="T153" fmla="*/ T152 w 1790"/>
                              <a:gd name="T154" fmla="+- 0 1192 761"/>
                              <a:gd name="T155" fmla="*/ 1192 h 1268"/>
                              <a:gd name="T156" fmla="+- 0 10636 8899"/>
                              <a:gd name="T157" fmla="*/ T156 w 1790"/>
                              <a:gd name="T158" fmla="+- 0 1201 761"/>
                              <a:gd name="T159" fmla="*/ 1201 h 1268"/>
                              <a:gd name="T160" fmla="+- 0 10632 8899"/>
                              <a:gd name="T161" fmla="*/ T160 w 1790"/>
                              <a:gd name="T162" fmla="+- 0 1210 761"/>
                              <a:gd name="T163" fmla="*/ 1210 h 1268"/>
                              <a:gd name="T164" fmla="+- 0 10670 8899"/>
                              <a:gd name="T165" fmla="*/ T164 w 1790"/>
                              <a:gd name="T166" fmla="+- 0 1273 761"/>
                              <a:gd name="T167" fmla="*/ 1273 h 1268"/>
                              <a:gd name="T168" fmla="+- 0 10688 8899"/>
                              <a:gd name="T169" fmla="*/ T168 w 1790"/>
                              <a:gd name="T170" fmla="+- 0 1341 761"/>
                              <a:gd name="T171" fmla="*/ 1341 h 1268"/>
                              <a:gd name="T172" fmla="+- 0 10688 8899"/>
                              <a:gd name="T173" fmla="*/ T172 w 1790"/>
                              <a:gd name="T174" fmla="+- 0 1410 761"/>
                              <a:gd name="T175" fmla="*/ 1410 h 1268"/>
                              <a:gd name="T176" fmla="+- 0 10670 8899"/>
                              <a:gd name="T177" fmla="*/ T176 w 1790"/>
                              <a:gd name="T178" fmla="+- 0 1477 761"/>
                              <a:gd name="T179" fmla="*/ 1477 h 1268"/>
                              <a:gd name="T180" fmla="+- 0 10634 8899"/>
                              <a:gd name="T181" fmla="*/ T180 w 1790"/>
                              <a:gd name="T182" fmla="+- 0 1538 761"/>
                              <a:gd name="T183" fmla="*/ 1538 h 1268"/>
                              <a:gd name="T184" fmla="+- 0 10581 8899"/>
                              <a:gd name="T185" fmla="*/ T184 w 1790"/>
                              <a:gd name="T186" fmla="+- 0 1590 761"/>
                              <a:gd name="T187" fmla="*/ 1590 h 1268"/>
                              <a:gd name="T188" fmla="+- 0 10519 8899"/>
                              <a:gd name="T189" fmla="*/ T188 w 1790"/>
                              <a:gd name="T190" fmla="+- 0 1624 761"/>
                              <a:gd name="T191" fmla="*/ 1624 h 1268"/>
                              <a:gd name="T192" fmla="+- 0 10449 8899"/>
                              <a:gd name="T193" fmla="*/ T192 w 1790"/>
                              <a:gd name="T194" fmla="+- 0 1643 761"/>
                              <a:gd name="T195" fmla="*/ 1643 h 1268"/>
                              <a:gd name="T196" fmla="+- 0 10437 8899"/>
                              <a:gd name="T197" fmla="*/ T196 w 1790"/>
                              <a:gd name="T198" fmla="+- 0 1716 761"/>
                              <a:gd name="T199" fmla="*/ 1716 h 1268"/>
                              <a:gd name="T200" fmla="+- 0 10402 8899"/>
                              <a:gd name="T201" fmla="*/ T200 w 1790"/>
                              <a:gd name="T202" fmla="+- 0 1779 761"/>
                              <a:gd name="T203" fmla="*/ 1779 h 1268"/>
                              <a:gd name="T204" fmla="+- 0 10350 8899"/>
                              <a:gd name="T205" fmla="*/ T204 w 1790"/>
                              <a:gd name="T206" fmla="+- 0 1828 761"/>
                              <a:gd name="T207" fmla="*/ 1828 h 1268"/>
                              <a:gd name="T208" fmla="+- 0 10284 8899"/>
                              <a:gd name="T209" fmla="*/ T208 w 1790"/>
                              <a:gd name="T210" fmla="+- 0 1861 761"/>
                              <a:gd name="T211" fmla="*/ 1861 h 1268"/>
                              <a:gd name="T212" fmla="+- 0 10208 8899"/>
                              <a:gd name="T213" fmla="*/ T212 w 1790"/>
                              <a:gd name="T214" fmla="+- 0 1872 761"/>
                              <a:gd name="T215" fmla="*/ 1872 h 1268"/>
                              <a:gd name="T216" fmla="+- 0 10175 8899"/>
                              <a:gd name="T217" fmla="*/ T216 w 1790"/>
                              <a:gd name="T218" fmla="+- 0 1869 761"/>
                              <a:gd name="T219" fmla="*/ 1869 h 1268"/>
                              <a:gd name="T220" fmla="+- 0 10143 8899"/>
                              <a:gd name="T221" fmla="*/ T220 w 1790"/>
                              <a:gd name="T222" fmla="+- 0 1863 761"/>
                              <a:gd name="T223" fmla="*/ 1863 h 1268"/>
                              <a:gd name="T224" fmla="+- 0 10112 8899"/>
                              <a:gd name="T225" fmla="*/ T224 w 1790"/>
                              <a:gd name="T226" fmla="+- 0 1852 761"/>
                              <a:gd name="T227" fmla="*/ 1852 h 1268"/>
                              <a:gd name="T228" fmla="+- 0 10083 8899"/>
                              <a:gd name="T229" fmla="*/ T228 w 1790"/>
                              <a:gd name="T230" fmla="+- 0 1837 761"/>
                              <a:gd name="T231" fmla="*/ 1837 h 1268"/>
                              <a:gd name="T232" fmla="+- 0 10052 8899"/>
                              <a:gd name="T233" fmla="*/ T232 w 1790"/>
                              <a:gd name="T234" fmla="+- 0 1903 761"/>
                              <a:gd name="T235" fmla="*/ 1903 h 1268"/>
                              <a:gd name="T236" fmla="+- 0 10005 8899"/>
                              <a:gd name="T237" fmla="*/ T236 w 1790"/>
                              <a:gd name="T238" fmla="+- 0 1957 761"/>
                              <a:gd name="T239" fmla="*/ 1957 h 1268"/>
                              <a:gd name="T240" fmla="+- 0 9947 8899"/>
                              <a:gd name="T241" fmla="*/ T240 w 1790"/>
                              <a:gd name="T242" fmla="+- 0 1997 761"/>
                              <a:gd name="T243" fmla="*/ 1997 h 1268"/>
                              <a:gd name="T244" fmla="+- 0 9880 8899"/>
                              <a:gd name="T245" fmla="*/ T244 w 1790"/>
                              <a:gd name="T246" fmla="+- 0 2021 761"/>
                              <a:gd name="T247" fmla="*/ 2021 h 1268"/>
                              <a:gd name="T248" fmla="+- 0 9808 8899"/>
                              <a:gd name="T249" fmla="*/ T248 w 1790"/>
                              <a:gd name="T250" fmla="+- 0 2029 761"/>
                              <a:gd name="T251" fmla="*/ 2029 h 1268"/>
                              <a:gd name="T252" fmla="+- 0 9734 8899"/>
                              <a:gd name="T253" fmla="*/ T252 w 1790"/>
                              <a:gd name="T254" fmla="+- 0 2017 761"/>
                              <a:gd name="T255" fmla="*/ 2017 h 1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1790" h="1268">
                                <a:moveTo>
                                  <a:pt x="162" y="418"/>
                                </a:moveTo>
                                <a:lnTo>
                                  <a:pt x="162" y="345"/>
                                </a:lnTo>
                                <a:lnTo>
                                  <a:pt x="181" y="278"/>
                                </a:lnTo>
                                <a:lnTo>
                                  <a:pt x="216" y="218"/>
                                </a:lnTo>
                                <a:lnTo>
                                  <a:pt x="267" y="169"/>
                                </a:lnTo>
                                <a:lnTo>
                                  <a:pt x="329" y="133"/>
                                </a:lnTo>
                                <a:lnTo>
                                  <a:pt x="401" y="114"/>
                                </a:lnTo>
                                <a:lnTo>
                                  <a:pt x="448" y="112"/>
                                </a:lnTo>
                                <a:lnTo>
                                  <a:pt x="494" y="117"/>
                                </a:lnTo>
                                <a:lnTo>
                                  <a:pt x="539" y="129"/>
                                </a:lnTo>
                                <a:lnTo>
                                  <a:pt x="581" y="149"/>
                                </a:lnTo>
                                <a:lnTo>
                                  <a:pt x="623" y="94"/>
                                </a:lnTo>
                                <a:lnTo>
                                  <a:pt x="680" y="57"/>
                                </a:lnTo>
                                <a:lnTo>
                                  <a:pt x="744" y="38"/>
                                </a:lnTo>
                                <a:lnTo>
                                  <a:pt x="813" y="38"/>
                                </a:lnTo>
                                <a:lnTo>
                                  <a:pt x="880" y="60"/>
                                </a:lnTo>
                                <a:lnTo>
                                  <a:pt x="931" y="97"/>
                                </a:lnTo>
                                <a:lnTo>
                                  <a:pt x="975" y="42"/>
                                </a:lnTo>
                                <a:lnTo>
                                  <a:pt x="1035" y="9"/>
                                </a:lnTo>
                                <a:lnTo>
                                  <a:pt x="1104" y="0"/>
                                </a:lnTo>
                                <a:lnTo>
                                  <a:pt x="1174" y="18"/>
                                </a:lnTo>
                                <a:lnTo>
                                  <a:pt x="1191" y="28"/>
                                </a:lnTo>
                                <a:lnTo>
                                  <a:pt x="1208" y="40"/>
                                </a:lnTo>
                                <a:lnTo>
                                  <a:pt x="1223" y="54"/>
                                </a:lnTo>
                                <a:lnTo>
                                  <a:pt x="1237" y="69"/>
                                </a:lnTo>
                                <a:lnTo>
                                  <a:pt x="1299" y="21"/>
                                </a:lnTo>
                                <a:lnTo>
                                  <a:pt x="1374" y="1"/>
                                </a:lnTo>
                                <a:lnTo>
                                  <a:pt x="1450" y="9"/>
                                </a:lnTo>
                                <a:lnTo>
                                  <a:pt x="1520" y="46"/>
                                </a:lnTo>
                                <a:lnTo>
                                  <a:pt x="1545" y="70"/>
                                </a:lnTo>
                                <a:lnTo>
                                  <a:pt x="1565" y="97"/>
                                </a:lnTo>
                                <a:lnTo>
                                  <a:pt x="1579" y="127"/>
                                </a:lnTo>
                                <a:lnTo>
                                  <a:pt x="1588" y="160"/>
                                </a:lnTo>
                                <a:lnTo>
                                  <a:pt x="1653" y="188"/>
                                </a:lnTo>
                                <a:lnTo>
                                  <a:pt x="1703" y="232"/>
                                </a:lnTo>
                                <a:lnTo>
                                  <a:pt x="1737" y="289"/>
                                </a:lnTo>
                                <a:lnTo>
                                  <a:pt x="1751" y="354"/>
                                </a:lnTo>
                                <a:lnTo>
                                  <a:pt x="1743" y="421"/>
                                </a:lnTo>
                                <a:lnTo>
                                  <a:pt x="1741" y="431"/>
                                </a:lnTo>
                                <a:lnTo>
                                  <a:pt x="1737" y="440"/>
                                </a:lnTo>
                                <a:lnTo>
                                  <a:pt x="1733" y="449"/>
                                </a:lnTo>
                                <a:lnTo>
                                  <a:pt x="1771" y="512"/>
                                </a:lnTo>
                                <a:lnTo>
                                  <a:pt x="1789" y="580"/>
                                </a:lnTo>
                                <a:lnTo>
                                  <a:pt x="1789" y="649"/>
                                </a:lnTo>
                                <a:lnTo>
                                  <a:pt x="1771" y="716"/>
                                </a:lnTo>
                                <a:lnTo>
                                  <a:pt x="1735" y="777"/>
                                </a:lnTo>
                                <a:lnTo>
                                  <a:pt x="1682" y="829"/>
                                </a:lnTo>
                                <a:lnTo>
                                  <a:pt x="1620" y="863"/>
                                </a:lnTo>
                                <a:lnTo>
                                  <a:pt x="1550" y="882"/>
                                </a:lnTo>
                                <a:lnTo>
                                  <a:pt x="1538" y="955"/>
                                </a:lnTo>
                                <a:lnTo>
                                  <a:pt x="1503" y="1018"/>
                                </a:lnTo>
                                <a:lnTo>
                                  <a:pt x="1451" y="1067"/>
                                </a:lnTo>
                                <a:lnTo>
                                  <a:pt x="1385" y="1100"/>
                                </a:lnTo>
                                <a:lnTo>
                                  <a:pt x="1309" y="1111"/>
                                </a:lnTo>
                                <a:lnTo>
                                  <a:pt x="1276" y="1108"/>
                                </a:lnTo>
                                <a:lnTo>
                                  <a:pt x="1244" y="1102"/>
                                </a:lnTo>
                                <a:lnTo>
                                  <a:pt x="1213" y="1091"/>
                                </a:lnTo>
                                <a:lnTo>
                                  <a:pt x="1184" y="1076"/>
                                </a:lnTo>
                                <a:lnTo>
                                  <a:pt x="1153" y="1142"/>
                                </a:lnTo>
                                <a:lnTo>
                                  <a:pt x="1106" y="1196"/>
                                </a:lnTo>
                                <a:lnTo>
                                  <a:pt x="1048" y="1236"/>
                                </a:lnTo>
                                <a:lnTo>
                                  <a:pt x="981" y="1260"/>
                                </a:lnTo>
                                <a:lnTo>
                                  <a:pt x="909" y="1268"/>
                                </a:lnTo>
                                <a:lnTo>
                                  <a:pt x="835" y="1256"/>
                                </a:lnTo>
                                <a:lnTo>
                                  <a:pt x="790" y="1239"/>
                                </a:lnTo>
                                <a:lnTo>
                                  <a:pt x="749" y="1215"/>
                                </a:lnTo>
                                <a:lnTo>
                                  <a:pt x="713" y="1184"/>
                                </a:lnTo>
                                <a:lnTo>
                                  <a:pt x="683" y="1148"/>
                                </a:lnTo>
                                <a:lnTo>
                                  <a:pt x="616" y="1177"/>
                                </a:lnTo>
                                <a:lnTo>
                                  <a:pt x="546" y="1191"/>
                                </a:lnTo>
                                <a:lnTo>
                                  <a:pt x="476" y="1189"/>
                                </a:lnTo>
                                <a:lnTo>
                                  <a:pt x="408" y="1173"/>
                                </a:lnTo>
                                <a:lnTo>
                                  <a:pt x="345" y="1142"/>
                                </a:lnTo>
                                <a:lnTo>
                                  <a:pt x="289" y="1099"/>
                                </a:lnTo>
                                <a:lnTo>
                                  <a:pt x="244" y="1042"/>
                                </a:lnTo>
                                <a:lnTo>
                                  <a:pt x="241" y="1036"/>
                                </a:lnTo>
                                <a:lnTo>
                                  <a:pt x="169" y="1031"/>
                                </a:lnTo>
                                <a:lnTo>
                                  <a:pt x="108" y="1000"/>
                                </a:lnTo>
                                <a:lnTo>
                                  <a:pt x="63" y="950"/>
                                </a:lnTo>
                                <a:lnTo>
                                  <a:pt x="40" y="884"/>
                                </a:lnTo>
                                <a:lnTo>
                                  <a:pt x="40" y="846"/>
                                </a:lnTo>
                                <a:lnTo>
                                  <a:pt x="48" y="810"/>
                                </a:lnTo>
                                <a:lnTo>
                                  <a:pt x="64" y="776"/>
                                </a:lnTo>
                                <a:lnTo>
                                  <a:pt x="88" y="745"/>
                                </a:lnTo>
                                <a:lnTo>
                                  <a:pt x="34" y="699"/>
                                </a:lnTo>
                                <a:lnTo>
                                  <a:pt x="5" y="639"/>
                                </a:lnTo>
                                <a:lnTo>
                                  <a:pt x="0" y="572"/>
                                </a:lnTo>
                                <a:lnTo>
                                  <a:pt x="23" y="507"/>
                                </a:lnTo>
                                <a:lnTo>
                                  <a:pt x="49" y="474"/>
                                </a:lnTo>
                                <a:lnTo>
                                  <a:pt x="81" y="448"/>
                                </a:lnTo>
                                <a:lnTo>
                                  <a:pt x="119" y="430"/>
                                </a:lnTo>
                                <a:lnTo>
                                  <a:pt x="160" y="421"/>
                                </a:lnTo>
                                <a:lnTo>
                                  <a:pt x="162" y="418"/>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61"/>
                        <wps:cNvSpPr>
                          <a:spLocks/>
                        </wps:cNvSpPr>
                        <wps:spPr bwMode="auto">
                          <a:xfrm>
                            <a:off x="8988" y="1501"/>
                            <a:ext cx="105" cy="24"/>
                          </a:xfrm>
                          <a:custGeom>
                            <a:avLst/>
                            <a:gdLst>
                              <a:gd name="T0" fmla="+- 0 9094 8989"/>
                              <a:gd name="T1" fmla="*/ T0 w 105"/>
                              <a:gd name="T2" fmla="+- 0 1525 1501"/>
                              <a:gd name="T3" fmla="*/ 1525 h 24"/>
                              <a:gd name="T4" fmla="+- 0 9066 8989"/>
                              <a:gd name="T5" fmla="*/ T4 w 105"/>
                              <a:gd name="T6" fmla="+- 0 1525 1501"/>
                              <a:gd name="T7" fmla="*/ 1525 h 24"/>
                              <a:gd name="T8" fmla="+- 0 9039 8989"/>
                              <a:gd name="T9" fmla="*/ T8 w 105"/>
                              <a:gd name="T10" fmla="+- 0 1521 1501"/>
                              <a:gd name="T11" fmla="*/ 1521 h 24"/>
                              <a:gd name="T12" fmla="+- 0 9013 8989"/>
                              <a:gd name="T13" fmla="*/ T12 w 105"/>
                              <a:gd name="T14" fmla="+- 0 1513 1501"/>
                              <a:gd name="T15" fmla="*/ 1513 h 24"/>
                              <a:gd name="T16" fmla="+- 0 8989 8989"/>
                              <a:gd name="T17" fmla="*/ T16 w 105"/>
                              <a:gd name="T18" fmla="+- 0 1501 1501"/>
                              <a:gd name="T19" fmla="*/ 1501 h 24"/>
                            </a:gdLst>
                            <a:ahLst/>
                            <a:cxnLst>
                              <a:cxn ang="0">
                                <a:pos x="T1" y="T3"/>
                              </a:cxn>
                              <a:cxn ang="0">
                                <a:pos x="T5" y="T7"/>
                              </a:cxn>
                              <a:cxn ang="0">
                                <a:pos x="T9" y="T11"/>
                              </a:cxn>
                              <a:cxn ang="0">
                                <a:pos x="T13" y="T15"/>
                              </a:cxn>
                              <a:cxn ang="0">
                                <a:pos x="T17" y="T19"/>
                              </a:cxn>
                            </a:cxnLst>
                            <a:rect l="0" t="0" r="r" b="b"/>
                            <a:pathLst>
                              <a:path w="105" h="24">
                                <a:moveTo>
                                  <a:pt x="105" y="24"/>
                                </a:moveTo>
                                <a:lnTo>
                                  <a:pt x="77" y="24"/>
                                </a:lnTo>
                                <a:lnTo>
                                  <a:pt x="50" y="20"/>
                                </a:lnTo>
                                <a:lnTo>
                                  <a:pt x="24" y="12"/>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62"/>
                        <wps:cNvSpPr>
                          <a:spLocks/>
                        </wps:cNvSpPr>
                        <wps:spPr bwMode="auto">
                          <a:xfrm>
                            <a:off x="9140" y="1780"/>
                            <a:ext cx="46" cy="12"/>
                          </a:xfrm>
                          <a:custGeom>
                            <a:avLst/>
                            <a:gdLst>
                              <a:gd name="T0" fmla="+- 0 9186 9140"/>
                              <a:gd name="T1" fmla="*/ T0 w 46"/>
                              <a:gd name="T2" fmla="+- 0 1781 1781"/>
                              <a:gd name="T3" fmla="*/ 1781 h 12"/>
                              <a:gd name="T4" fmla="+- 0 9175 9140"/>
                              <a:gd name="T5" fmla="*/ T4 w 46"/>
                              <a:gd name="T6" fmla="+- 0 1785 1781"/>
                              <a:gd name="T7" fmla="*/ 1785 h 12"/>
                              <a:gd name="T8" fmla="+- 0 9164 9140"/>
                              <a:gd name="T9" fmla="*/ T8 w 46"/>
                              <a:gd name="T10" fmla="+- 0 1788 1781"/>
                              <a:gd name="T11" fmla="*/ 1788 h 12"/>
                              <a:gd name="T12" fmla="+- 0 9152 9140"/>
                              <a:gd name="T13" fmla="*/ T12 w 46"/>
                              <a:gd name="T14" fmla="+- 0 1790 1781"/>
                              <a:gd name="T15" fmla="*/ 1790 h 12"/>
                              <a:gd name="T16" fmla="+- 0 9140 9140"/>
                              <a:gd name="T17" fmla="*/ T16 w 46"/>
                              <a:gd name="T18" fmla="+- 0 1792 1781"/>
                              <a:gd name="T19" fmla="*/ 1792 h 12"/>
                            </a:gdLst>
                            <a:ahLst/>
                            <a:cxnLst>
                              <a:cxn ang="0">
                                <a:pos x="T1" y="T3"/>
                              </a:cxn>
                              <a:cxn ang="0">
                                <a:pos x="T5" y="T7"/>
                              </a:cxn>
                              <a:cxn ang="0">
                                <a:pos x="T9" y="T11"/>
                              </a:cxn>
                              <a:cxn ang="0">
                                <a:pos x="T13" y="T15"/>
                              </a:cxn>
                              <a:cxn ang="0">
                                <a:pos x="T17" y="T19"/>
                              </a:cxn>
                            </a:cxnLst>
                            <a:rect l="0" t="0" r="r" b="b"/>
                            <a:pathLst>
                              <a:path w="46" h="12">
                                <a:moveTo>
                                  <a:pt x="46" y="0"/>
                                </a:moveTo>
                                <a:lnTo>
                                  <a:pt x="35" y="4"/>
                                </a:lnTo>
                                <a:lnTo>
                                  <a:pt x="24" y="7"/>
                                </a:lnTo>
                                <a:lnTo>
                                  <a:pt x="12" y="9"/>
                                </a:lnTo>
                                <a:lnTo>
                                  <a:pt x="0" y="11"/>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63"/>
                        <wps:cNvSpPr>
                          <a:spLocks/>
                        </wps:cNvSpPr>
                        <wps:spPr bwMode="auto">
                          <a:xfrm>
                            <a:off x="9554" y="1852"/>
                            <a:ext cx="28" cy="52"/>
                          </a:xfrm>
                          <a:custGeom>
                            <a:avLst/>
                            <a:gdLst>
                              <a:gd name="T0" fmla="+- 0 9582 9554"/>
                              <a:gd name="T1" fmla="*/ T0 w 28"/>
                              <a:gd name="T2" fmla="+- 0 1904 1853"/>
                              <a:gd name="T3" fmla="*/ 1904 h 52"/>
                              <a:gd name="T4" fmla="+- 0 9574 9554"/>
                              <a:gd name="T5" fmla="*/ T4 w 28"/>
                              <a:gd name="T6" fmla="+- 0 1891 1853"/>
                              <a:gd name="T7" fmla="*/ 1891 h 52"/>
                              <a:gd name="T8" fmla="+- 0 9567 9554"/>
                              <a:gd name="T9" fmla="*/ T8 w 28"/>
                              <a:gd name="T10" fmla="+- 0 1879 1853"/>
                              <a:gd name="T11" fmla="*/ 1879 h 52"/>
                              <a:gd name="T12" fmla="+- 0 9560 9554"/>
                              <a:gd name="T13" fmla="*/ T12 w 28"/>
                              <a:gd name="T14" fmla="+- 0 1866 1853"/>
                              <a:gd name="T15" fmla="*/ 1866 h 52"/>
                              <a:gd name="T16" fmla="+- 0 9554 9554"/>
                              <a:gd name="T17" fmla="*/ T16 w 28"/>
                              <a:gd name="T18" fmla="+- 0 1853 1853"/>
                              <a:gd name="T19" fmla="*/ 1853 h 52"/>
                            </a:gdLst>
                            <a:ahLst/>
                            <a:cxnLst>
                              <a:cxn ang="0">
                                <a:pos x="T1" y="T3"/>
                              </a:cxn>
                              <a:cxn ang="0">
                                <a:pos x="T5" y="T7"/>
                              </a:cxn>
                              <a:cxn ang="0">
                                <a:pos x="T9" y="T11"/>
                              </a:cxn>
                              <a:cxn ang="0">
                                <a:pos x="T13" y="T15"/>
                              </a:cxn>
                              <a:cxn ang="0">
                                <a:pos x="T17" y="T19"/>
                              </a:cxn>
                            </a:cxnLst>
                            <a:rect l="0" t="0" r="r" b="b"/>
                            <a:pathLst>
                              <a:path w="28" h="52">
                                <a:moveTo>
                                  <a:pt x="28" y="51"/>
                                </a:moveTo>
                                <a:lnTo>
                                  <a:pt x="20" y="38"/>
                                </a:lnTo>
                                <a:lnTo>
                                  <a:pt x="13" y="26"/>
                                </a:lnTo>
                                <a:lnTo>
                                  <a:pt x="6" y="13"/>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64"/>
                        <wps:cNvSpPr>
                          <a:spLocks/>
                        </wps:cNvSpPr>
                        <wps:spPr bwMode="auto">
                          <a:xfrm>
                            <a:off x="10082" y="1776"/>
                            <a:ext cx="12" cy="57"/>
                          </a:xfrm>
                          <a:custGeom>
                            <a:avLst/>
                            <a:gdLst>
                              <a:gd name="T0" fmla="+- 0 10094 10083"/>
                              <a:gd name="T1" fmla="*/ T0 w 12"/>
                              <a:gd name="T2" fmla="+- 0 1776 1776"/>
                              <a:gd name="T3" fmla="*/ 1776 h 57"/>
                              <a:gd name="T4" fmla="+- 0 10092 10083"/>
                              <a:gd name="T5" fmla="*/ T4 w 12"/>
                              <a:gd name="T6" fmla="+- 0 1791 1776"/>
                              <a:gd name="T7" fmla="*/ 1791 h 57"/>
                              <a:gd name="T8" fmla="+- 0 10090 10083"/>
                              <a:gd name="T9" fmla="*/ T8 w 12"/>
                              <a:gd name="T10" fmla="+- 0 1805 1776"/>
                              <a:gd name="T11" fmla="*/ 1805 h 57"/>
                              <a:gd name="T12" fmla="+- 0 10087 10083"/>
                              <a:gd name="T13" fmla="*/ T12 w 12"/>
                              <a:gd name="T14" fmla="+- 0 1819 1776"/>
                              <a:gd name="T15" fmla="*/ 1819 h 57"/>
                              <a:gd name="T16" fmla="+- 0 10083 10083"/>
                              <a:gd name="T17" fmla="*/ T16 w 12"/>
                              <a:gd name="T18" fmla="+- 0 1832 1776"/>
                              <a:gd name="T19" fmla="*/ 1832 h 57"/>
                            </a:gdLst>
                            <a:ahLst/>
                            <a:cxnLst>
                              <a:cxn ang="0">
                                <a:pos x="T1" y="T3"/>
                              </a:cxn>
                              <a:cxn ang="0">
                                <a:pos x="T5" y="T7"/>
                              </a:cxn>
                              <a:cxn ang="0">
                                <a:pos x="T9" y="T11"/>
                              </a:cxn>
                              <a:cxn ang="0">
                                <a:pos x="T13" y="T15"/>
                              </a:cxn>
                              <a:cxn ang="0">
                                <a:pos x="T17" y="T19"/>
                              </a:cxn>
                            </a:cxnLst>
                            <a:rect l="0" t="0" r="r" b="b"/>
                            <a:pathLst>
                              <a:path w="12" h="57">
                                <a:moveTo>
                                  <a:pt x="11" y="0"/>
                                </a:moveTo>
                                <a:lnTo>
                                  <a:pt x="9" y="15"/>
                                </a:lnTo>
                                <a:lnTo>
                                  <a:pt x="7" y="29"/>
                                </a:lnTo>
                                <a:lnTo>
                                  <a:pt x="4" y="43"/>
                                </a:lnTo>
                                <a:lnTo>
                                  <a:pt x="0" y="5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65"/>
                        <wps:cNvSpPr>
                          <a:spLocks/>
                        </wps:cNvSpPr>
                        <wps:spPr bwMode="auto">
                          <a:xfrm>
                            <a:off x="10313" y="1430"/>
                            <a:ext cx="135" cy="210"/>
                          </a:xfrm>
                          <a:custGeom>
                            <a:avLst/>
                            <a:gdLst>
                              <a:gd name="T0" fmla="+- 0 10314 10314"/>
                              <a:gd name="T1" fmla="*/ T0 w 135"/>
                              <a:gd name="T2" fmla="+- 0 1430 1430"/>
                              <a:gd name="T3" fmla="*/ 1430 h 210"/>
                              <a:gd name="T4" fmla="+- 0 10370 10314"/>
                              <a:gd name="T5" fmla="*/ T4 w 135"/>
                              <a:gd name="T6" fmla="+- 0 1467 1430"/>
                              <a:gd name="T7" fmla="*/ 1467 h 210"/>
                              <a:gd name="T8" fmla="+- 0 10412 10314"/>
                              <a:gd name="T9" fmla="*/ T8 w 135"/>
                              <a:gd name="T10" fmla="+- 0 1516 1430"/>
                              <a:gd name="T11" fmla="*/ 1516 h 210"/>
                              <a:gd name="T12" fmla="+- 0 10439 10314"/>
                              <a:gd name="T13" fmla="*/ T12 w 135"/>
                              <a:gd name="T14" fmla="+- 0 1575 1430"/>
                              <a:gd name="T15" fmla="*/ 1575 h 210"/>
                              <a:gd name="T16" fmla="+- 0 10448 10314"/>
                              <a:gd name="T17" fmla="*/ T16 w 135"/>
                              <a:gd name="T18" fmla="+- 0 1640 1430"/>
                              <a:gd name="T19" fmla="*/ 1640 h 210"/>
                            </a:gdLst>
                            <a:ahLst/>
                            <a:cxnLst>
                              <a:cxn ang="0">
                                <a:pos x="T1" y="T3"/>
                              </a:cxn>
                              <a:cxn ang="0">
                                <a:pos x="T5" y="T7"/>
                              </a:cxn>
                              <a:cxn ang="0">
                                <a:pos x="T9" y="T11"/>
                              </a:cxn>
                              <a:cxn ang="0">
                                <a:pos x="T13" y="T15"/>
                              </a:cxn>
                              <a:cxn ang="0">
                                <a:pos x="T17" y="T19"/>
                              </a:cxn>
                            </a:cxnLst>
                            <a:rect l="0" t="0" r="r" b="b"/>
                            <a:pathLst>
                              <a:path w="135" h="210">
                                <a:moveTo>
                                  <a:pt x="0" y="0"/>
                                </a:moveTo>
                                <a:lnTo>
                                  <a:pt x="56" y="37"/>
                                </a:lnTo>
                                <a:lnTo>
                                  <a:pt x="98" y="86"/>
                                </a:lnTo>
                                <a:lnTo>
                                  <a:pt x="125" y="145"/>
                                </a:lnTo>
                                <a:lnTo>
                                  <a:pt x="134" y="21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66"/>
                        <wps:cNvSpPr>
                          <a:spLocks/>
                        </wps:cNvSpPr>
                        <wps:spPr bwMode="auto">
                          <a:xfrm>
                            <a:off x="10571" y="1207"/>
                            <a:ext cx="60" cy="79"/>
                          </a:xfrm>
                          <a:custGeom>
                            <a:avLst/>
                            <a:gdLst>
                              <a:gd name="T0" fmla="+- 0 10631 10571"/>
                              <a:gd name="T1" fmla="*/ T0 w 60"/>
                              <a:gd name="T2" fmla="+- 0 1207 1207"/>
                              <a:gd name="T3" fmla="*/ 1207 h 79"/>
                              <a:gd name="T4" fmla="+- 0 10620 10571"/>
                              <a:gd name="T5" fmla="*/ T4 w 60"/>
                              <a:gd name="T6" fmla="+- 0 1229 1207"/>
                              <a:gd name="T7" fmla="*/ 1229 h 79"/>
                              <a:gd name="T8" fmla="+- 0 10606 10571"/>
                              <a:gd name="T9" fmla="*/ T8 w 60"/>
                              <a:gd name="T10" fmla="+- 0 1250 1207"/>
                              <a:gd name="T11" fmla="*/ 1250 h 79"/>
                              <a:gd name="T12" fmla="+- 0 10590 10571"/>
                              <a:gd name="T13" fmla="*/ T12 w 60"/>
                              <a:gd name="T14" fmla="+- 0 1269 1207"/>
                              <a:gd name="T15" fmla="*/ 1269 h 79"/>
                              <a:gd name="T16" fmla="+- 0 10571 10571"/>
                              <a:gd name="T17" fmla="*/ T16 w 60"/>
                              <a:gd name="T18" fmla="+- 0 1286 1207"/>
                              <a:gd name="T19" fmla="*/ 1286 h 79"/>
                            </a:gdLst>
                            <a:ahLst/>
                            <a:cxnLst>
                              <a:cxn ang="0">
                                <a:pos x="T1" y="T3"/>
                              </a:cxn>
                              <a:cxn ang="0">
                                <a:pos x="T5" y="T7"/>
                              </a:cxn>
                              <a:cxn ang="0">
                                <a:pos x="T9" y="T11"/>
                              </a:cxn>
                              <a:cxn ang="0">
                                <a:pos x="T13" y="T15"/>
                              </a:cxn>
                              <a:cxn ang="0">
                                <a:pos x="T17" y="T19"/>
                              </a:cxn>
                            </a:cxnLst>
                            <a:rect l="0" t="0" r="r" b="b"/>
                            <a:pathLst>
                              <a:path w="60" h="79">
                                <a:moveTo>
                                  <a:pt x="60" y="0"/>
                                </a:moveTo>
                                <a:lnTo>
                                  <a:pt x="49" y="22"/>
                                </a:lnTo>
                                <a:lnTo>
                                  <a:pt x="35" y="43"/>
                                </a:lnTo>
                                <a:lnTo>
                                  <a:pt x="19" y="62"/>
                                </a:lnTo>
                                <a:lnTo>
                                  <a:pt x="0" y="79"/>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67"/>
                        <wps:cNvSpPr>
                          <a:spLocks/>
                        </wps:cNvSpPr>
                        <wps:spPr bwMode="auto">
                          <a:xfrm>
                            <a:off x="10487" y="916"/>
                            <a:ext cx="4" cy="38"/>
                          </a:xfrm>
                          <a:custGeom>
                            <a:avLst/>
                            <a:gdLst>
                              <a:gd name="T0" fmla="+- 0 10488 10488"/>
                              <a:gd name="T1" fmla="*/ T0 w 4"/>
                              <a:gd name="T2" fmla="+- 0 916 916"/>
                              <a:gd name="T3" fmla="*/ 916 h 38"/>
                              <a:gd name="T4" fmla="+- 0 10490 10488"/>
                              <a:gd name="T5" fmla="*/ T4 w 4"/>
                              <a:gd name="T6" fmla="+- 0 928 916"/>
                              <a:gd name="T7" fmla="*/ 928 h 38"/>
                              <a:gd name="T8" fmla="+- 0 10491 10488"/>
                              <a:gd name="T9" fmla="*/ T8 w 4"/>
                              <a:gd name="T10" fmla="+- 0 941 916"/>
                              <a:gd name="T11" fmla="*/ 941 h 38"/>
                              <a:gd name="T12" fmla="+- 0 10491 10488"/>
                              <a:gd name="T13" fmla="*/ T12 w 4"/>
                              <a:gd name="T14" fmla="+- 0 953 916"/>
                              <a:gd name="T15" fmla="*/ 953 h 38"/>
                            </a:gdLst>
                            <a:ahLst/>
                            <a:cxnLst>
                              <a:cxn ang="0">
                                <a:pos x="T1" y="T3"/>
                              </a:cxn>
                              <a:cxn ang="0">
                                <a:pos x="T5" y="T7"/>
                              </a:cxn>
                              <a:cxn ang="0">
                                <a:pos x="T9" y="T11"/>
                              </a:cxn>
                              <a:cxn ang="0">
                                <a:pos x="T13" y="T15"/>
                              </a:cxn>
                            </a:cxnLst>
                            <a:rect l="0" t="0" r="r" b="b"/>
                            <a:pathLst>
                              <a:path w="4" h="38">
                                <a:moveTo>
                                  <a:pt x="0" y="0"/>
                                </a:moveTo>
                                <a:lnTo>
                                  <a:pt x="2" y="12"/>
                                </a:lnTo>
                                <a:lnTo>
                                  <a:pt x="3" y="25"/>
                                </a:lnTo>
                                <a:lnTo>
                                  <a:pt x="3" y="37"/>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68"/>
                        <wps:cNvSpPr>
                          <a:spLocks/>
                        </wps:cNvSpPr>
                        <wps:spPr bwMode="auto">
                          <a:xfrm>
                            <a:off x="10104" y="825"/>
                            <a:ext cx="31" cy="48"/>
                          </a:xfrm>
                          <a:custGeom>
                            <a:avLst/>
                            <a:gdLst>
                              <a:gd name="T0" fmla="+- 0 10104 10104"/>
                              <a:gd name="T1" fmla="*/ T0 w 31"/>
                              <a:gd name="T2" fmla="+- 0 873 826"/>
                              <a:gd name="T3" fmla="*/ 873 h 48"/>
                              <a:gd name="T4" fmla="+- 0 10111 10104"/>
                              <a:gd name="T5" fmla="*/ T4 w 31"/>
                              <a:gd name="T6" fmla="+- 0 860 826"/>
                              <a:gd name="T7" fmla="*/ 860 h 48"/>
                              <a:gd name="T8" fmla="+- 0 10118 10104"/>
                              <a:gd name="T9" fmla="*/ T8 w 31"/>
                              <a:gd name="T10" fmla="+- 0 848 826"/>
                              <a:gd name="T11" fmla="*/ 848 h 48"/>
                              <a:gd name="T12" fmla="+- 0 10126 10104"/>
                              <a:gd name="T13" fmla="*/ T12 w 31"/>
                              <a:gd name="T14" fmla="+- 0 837 826"/>
                              <a:gd name="T15" fmla="*/ 837 h 48"/>
                              <a:gd name="T16" fmla="+- 0 10135 10104"/>
                              <a:gd name="T17" fmla="*/ T16 w 31"/>
                              <a:gd name="T18" fmla="+- 0 826 826"/>
                              <a:gd name="T19" fmla="*/ 826 h 48"/>
                            </a:gdLst>
                            <a:ahLst/>
                            <a:cxnLst>
                              <a:cxn ang="0">
                                <a:pos x="T1" y="T3"/>
                              </a:cxn>
                              <a:cxn ang="0">
                                <a:pos x="T5" y="T7"/>
                              </a:cxn>
                              <a:cxn ang="0">
                                <a:pos x="T9" y="T11"/>
                              </a:cxn>
                              <a:cxn ang="0">
                                <a:pos x="T13" y="T15"/>
                              </a:cxn>
                              <a:cxn ang="0">
                                <a:pos x="T17" y="T19"/>
                              </a:cxn>
                            </a:cxnLst>
                            <a:rect l="0" t="0" r="r" b="b"/>
                            <a:pathLst>
                              <a:path w="31" h="48">
                                <a:moveTo>
                                  <a:pt x="0" y="47"/>
                                </a:moveTo>
                                <a:lnTo>
                                  <a:pt x="7" y="34"/>
                                </a:lnTo>
                                <a:lnTo>
                                  <a:pt x="14" y="22"/>
                                </a:lnTo>
                                <a:lnTo>
                                  <a:pt x="22" y="11"/>
                                </a:lnTo>
                                <a:lnTo>
                                  <a:pt x="31"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69"/>
                        <wps:cNvSpPr>
                          <a:spLocks/>
                        </wps:cNvSpPr>
                        <wps:spPr bwMode="auto">
                          <a:xfrm>
                            <a:off x="9816" y="854"/>
                            <a:ext cx="15" cy="41"/>
                          </a:xfrm>
                          <a:custGeom>
                            <a:avLst/>
                            <a:gdLst>
                              <a:gd name="T0" fmla="+- 0 9817 9817"/>
                              <a:gd name="T1" fmla="*/ T0 w 15"/>
                              <a:gd name="T2" fmla="+- 0 895 855"/>
                              <a:gd name="T3" fmla="*/ 895 h 41"/>
                              <a:gd name="T4" fmla="+- 0 9820 9817"/>
                              <a:gd name="T5" fmla="*/ T4 w 15"/>
                              <a:gd name="T6" fmla="+- 0 885 855"/>
                              <a:gd name="T7" fmla="*/ 885 h 41"/>
                              <a:gd name="T8" fmla="+- 0 9823 9817"/>
                              <a:gd name="T9" fmla="*/ T8 w 15"/>
                              <a:gd name="T10" fmla="+- 0 875 855"/>
                              <a:gd name="T11" fmla="*/ 875 h 41"/>
                              <a:gd name="T12" fmla="+- 0 9827 9817"/>
                              <a:gd name="T13" fmla="*/ T12 w 15"/>
                              <a:gd name="T14" fmla="+- 0 865 855"/>
                              <a:gd name="T15" fmla="*/ 865 h 41"/>
                              <a:gd name="T16" fmla="+- 0 9832 9817"/>
                              <a:gd name="T17" fmla="*/ T16 w 15"/>
                              <a:gd name="T18" fmla="+- 0 855 855"/>
                              <a:gd name="T19" fmla="*/ 855 h 41"/>
                            </a:gdLst>
                            <a:ahLst/>
                            <a:cxnLst>
                              <a:cxn ang="0">
                                <a:pos x="T1" y="T3"/>
                              </a:cxn>
                              <a:cxn ang="0">
                                <a:pos x="T5" y="T7"/>
                              </a:cxn>
                              <a:cxn ang="0">
                                <a:pos x="T9" y="T11"/>
                              </a:cxn>
                              <a:cxn ang="0">
                                <a:pos x="T13" y="T15"/>
                              </a:cxn>
                              <a:cxn ang="0">
                                <a:pos x="T17" y="T19"/>
                              </a:cxn>
                            </a:cxnLst>
                            <a:rect l="0" t="0" r="r" b="b"/>
                            <a:pathLst>
                              <a:path w="15" h="41">
                                <a:moveTo>
                                  <a:pt x="0" y="40"/>
                                </a:moveTo>
                                <a:lnTo>
                                  <a:pt x="3" y="30"/>
                                </a:lnTo>
                                <a:lnTo>
                                  <a:pt x="6" y="20"/>
                                </a:lnTo>
                                <a:lnTo>
                                  <a:pt x="10" y="10"/>
                                </a:lnTo>
                                <a:lnTo>
                                  <a:pt x="15"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70"/>
                        <wps:cNvSpPr>
                          <a:spLocks/>
                        </wps:cNvSpPr>
                        <wps:spPr bwMode="auto">
                          <a:xfrm>
                            <a:off x="9479" y="909"/>
                            <a:ext cx="54" cy="40"/>
                          </a:xfrm>
                          <a:custGeom>
                            <a:avLst/>
                            <a:gdLst>
                              <a:gd name="T0" fmla="+- 0 9479 9479"/>
                              <a:gd name="T1" fmla="*/ T0 w 54"/>
                              <a:gd name="T2" fmla="+- 0 909 909"/>
                              <a:gd name="T3" fmla="*/ 909 h 40"/>
                              <a:gd name="T4" fmla="+- 0 9494 9479"/>
                              <a:gd name="T5" fmla="*/ T4 w 54"/>
                              <a:gd name="T6" fmla="+- 0 918 909"/>
                              <a:gd name="T7" fmla="*/ 918 h 40"/>
                              <a:gd name="T8" fmla="+- 0 9508 9479"/>
                              <a:gd name="T9" fmla="*/ T8 w 54"/>
                              <a:gd name="T10" fmla="+- 0 928 909"/>
                              <a:gd name="T11" fmla="*/ 928 h 40"/>
                              <a:gd name="T12" fmla="+- 0 9521 9479"/>
                              <a:gd name="T13" fmla="*/ T12 w 54"/>
                              <a:gd name="T14" fmla="+- 0 938 909"/>
                              <a:gd name="T15" fmla="*/ 938 h 40"/>
                              <a:gd name="T16" fmla="+- 0 9533 9479"/>
                              <a:gd name="T17" fmla="*/ T16 w 54"/>
                              <a:gd name="T18" fmla="+- 0 949 909"/>
                              <a:gd name="T19" fmla="*/ 949 h 40"/>
                            </a:gdLst>
                            <a:ahLst/>
                            <a:cxnLst>
                              <a:cxn ang="0">
                                <a:pos x="T1" y="T3"/>
                              </a:cxn>
                              <a:cxn ang="0">
                                <a:pos x="T5" y="T7"/>
                              </a:cxn>
                              <a:cxn ang="0">
                                <a:pos x="T9" y="T11"/>
                              </a:cxn>
                              <a:cxn ang="0">
                                <a:pos x="T13" y="T15"/>
                              </a:cxn>
                              <a:cxn ang="0">
                                <a:pos x="T17" y="T19"/>
                              </a:cxn>
                            </a:cxnLst>
                            <a:rect l="0" t="0" r="r" b="b"/>
                            <a:pathLst>
                              <a:path w="54" h="40">
                                <a:moveTo>
                                  <a:pt x="0" y="0"/>
                                </a:moveTo>
                                <a:lnTo>
                                  <a:pt x="15" y="9"/>
                                </a:lnTo>
                                <a:lnTo>
                                  <a:pt x="29" y="19"/>
                                </a:lnTo>
                                <a:lnTo>
                                  <a:pt x="42" y="29"/>
                                </a:lnTo>
                                <a:lnTo>
                                  <a:pt x="54" y="4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71"/>
                        <wps:cNvSpPr>
                          <a:spLocks/>
                        </wps:cNvSpPr>
                        <wps:spPr bwMode="auto">
                          <a:xfrm>
                            <a:off x="9060" y="1178"/>
                            <a:ext cx="10" cy="42"/>
                          </a:xfrm>
                          <a:custGeom>
                            <a:avLst/>
                            <a:gdLst>
                              <a:gd name="T0" fmla="+- 0 9070 9061"/>
                              <a:gd name="T1" fmla="*/ T0 w 10"/>
                              <a:gd name="T2" fmla="+- 0 1220 1179"/>
                              <a:gd name="T3" fmla="*/ 1220 h 42"/>
                              <a:gd name="T4" fmla="+- 0 9067 9061"/>
                              <a:gd name="T5" fmla="*/ T4 w 10"/>
                              <a:gd name="T6" fmla="+- 0 1210 1179"/>
                              <a:gd name="T7" fmla="*/ 1210 h 42"/>
                              <a:gd name="T8" fmla="+- 0 9065 9061"/>
                              <a:gd name="T9" fmla="*/ T8 w 10"/>
                              <a:gd name="T10" fmla="+- 0 1200 1179"/>
                              <a:gd name="T11" fmla="*/ 1200 h 42"/>
                              <a:gd name="T12" fmla="+- 0 9063 9061"/>
                              <a:gd name="T13" fmla="*/ T12 w 10"/>
                              <a:gd name="T14" fmla="+- 0 1189 1179"/>
                              <a:gd name="T15" fmla="*/ 1189 h 42"/>
                              <a:gd name="T16" fmla="+- 0 9061 9061"/>
                              <a:gd name="T17" fmla="*/ T16 w 10"/>
                              <a:gd name="T18" fmla="+- 0 1179 1179"/>
                              <a:gd name="T19" fmla="*/ 1179 h 42"/>
                            </a:gdLst>
                            <a:ahLst/>
                            <a:cxnLst>
                              <a:cxn ang="0">
                                <a:pos x="T1" y="T3"/>
                              </a:cxn>
                              <a:cxn ang="0">
                                <a:pos x="T5" y="T7"/>
                              </a:cxn>
                              <a:cxn ang="0">
                                <a:pos x="T9" y="T11"/>
                              </a:cxn>
                              <a:cxn ang="0">
                                <a:pos x="T13" y="T15"/>
                              </a:cxn>
                              <a:cxn ang="0">
                                <a:pos x="T17" y="T19"/>
                              </a:cxn>
                            </a:cxnLst>
                            <a:rect l="0" t="0" r="r" b="b"/>
                            <a:pathLst>
                              <a:path w="10" h="42">
                                <a:moveTo>
                                  <a:pt x="9" y="41"/>
                                </a:moveTo>
                                <a:lnTo>
                                  <a:pt x="6" y="31"/>
                                </a:lnTo>
                                <a:lnTo>
                                  <a:pt x="4" y="21"/>
                                </a:lnTo>
                                <a:lnTo>
                                  <a:pt x="2" y="10"/>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158" y="1030"/>
                            <a:ext cx="1148"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Line 73"/>
                        <wps:cNvCnPr>
                          <a:cxnSpLocks noChangeShapeType="1"/>
                        </wps:cNvCnPr>
                        <wps:spPr bwMode="auto">
                          <a:xfrm>
                            <a:off x="8357" y="584"/>
                            <a:ext cx="4" cy="3955"/>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7" name="Line 74"/>
                        <wps:cNvCnPr>
                          <a:cxnSpLocks noChangeShapeType="1"/>
                        </wps:cNvCnPr>
                        <wps:spPr bwMode="auto">
                          <a:xfrm>
                            <a:off x="8366" y="4501"/>
                            <a:ext cx="28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8" name="Line 75"/>
                        <wps:cNvCnPr>
                          <a:cxnSpLocks noChangeShapeType="1"/>
                        </wps:cNvCnPr>
                        <wps:spPr bwMode="auto">
                          <a:xfrm>
                            <a:off x="8362" y="579"/>
                            <a:ext cx="288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149" name="Line 76"/>
                        <wps:cNvCnPr>
                          <a:cxnSpLocks noChangeShapeType="1"/>
                        </wps:cNvCnPr>
                        <wps:spPr bwMode="auto">
                          <a:xfrm>
                            <a:off x="11237" y="599"/>
                            <a:ext cx="4" cy="3955"/>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072" y="2696"/>
                            <a:ext cx="1642"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Freeform 78"/>
                        <wps:cNvSpPr>
                          <a:spLocks/>
                        </wps:cNvSpPr>
                        <wps:spPr bwMode="auto">
                          <a:xfrm>
                            <a:off x="9737" y="1990"/>
                            <a:ext cx="123" cy="715"/>
                          </a:xfrm>
                          <a:custGeom>
                            <a:avLst/>
                            <a:gdLst>
                              <a:gd name="T0" fmla="+- 0 9807 9737"/>
                              <a:gd name="T1" fmla="*/ T0 w 123"/>
                              <a:gd name="T2" fmla="+- 0 2111 1991"/>
                              <a:gd name="T3" fmla="*/ 2111 h 715"/>
                              <a:gd name="T4" fmla="+- 0 9787 9737"/>
                              <a:gd name="T5" fmla="*/ T4 w 123"/>
                              <a:gd name="T6" fmla="+- 0 2111 1991"/>
                              <a:gd name="T7" fmla="*/ 2111 h 715"/>
                              <a:gd name="T8" fmla="+- 0 9790 9737"/>
                              <a:gd name="T9" fmla="*/ T8 w 123"/>
                              <a:gd name="T10" fmla="+- 0 2586 1991"/>
                              <a:gd name="T11" fmla="*/ 2586 h 715"/>
                              <a:gd name="T12" fmla="+- 0 9740 9737"/>
                              <a:gd name="T13" fmla="*/ T12 w 123"/>
                              <a:gd name="T14" fmla="+- 0 2586 1991"/>
                              <a:gd name="T15" fmla="*/ 2586 h 715"/>
                              <a:gd name="T16" fmla="+- 0 9801 9737"/>
                              <a:gd name="T17" fmla="*/ T16 w 123"/>
                              <a:gd name="T18" fmla="+- 0 2706 1991"/>
                              <a:gd name="T19" fmla="*/ 2706 h 715"/>
                              <a:gd name="T20" fmla="+- 0 9860 9737"/>
                              <a:gd name="T21" fmla="*/ T20 w 123"/>
                              <a:gd name="T22" fmla="+- 0 2586 1991"/>
                              <a:gd name="T23" fmla="*/ 2586 h 715"/>
                              <a:gd name="T24" fmla="+- 0 9810 9737"/>
                              <a:gd name="T25" fmla="*/ T24 w 123"/>
                              <a:gd name="T26" fmla="+- 0 2586 1991"/>
                              <a:gd name="T27" fmla="*/ 2586 h 715"/>
                              <a:gd name="T28" fmla="+- 0 9807 9737"/>
                              <a:gd name="T29" fmla="*/ T28 w 123"/>
                              <a:gd name="T30" fmla="+- 0 2111 1991"/>
                              <a:gd name="T31" fmla="*/ 2111 h 715"/>
                              <a:gd name="T32" fmla="+- 0 9860 9737"/>
                              <a:gd name="T33" fmla="*/ T32 w 123"/>
                              <a:gd name="T34" fmla="+- 0 2585 1991"/>
                              <a:gd name="T35" fmla="*/ 2585 h 715"/>
                              <a:gd name="T36" fmla="+- 0 9810 9737"/>
                              <a:gd name="T37" fmla="*/ T36 w 123"/>
                              <a:gd name="T38" fmla="+- 0 2586 1991"/>
                              <a:gd name="T39" fmla="*/ 2586 h 715"/>
                              <a:gd name="T40" fmla="+- 0 9860 9737"/>
                              <a:gd name="T41" fmla="*/ T40 w 123"/>
                              <a:gd name="T42" fmla="+- 0 2586 1991"/>
                              <a:gd name="T43" fmla="*/ 2586 h 715"/>
                              <a:gd name="T44" fmla="+- 0 9860 9737"/>
                              <a:gd name="T45" fmla="*/ T44 w 123"/>
                              <a:gd name="T46" fmla="+- 0 2585 1991"/>
                              <a:gd name="T47" fmla="*/ 2585 h 715"/>
                              <a:gd name="T48" fmla="+- 0 9797 9737"/>
                              <a:gd name="T49" fmla="*/ T48 w 123"/>
                              <a:gd name="T50" fmla="+- 0 1991 1991"/>
                              <a:gd name="T51" fmla="*/ 1991 h 715"/>
                              <a:gd name="T52" fmla="+- 0 9737 9737"/>
                              <a:gd name="T53" fmla="*/ T52 w 123"/>
                              <a:gd name="T54" fmla="+- 0 2111 1991"/>
                              <a:gd name="T55" fmla="*/ 2111 h 715"/>
                              <a:gd name="T56" fmla="+- 0 9807 9737"/>
                              <a:gd name="T57" fmla="*/ T56 w 123"/>
                              <a:gd name="T58" fmla="+- 0 2111 1991"/>
                              <a:gd name="T59" fmla="*/ 2111 h 715"/>
                              <a:gd name="T60" fmla="+- 0 9807 9737"/>
                              <a:gd name="T61" fmla="*/ T60 w 123"/>
                              <a:gd name="T62" fmla="+- 0 2111 1991"/>
                              <a:gd name="T63" fmla="*/ 2111 h 715"/>
                              <a:gd name="T64" fmla="+- 0 9857 9737"/>
                              <a:gd name="T65" fmla="*/ T64 w 123"/>
                              <a:gd name="T66" fmla="+- 0 2110 1991"/>
                              <a:gd name="T67" fmla="*/ 2110 h 715"/>
                              <a:gd name="T68" fmla="+- 0 9797 9737"/>
                              <a:gd name="T69" fmla="*/ T68 w 123"/>
                              <a:gd name="T70" fmla="+- 0 1991 1991"/>
                              <a:gd name="T71" fmla="*/ 1991 h 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3" h="715">
                                <a:moveTo>
                                  <a:pt x="70" y="120"/>
                                </a:moveTo>
                                <a:lnTo>
                                  <a:pt x="50" y="120"/>
                                </a:lnTo>
                                <a:lnTo>
                                  <a:pt x="53" y="595"/>
                                </a:lnTo>
                                <a:lnTo>
                                  <a:pt x="3" y="595"/>
                                </a:lnTo>
                                <a:lnTo>
                                  <a:pt x="64" y="715"/>
                                </a:lnTo>
                                <a:lnTo>
                                  <a:pt x="123" y="595"/>
                                </a:lnTo>
                                <a:lnTo>
                                  <a:pt x="73" y="595"/>
                                </a:lnTo>
                                <a:lnTo>
                                  <a:pt x="70" y="120"/>
                                </a:lnTo>
                                <a:close/>
                                <a:moveTo>
                                  <a:pt x="123" y="594"/>
                                </a:moveTo>
                                <a:lnTo>
                                  <a:pt x="73" y="595"/>
                                </a:lnTo>
                                <a:lnTo>
                                  <a:pt x="123" y="595"/>
                                </a:lnTo>
                                <a:lnTo>
                                  <a:pt x="123" y="594"/>
                                </a:lnTo>
                                <a:close/>
                                <a:moveTo>
                                  <a:pt x="60" y="0"/>
                                </a:moveTo>
                                <a:lnTo>
                                  <a:pt x="0" y="120"/>
                                </a:lnTo>
                                <a:lnTo>
                                  <a:pt x="70" y="120"/>
                                </a:lnTo>
                                <a:lnTo>
                                  <a:pt x="120" y="119"/>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79"/>
                        <wps:cNvSpPr>
                          <a:spLocks/>
                        </wps:cNvSpPr>
                        <wps:spPr bwMode="auto">
                          <a:xfrm>
                            <a:off x="9741" y="4145"/>
                            <a:ext cx="120" cy="900"/>
                          </a:xfrm>
                          <a:custGeom>
                            <a:avLst/>
                            <a:gdLst>
                              <a:gd name="T0" fmla="+- 0 9812 9742"/>
                              <a:gd name="T1" fmla="*/ T0 w 120"/>
                              <a:gd name="T2" fmla="+- 0 4266 4146"/>
                              <a:gd name="T3" fmla="*/ 4266 h 900"/>
                              <a:gd name="T4" fmla="+- 0 9792 9742"/>
                              <a:gd name="T5" fmla="*/ T4 w 120"/>
                              <a:gd name="T6" fmla="+- 0 4266 4146"/>
                              <a:gd name="T7" fmla="*/ 4266 h 900"/>
                              <a:gd name="T8" fmla="+- 0 9792 9742"/>
                              <a:gd name="T9" fmla="*/ T8 w 120"/>
                              <a:gd name="T10" fmla="+- 0 5046 4146"/>
                              <a:gd name="T11" fmla="*/ 5046 h 900"/>
                              <a:gd name="T12" fmla="+- 0 9812 9742"/>
                              <a:gd name="T13" fmla="*/ T12 w 120"/>
                              <a:gd name="T14" fmla="+- 0 5046 4146"/>
                              <a:gd name="T15" fmla="*/ 5046 h 900"/>
                              <a:gd name="T16" fmla="+- 0 9812 9742"/>
                              <a:gd name="T17" fmla="*/ T16 w 120"/>
                              <a:gd name="T18" fmla="+- 0 4266 4146"/>
                              <a:gd name="T19" fmla="*/ 4266 h 900"/>
                              <a:gd name="T20" fmla="+- 0 9802 9742"/>
                              <a:gd name="T21" fmla="*/ T20 w 120"/>
                              <a:gd name="T22" fmla="+- 0 4146 4146"/>
                              <a:gd name="T23" fmla="*/ 4146 h 900"/>
                              <a:gd name="T24" fmla="+- 0 9742 9742"/>
                              <a:gd name="T25" fmla="*/ T24 w 120"/>
                              <a:gd name="T26" fmla="+- 0 4266 4146"/>
                              <a:gd name="T27" fmla="*/ 4266 h 900"/>
                              <a:gd name="T28" fmla="+- 0 9862 9742"/>
                              <a:gd name="T29" fmla="*/ T28 w 120"/>
                              <a:gd name="T30" fmla="+- 0 4266 4146"/>
                              <a:gd name="T31" fmla="*/ 4266 h 900"/>
                              <a:gd name="T32" fmla="+- 0 9802 9742"/>
                              <a:gd name="T33" fmla="*/ T32 w 120"/>
                              <a:gd name="T34" fmla="+- 0 4146 4146"/>
                              <a:gd name="T35" fmla="*/ 4146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900">
                                <a:moveTo>
                                  <a:pt x="70" y="120"/>
                                </a:moveTo>
                                <a:lnTo>
                                  <a:pt x="50" y="120"/>
                                </a:lnTo>
                                <a:lnTo>
                                  <a:pt x="50" y="900"/>
                                </a:lnTo>
                                <a:lnTo>
                                  <a:pt x="70" y="90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14" y="325"/>
                            <a:ext cx="253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8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361" y="325"/>
                            <a:ext cx="288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601" y="4755"/>
                            <a:ext cx="216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139" y="3857"/>
                            <a:ext cx="12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72" y="4760"/>
                            <a:ext cx="1094"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8" name="Picture 8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179" y="4750"/>
                            <a:ext cx="144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 name="Picture 8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9796" y="2240"/>
                            <a:ext cx="89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Text Box 87"/>
                        <wps:cNvSpPr txBox="1">
                          <a:spLocks noChangeArrowheads="1"/>
                        </wps:cNvSpPr>
                        <wps:spPr bwMode="auto">
                          <a:xfrm>
                            <a:off x="1123" y="320"/>
                            <a:ext cx="173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sz w:val="19"/>
                                </w:rPr>
                                <w:t>Module 1: Front End</w:t>
                              </w:r>
                              <w:r>
                                <w:rPr>
                                  <w:rFonts w:ascii="Arial"/>
                                  <w:w w:val="84"/>
                                  <w:sz w:val="19"/>
                                </w:rPr>
                                <w:t xml:space="preserve"> </w:t>
                              </w:r>
                            </w:p>
                          </w:txbxContent>
                        </wps:txbx>
                        <wps:bodyPr rot="0" vert="horz" wrap="square" lIns="0" tIns="0" rIns="0" bIns="0" anchor="t" anchorCtr="0" upright="1">
                          <a:noAutofit/>
                        </wps:bodyPr>
                      </wps:wsp>
                      <wps:wsp>
                        <wps:cNvPr id="161" name="Text Box 88"/>
                        <wps:cNvSpPr txBox="1">
                          <a:spLocks noChangeArrowheads="1"/>
                        </wps:cNvSpPr>
                        <wps:spPr bwMode="auto">
                          <a:xfrm>
                            <a:off x="4641" y="324"/>
                            <a:ext cx="175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sz w:val="19"/>
                                </w:rPr>
                                <w:t>Module</w:t>
                              </w:r>
                              <w:r>
                                <w:rPr>
                                  <w:rFonts w:ascii="Arial"/>
                                  <w:spacing w:val="-34"/>
                                  <w:sz w:val="19"/>
                                </w:rPr>
                                <w:t xml:space="preserve"> </w:t>
                              </w:r>
                              <w:r>
                                <w:rPr>
                                  <w:rFonts w:ascii="Arial"/>
                                  <w:sz w:val="19"/>
                                </w:rPr>
                                <w:t>2:</w:t>
                              </w:r>
                              <w:r>
                                <w:rPr>
                                  <w:rFonts w:ascii="Arial"/>
                                  <w:spacing w:val="-34"/>
                                  <w:sz w:val="19"/>
                                </w:rPr>
                                <w:t xml:space="preserve"> </w:t>
                              </w:r>
                              <w:r>
                                <w:rPr>
                                  <w:rFonts w:ascii="Arial"/>
                                  <w:sz w:val="19"/>
                                </w:rPr>
                                <w:t>Data</w:t>
                              </w:r>
                              <w:r>
                                <w:rPr>
                                  <w:rFonts w:ascii="Arial"/>
                                  <w:spacing w:val="-34"/>
                                  <w:sz w:val="19"/>
                                </w:rPr>
                                <w:t xml:space="preserve"> </w:t>
                              </w:r>
                              <w:r>
                                <w:rPr>
                                  <w:rFonts w:ascii="Arial"/>
                                  <w:sz w:val="19"/>
                                </w:rPr>
                                <w:t>Base</w:t>
                              </w:r>
                              <w:r>
                                <w:rPr>
                                  <w:rFonts w:ascii="Arial"/>
                                  <w:w w:val="84"/>
                                  <w:sz w:val="19"/>
                                </w:rPr>
                                <w:t xml:space="preserve"> </w:t>
                              </w:r>
                            </w:p>
                          </w:txbxContent>
                        </wps:txbx>
                        <wps:bodyPr rot="0" vert="horz" wrap="square" lIns="0" tIns="0" rIns="0" bIns="0" anchor="t" anchorCtr="0" upright="1">
                          <a:noAutofit/>
                        </wps:bodyPr>
                      </wps:wsp>
                      <wps:wsp>
                        <wps:cNvPr id="162" name="Text Box 89"/>
                        <wps:cNvSpPr txBox="1">
                          <a:spLocks noChangeArrowheads="1"/>
                        </wps:cNvSpPr>
                        <wps:spPr bwMode="auto">
                          <a:xfrm>
                            <a:off x="8995" y="324"/>
                            <a:ext cx="1673"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sz w:val="19"/>
                                </w:rPr>
                                <w:t>Module</w:t>
                              </w:r>
                              <w:r>
                                <w:rPr>
                                  <w:rFonts w:ascii="Arial"/>
                                  <w:spacing w:val="-35"/>
                                  <w:sz w:val="19"/>
                                </w:rPr>
                                <w:t xml:space="preserve"> </w:t>
                              </w:r>
                              <w:r>
                                <w:rPr>
                                  <w:rFonts w:ascii="Arial"/>
                                  <w:sz w:val="19"/>
                                </w:rPr>
                                <w:t>3:</w:t>
                              </w:r>
                              <w:r>
                                <w:rPr>
                                  <w:rFonts w:ascii="Arial"/>
                                  <w:spacing w:val="-35"/>
                                  <w:sz w:val="19"/>
                                </w:rPr>
                                <w:t xml:space="preserve"> </w:t>
                              </w:r>
                              <w:r>
                                <w:rPr>
                                  <w:rFonts w:ascii="Arial"/>
                                  <w:sz w:val="19"/>
                                </w:rPr>
                                <w:t>Back</w:t>
                              </w:r>
                              <w:r>
                                <w:rPr>
                                  <w:rFonts w:ascii="Arial"/>
                                  <w:spacing w:val="-33"/>
                                  <w:sz w:val="19"/>
                                </w:rPr>
                                <w:t xml:space="preserve"> </w:t>
                              </w:r>
                              <w:r>
                                <w:rPr>
                                  <w:rFonts w:ascii="Arial"/>
                                  <w:sz w:val="19"/>
                                </w:rPr>
                                <w:t>End</w:t>
                              </w:r>
                              <w:r>
                                <w:rPr>
                                  <w:rFonts w:ascii="Arial"/>
                                  <w:w w:val="84"/>
                                  <w:sz w:val="19"/>
                                </w:rPr>
                                <w:t xml:space="preserve"> </w:t>
                              </w:r>
                            </w:p>
                          </w:txbxContent>
                        </wps:txbx>
                        <wps:bodyPr rot="0" vert="horz" wrap="square" lIns="0" tIns="0" rIns="0" bIns="0" anchor="t" anchorCtr="0" upright="1">
                          <a:noAutofit/>
                        </wps:bodyPr>
                      </wps:wsp>
                      <wps:wsp>
                        <wps:cNvPr id="163" name="Text Box 90"/>
                        <wps:cNvSpPr txBox="1">
                          <a:spLocks noChangeArrowheads="1"/>
                        </wps:cNvSpPr>
                        <wps:spPr bwMode="auto">
                          <a:xfrm>
                            <a:off x="1848" y="1241"/>
                            <a:ext cx="49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w w:val="85"/>
                                  <w:sz w:val="19"/>
                                </w:rPr>
                                <w:t>USER</w:t>
                              </w:r>
                              <w:r>
                                <w:rPr>
                                  <w:rFonts w:ascii="Arial"/>
                                  <w:w w:val="84"/>
                                  <w:sz w:val="19"/>
                                </w:rPr>
                                <w:t xml:space="preserve"> </w:t>
                              </w:r>
                            </w:p>
                          </w:txbxContent>
                        </wps:txbx>
                        <wps:bodyPr rot="0" vert="horz" wrap="square" lIns="0" tIns="0" rIns="0" bIns="0" anchor="t" anchorCtr="0" upright="1">
                          <a:noAutofit/>
                        </wps:bodyPr>
                      </wps:wsp>
                      <wps:wsp>
                        <wps:cNvPr id="164" name="Text Box 91"/>
                        <wps:cNvSpPr txBox="1">
                          <a:spLocks noChangeArrowheads="1"/>
                        </wps:cNvSpPr>
                        <wps:spPr bwMode="auto">
                          <a:xfrm>
                            <a:off x="9331" y="1210"/>
                            <a:ext cx="87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Replicas</w:t>
                              </w:r>
                              <w:r>
                                <w:rPr>
                                  <w:rFonts w:ascii="Arial"/>
                                  <w:w w:val="81"/>
                                  <w:sz w:val="24"/>
                                </w:rPr>
                                <w:t xml:space="preserve"> </w:t>
                              </w:r>
                            </w:p>
                          </w:txbxContent>
                        </wps:txbx>
                        <wps:bodyPr rot="0" vert="horz" wrap="square" lIns="0" tIns="0" rIns="0" bIns="0" anchor="t" anchorCtr="0" upright="1">
                          <a:noAutofit/>
                        </wps:bodyPr>
                      </wps:wsp>
                      <wps:wsp>
                        <wps:cNvPr id="165" name="Text Box 92"/>
                        <wps:cNvSpPr txBox="1">
                          <a:spLocks noChangeArrowheads="1"/>
                        </wps:cNvSpPr>
                        <wps:spPr bwMode="auto">
                          <a:xfrm>
                            <a:off x="5140" y="2165"/>
                            <a:ext cx="76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MySQL</w:t>
                              </w:r>
                              <w:r>
                                <w:rPr>
                                  <w:rFonts w:ascii="Arial"/>
                                  <w:w w:val="81"/>
                                  <w:sz w:val="24"/>
                                </w:rPr>
                                <w:t xml:space="preserve"> </w:t>
                              </w:r>
                            </w:p>
                          </w:txbxContent>
                        </wps:txbx>
                        <wps:bodyPr rot="0" vert="horz" wrap="square" lIns="0" tIns="0" rIns="0" bIns="0" anchor="t" anchorCtr="0" upright="1">
                          <a:noAutofit/>
                        </wps:bodyPr>
                      </wps:wsp>
                      <wps:wsp>
                        <wps:cNvPr id="166" name="Text Box 93"/>
                        <wps:cNvSpPr txBox="1">
                          <a:spLocks noChangeArrowheads="1"/>
                        </wps:cNvSpPr>
                        <wps:spPr bwMode="auto">
                          <a:xfrm>
                            <a:off x="9950" y="2237"/>
                            <a:ext cx="64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1"/>
                                <w:ind w:left="7" w:right="15"/>
                                <w:jc w:val="center"/>
                                <w:rPr>
                                  <w:rFonts w:ascii="Arial"/>
                                  <w:sz w:val="15"/>
                                </w:rPr>
                              </w:pPr>
                              <w:r>
                                <w:rPr>
                                  <w:rFonts w:ascii="Arial"/>
                                  <w:w w:val="95"/>
                                  <w:sz w:val="15"/>
                                </w:rPr>
                                <w:t>ssh</w:t>
                              </w:r>
                              <w:r>
                                <w:rPr>
                                  <w:rFonts w:ascii="Arial"/>
                                  <w:w w:val="80"/>
                                  <w:sz w:val="15"/>
                                </w:rPr>
                                <w:t xml:space="preserve"> </w:t>
                              </w:r>
                            </w:p>
                            <w:p w:rsidR="001F307B" w:rsidRDefault="001F307B" w:rsidP="00644B90">
                              <w:pPr>
                                <w:spacing w:before="9"/>
                                <w:ind w:left="7" w:right="26"/>
                                <w:jc w:val="center"/>
                                <w:rPr>
                                  <w:rFonts w:ascii="Arial"/>
                                  <w:sz w:val="13"/>
                                </w:rPr>
                              </w:pPr>
                              <w:r>
                                <w:rPr>
                                  <w:rFonts w:ascii="Arial"/>
                                  <w:w w:val="90"/>
                                  <w:sz w:val="13"/>
                                </w:rPr>
                                <w:t>connection</w:t>
                              </w:r>
                              <w:r>
                                <w:rPr>
                                  <w:rFonts w:ascii="Arial"/>
                                  <w:w w:val="81"/>
                                  <w:sz w:val="13"/>
                                </w:rPr>
                                <w:t xml:space="preserve"> </w:t>
                              </w:r>
                            </w:p>
                          </w:txbxContent>
                        </wps:txbx>
                        <wps:bodyPr rot="0" vert="horz" wrap="square" lIns="0" tIns="0" rIns="0" bIns="0" anchor="t" anchorCtr="0" upright="1">
                          <a:noAutofit/>
                        </wps:bodyPr>
                      </wps:wsp>
                      <wps:wsp>
                        <wps:cNvPr id="167" name="Text Box 94"/>
                        <wps:cNvSpPr txBox="1">
                          <a:spLocks noChangeArrowheads="1"/>
                        </wps:cNvSpPr>
                        <wps:spPr bwMode="auto">
                          <a:xfrm>
                            <a:off x="1526" y="2832"/>
                            <a:ext cx="95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Web GUI</w:t>
                              </w:r>
                              <w:r>
                                <w:rPr>
                                  <w:rFonts w:ascii="Arial"/>
                                  <w:w w:val="81"/>
                                  <w:sz w:val="24"/>
                                </w:rPr>
                                <w:t xml:space="preserve"> </w:t>
                              </w:r>
                            </w:p>
                          </w:txbxContent>
                        </wps:txbx>
                        <wps:bodyPr rot="0" vert="horz" wrap="square" lIns="0" tIns="0" rIns="0" bIns="0" anchor="t" anchorCtr="0" upright="1">
                          <a:noAutofit/>
                        </wps:bodyPr>
                      </wps:wsp>
                      <wps:wsp>
                        <wps:cNvPr id="168" name="Text Box 95"/>
                        <wps:cNvSpPr txBox="1">
                          <a:spLocks noChangeArrowheads="1"/>
                        </wps:cNvSpPr>
                        <wps:spPr bwMode="auto">
                          <a:xfrm>
                            <a:off x="9576" y="3134"/>
                            <a:ext cx="699"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line="249" w:lineRule="auto"/>
                                <w:ind w:firstLine="19"/>
                                <w:rPr>
                                  <w:rFonts w:ascii="Arial"/>
                                  <w:sz w:val="24"/>
                                </w:rPr>
                              </w:pPr>
                              <w:r>
                                <w:rPr>
                                  <w:rFonts w:ascii="Arial"/>
                                  <w:w w:val="95"/>
                                  <w:sz w:val="24"/>
                                </w:rPr>
                                <w:t xml:space="preserve">Origin </w:t>
                              </w:r>
                              <w:r>
                                <w:rPr>
                                  <w:rFonts w:ascii="Arial"/>
                                  <w:w w:val="90"/>
                                  <w:sz w:val="24"/>
                                </w:rPr>
                                <w:t>Server</w:t>
                              </w:r>
                              <w:r>
                                <w:rPr>
                                  <w:rFonts w:ascii="Arial"/>
                                  <w:w w:val="81"/>
                                  <w:sz w:val="24"/>
                                </w:rPr>
                                <w:t xml:space="preserve"> </w:t>
                              </w:r>
                            </w:p>
                          </w:txbxContent>
                        </wps:txbx>
                        <wps:bodyPr rot="0" vert="horz" wrap="square" lIns="0" tIns="0" rIns="0" bIns="0" anchor="t" anchorCtr="0" upright="1">
                          <a:noAutofit/>
                        </wps:bodyPr>
                      </wps:wsp>
                      <wps:wsp>
                        <wps:cNvPr id="169" name="Text Box 96"/>
                        <wps:cNvSpPr txBox="1">
                          <a:spLocks noChangeArrowheads="1"/>
                        </wps:cNvSpPr>
                        <wps:spPr bwMode="auto">
                          <a:xfrm>
                            <a:off x="3283" y="3859"/>
                            <a:ext cx="99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1" w:line="247" w:lineRule="auto"/>
                                <w:ind w:right="-6"/>
                                <w:rPr>
                                  <w:rFonts w:ascii="Arial"/>
                                  <w:sz w:val="16"/>
                                </w:rPr>
                              </w:pPr>
                              <w:r>
                                <w:rPr>
                                  <w:rFonts w:ascii="Arial"/>
                                  <w:w w:val="95"/>
                                  <w:sz w:val="13"/>
                                </w:rPr>
                                <w:t xml:space="preserve">Graphs on uptime </w:t>
                              </w:r>
                              <w:r>
                                <w:rPr>
                                  <w:rFonts w:ascii="Arial"/>
                                  <w:w w:val="90"/>
                                  <w:sz w:val="13"/>
                                </w:rPr>
                                <w:t>of each service</w:t>
                              </w:r>
                              <w:r>
                                <w:rPr>
                                  <w:rFonts w:ascii="Arial"/>
                                  <w:w w:val="90"/>
                                  <w:sz w:val="16"/>
                                </w:rPr>
                                <w:t>.</w:t>
                              </w:r>
                              <w:r>
                                <w:rPr>
                                  <w:rFonts w:ascii="Arial"/>
                                  <w:w w:val="80"/>
                                  <w:sz w:val="16"/>
                                </w:rPr>
                                <w:t xml:space="preserve"> </w:t>
                              </w:r>
                            </w:p>
                          </w:txbxContent>
                        </wps:txbx>
                        <wps:bodyPr rot="0" vert="horz" wrap="square" lIns="0" tIns="0" rIns="0" bIns="0" anchor="t" anchorCtr="0" upright="1">
                          <a:noAutofit/>
                        </wps:bodyPr>
                      </wps:wsp>
                      <wps:wsp>
                        <wps:cNvPr id="170" name="Text Box 97"/>
                        <wps:cNvSpPr txBox="1">
                          <a:spLocks noChangeArrowheads="1"/>
                        </wps:cNvSpPr>
                        <wps:spPr bwMode="auto">
                          <a:xfrm>
                            <a:off x="3254" y="4755"/>
                            <a:ext cx="919"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w w:val="90"/>
                                  <w:sz w:val="19"/>
                                </w:rPr>
                                <w:t>Lib MySQL</w:t>
                              </w:r>
                              <w:r>
                                <w:rPr>
                                  <w:rFonts w:ascii="Arial"/>
                                  <w:w w:val="84"/>
                                  <w:sz w:val="19"/>
                                </w:rPr>
                                <w:t xml:space="preserve"> </w:t>
                              </w:r>
                            </w:p>
                          </w:txbxContent>
                        </wps:txbx>
                        <wps:bodyPr rot="0" vert="horz" wrap="square" lIns="0" tIns="0" rIns="0" bIns="0" anchor="t" anchorCtr="0" upright="1">
                          <a:noAutofit/>
                        </wps:bodyPr>
                      </wps:wsp>
                      <wps:wsp>
                        <wps:cNvPr id="171" name="Text Box 98"/>
                        <wps:cNvSpPr txBox="1">
                          <a:spLocks noChangeArrowheads="1"/>
                        </wps:cNvSpPr>
                        <wps:spPr bwMode="auto">
                          <a:xfrm>
                            <a:off x="5673" y="4758"/>
                            <a:ext cx="738"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rPr>
                                  <w:rFonts w:ascii="Arial"/>
                                  <w:sz w:val="16"/>
                                </w:rPr>
                              </w:pPr>
                              <w:r>
                                <w:rPr>
                                  <w:rFonts w:ascii="Arial"/>
                                  <w:w w:val="85"/>
                                  <w:sz w:val="16"/>
                                </w:rPr>
                                <w:t>Lib MySQL</w:t>
                              </w:r>
                              <w:r>
                                <w:rPr>
                                  <w:rFonts w:ascii="Arial"/>
                                  <w:w w:val="80"/>
                                  <w:sz w:val="16"/>
                                </w:rPr>
                                <w:t xml:space="preserve"> </w:t>
                              </w:r>
                            </w:p>
                          </w:txbxContent>
                        </wps:txbx>
                        <wps:bodyPr rot="0" vert="horz" wrap="square" lIns="0" tIns="0" rIns="0" bIns="0" anchor="t" anchorCtr="0" upright="1">
                          <a:noAutofit/>
                        </wps:bodyPr>
                      </wps:wsp>
                      <wps:wsp>
                        <wps:cNvPr id="172" name="Text Box 99"/>
                        <wps:cNvSpPr txBox="1">
                          <a:spLocks noChangeArrowheads="1"/>
                        </wps:cNvSpPr>
                        <wps:spPr bwMode="auto">
                          <a:xfrm>
                            <a:off x="6787" y="4715"/>
                            <a:ext cx="1040"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line="264" w:lineRule="auto"/>
                                <w:ind w:right="18"/>
                                <w:jc w:val="center"/>
                                <w:rPr>
                                  <w:rFonts w:ascii="Arial"/>
                                  <w:sz w:val="17"/>
                                </w:rPr>
                              </w:pPr>
                              <w:r>
                                <w:rPr>
                                  <w:rFonts w:ascii="Arial"/>
                                  <w:w w:val="95"/>
                                  <w:sz w:val="17"/>
                                </w:rPr>
                                <w:t xml:space="preserve">Backend Tool Continuously </w:t>
                              </w:r>
                              <w:r>
                                <w:rPr>
                                  <w:rFonts w:ascii="Arial"/>
                                  <w:sz w:val="17"/>
                                </w:rPr>
                                <w:t>monitors</w:t>
                              </w:r>
                              <w:r>
                                <w:rPr>
                                  <w:rFonts w:ascii="Arial"/>
                                  <w:w w:val="85"/>
                                  <w:sz w:val="17"/>
                                </w:rPr>
                                <w:t xml:space="preserve">   </w:t>
                              </w:r>
                            </w:p>
                          </w:txbxContent>
                        </wps:txbx>
                        <wps:bodyPr rot="0" vert="horz" wrap="square" lIns="0" tIns="0" rIns="0" bIns="0" anchor="t" anchorCtr="0" upright="1">
                          <a:noAutofit/>
                        </wps:bodyPr>
                      </wps:wsp>
                      <wps:wsp>
                        <wps:cNvPr id="173" name="Text Box 100"/>
                        <wps:cNvSpPr txBox="1">
                          <a:spLocks noChangeArrowheads="1"/>
                        </wps:cNvSpPr>
                        <wps:spPr bwMode="auto">
                          <a:xfrm>
                            <a:off x="8323" y="4744"/>
                            <a:ext cx="1174"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7"/>
                                </w:rPr>
                              </w:pPr>
                              <w:r>
                                <w:rPr>
                                  <w:rFonts w:ascii="Arial"/>
                                  <w:w w:val="95"/>
                                  <w:sz w:val="17"/>
                                </w:rPr>
                                <w:t>ssh Connection</w:t>
                              </w:r>
                              <w:r>
                                <w:rPr>
                                  <w:rFonts w:ascii="Arial"/>
                                  <w:w w:val="85"/>
                                  <w:sz w:val="17"/>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1D57F" id="Group 110" o:spid="_x0000_s1026" style="position:absolute;margin-left:48.7pt;margin-top:16pt;width:513.9pt;height:272.65pt;z-index:251659264;mso-wrap-distance-left:0;mso-wrap-distance-right:0;mso-position-horizontal-relative:page" coordorigin="974,320" coordsize="10278,5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">
                <v:shape id="Freeform 38" o:spid="_x0000_s1027" style="position:absolute;left:1521;top:910;width:1080;height:917;visibility:visible;mso-wrap-style:square;v-text-anchor:top" coordsize="108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" path="m,458l5,390,22,326,50,265,87,208r45,-51l185,112,246,73,312,42,384,19,460,5,540,r79,5l696,19r71,23l834,73r60,39l947,157r46,51l1029,265r28,61l1074,390r6,68l1074,526r-17,64l1029,651r-36,57l947,759r-53,45l834,843r-67,31l696,897r-77,14l540,916r-80,-5l384,897,312,874,246,843,185,804,132,759,87,708,50,651,22,590,5,526,,458xe" filled="f" strokeweight=".96pt">
                  <v:path arrowok="t" o:connecttype="custom" o:connectlocs="0,1369;5,1301;22,1237;50,1176;87,1119;132,1068;185,1023;246,984;312,953;384,930;460,916;540,911;619,916;696,930;767,953;834,984;894,1023;947,1068;993,1119;1029,1176;1057,1237;1074,1301;1080,1369;1074,1437;1057,1501;1029,1562;993,1619;947,1670;894,1715;834,1754;767,1785;696,1808;619,1822;540,1827;460,1822;384,1808;312,1785;246,1754;185,1715;132,1670;87,1619;50,1562;22,1501;5,1437;0,1369"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689;top:1126;width:744;height: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">
                  <v:imagedata r:id="rId22" o:title=""/>
                </v:shape>
                <v:shape id="Picture 40" o:spid="_x0000_s1029" type="#_x0000_t75" style="position:absolute;left:1329;top:2518;width:1282;height: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">
                  <v:imagedata r:id="rId23" o:title=""/>
                </v:shape>
                <v:shape id="Freeform 41" o:spid="_x0000_s1030" style="position:absolute;left:1999;top:1808;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" path="m120,600l,600,60,720,120,600xm70,l50,r,600l70,600,70,xe" fillcolor="black" stroked="f">
                  <v:path arrowok="t" o:connecttype="custom" o:connectlocs="120,2408;0,2408;60,2528;120,2408;70,1808;50,1808;50,2408;70,2408;70,1808" o:connectangles="0,0,0,0,0,0,0,0,0"/>
                </v:shape>
                <v:shape id="Freeform 42" o:spid="_x0000_s1031" style="position:absolute;left:2181;top:3425;width:120;height:1620;visibility:visible;mso-wrap-style:square;v-text-anchor:top" coordsize="1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" path="m70,120r-20,l50,1620r20,l70,120xm60,l,120r120,l60,xe" fillcolor="black" stroked="f">
                  <v:path arrowok="t" o:connecttype="custom" o:connectlocs="70,3546;50,3546;50,5046;70,5046;70,3546;60,3426;0,3546;120,3546;60,3426" o:connectangles="0,0,0,0,0,0,0,0,0"/>
                </v:shape>
                <v:line id="Line 43" o:spid="_x0000_s1032" style="position:absolute;visibility:visible;mso-wrap-style:square" from="2237,5039" to="5118,5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" strokeweight=".48pt"/>
                <v:shape id="Freeform 44" o:spid="_x0000_s1033" style="position:absolute;left:4761;top:1261;width:1440;height:360;visibility:visible;mso-wrap-style:square;v-text-anchor:top"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" path="m1440,180r-37,57l1301,286r-72,21l1145,325r-95,15l947,351r-111,7l720,360,603,358,492,351,389,340,294,325,210,307,139,286,80,263,9,209,,180,9,151,80,97,139,74,210,53,294,35,389,20,492,9,603,2,720,,836,2,947,9r103,11l1145,35r84,18l1301,74r58,23l1430,151r10,29xe" filled="f" strokeweight=".96pt">
                  <v:path arrowok="t" o:connecttype="custom" o:connectlocs="1440,1441;1403,1498;1301,1547;1229,1568;1145,1586;1050,1601;947,1612;836,1619;720,1621;603,1619;492,1612;389,1601;294,1586;210,1568;139,1547;80,1524;9,1470;0,1441;9,1412;80,1358;139,1335;210,1314;294,1296;389,1281;492,1270;603,1263;720,1261;836,1263;947,1270;1050,1281;1145,1296;1229,1314;1301,1335;1359,1358;1430,1412;1440,1441" o:connectangles="0,0,0,0,0,0,0,0,0,0,0,0,0,0,0,0,0,0,0,0,0,0,0,0,0,0,0,0,0,0,0,0,0,0,0,0"/>
                </v:shape>
                <v:shape id="Freeform 45" o:spid="_x0000_s1034" style="position:absolute;left:4761;top:1441;width:1440;height:1736;visibility:visible;mso-wrap-style:square;v-text-anchor:top" coordsize="1440,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" path="m1440,r,1555l1430,1584r-71,54l1301,1662r-72,20l1145,1700r-95,15l947,1726r-111,7l720,1735r-117,-2l492,1726,389,1715r-95,-15l210,1682r-71,-20l80,1638,9,1584,,1555,,e" filled="f" strokeweight=".96pt">
                  <v:path arrowok="t" o:connecttype="custom" o:connectlocs="1440,1441;1440,2996;1430,3025;1359,3079;1301,3103;1229,3123;1145,3141;1050,3156;947,3167;836,3174;720,3176;603,3174;492,3167;389,3156;294,3141;210,3123;139,3103;80,3079;9,3025;0,2996;0,1441" o:connectangles="0,0,0,0,0,0,0,0,0,0,0,0,0,0,0,0,0,0,0,0,0"/>
                </v:shape>
                <v:shape id="Picture 46" o:spid="_x0000_s1035" type="#_x0000_t75" style="position:absolute;left:4776;top:1702;width:1416;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">
                  <v:imagedata r:id="rId24" o:title=""/>
                </v:shape>
                <v:shape id="Freeform 47" o:spid="_x0000_s1036" style="position:absolute;left:4036;top:2281;width:719;height:2037;visibility:visible;mso-wrap-style:square;v-text-anchor:top" coordsize="719,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" path="m599,r,50l389,50r,1967l,2017r,20l409,2037,409,70r290,l719,60,599,xm699,70r-100,l599,120,699,70xe" fillcolor="black" stroked="f">
                  <v:path arrowok="t" o:connecttype="custom" o:connectlocs="599,2281;599,2331;389,2331;389,4298;0,4298;0,4318;409,4318;409,2351;699,2351;719,2341;599,2281;699,2351;599,2351;599,2401;699,2351" o:connectangles="0,0,0,0,0,0,0,0,0,0,0,0,0,0,0"/>
                </v:shape>
                <v:shape id="Freeform 48" o:spid="_x0000_s1037" style="position:absolute;left:2788;top:3005;width:1261;height:1317;visibility:visible;mso-wrap-style:square;v-text-anchor:top" coordsize="126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" path="m280,70r-20,l260,1317r1001,l1261,1297r-981,l280,70xm120,l,60r120,60l120,70r160,l280,50r-160,l120,xe" fillcolor="black" stroked="f">
                  <v:path arrowok="t" o:connecttype="custom" o:connectlocs="280,3076;260,3076;260,4323;1261,4323;1261,4303;280,4303;280,3076;120,3006;0,3066;120,3126;120,3076;280,3076;280,3056;120,3056;120,3006" o:connectangles="0,0,0,0,0,0,0,0,0,0,0,0,0,0,0"/>
                </v:shape>
                <v:line id="Line 49" o:spid="_x0000_s1038" style="position:absolute;visibility:visible;mso-wrap-style:square" from="5123,5062" to="5123,5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" strokeweight=".48pt"/>
                <v:shape id="Freeform 50" o:spid="_x0000_s1039" style="position:absolute;left:5421;top:3248;width:120;height:1803;visibility:visible;mso-wrap-style:square;v-text-anchor:top" coordsize="120,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" path="m70,120r-20,l51,1802r20,l70,120xm60,l,120r120,l60,xe" fillcolor="black" stroked="f">
                  <v:path arrowok="t" o:connecttype="custom" o:connectlocs="70,3368;50,3368;51,5050;71,5050;70,3368;60,3248;0,3368;120,3368;60,3248" o:connectangles="0,0,0,0,0,0,0,0,0"/>
                </v:shape>
                <v:line id="Line 51" o:spid="_x0000_s1040" style="position:absolute;visibility:visible;mso-wrap-style:square" from="979,594" to="979,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" strokecolor="#5b9bd5" strokeweight=".48pt"/>
                <v:line id="Line 52" o:spid="_x0000_s1041" style="position:absolute;visibility:visible;mso-wrap-style:square" from="979,3603" to="295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" strokecolor="#5b9bd5" strokeweight=".48pt"/>
                <v:line id="Line 53" o:spid="_x0000_s1042" style="position:absolute;visibility:visible;mso-wrap-style:square" from="2962,3646" to="2962,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" strokecolor="#5b9bd5" strokeweight=".48pt"/>
                <v:shape id="Picture 54" o:spid="_x0000_s1043" type="#_x0000_t75" style="position:absolute;left:974;top:320;width:1991;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">
                  <v:imagedata r:id="rId25" o:title=""/>
                </v:shape>
                <v:line id="Line 55" o:spid="_x0000_s1044" style="position:absolute;visibility:visible;mso-wrap-style:square" from="4219,579" to="4219,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" strokecolor="#5b9bd5" strokeweight=".48pt"/>
                <v:line id="Line 56" o:spid="_x0000_s1045" style="position:absolute;visibility:visible;mso-wrap-style:square" from="4219,3603" to="6739,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" strokecolor="#5b9bd5" strokeweight=".48pt"/>
                <v:line id="Line 57" o:spid="_x0000_s1046" style="position:absolute;visibility:visible;mso-wrap-style:square" from="6739,3639" to="6739,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" strokecolor="#5b9bd5" strokeweight=".48pt"/>
                <v:shape id="Picture 58" o:spid="_x0000_s1047" type="#_x0000_t75" style="position:absolute;left:6547;top:4313;width:1460;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">
                  <v:imagedata r:id="rId26" o:title=""/>
                </v:shape>
                <v:shape id="Freeform 59" o:spid="_x0000_s1048" style="position:absolute;left:7992;top:4984;width:1811;height:120;visibility:visible;mso-wrap-style:square;v-text-anchor:top" coordsize="18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" path="m120,l,60r120,60l120,70,1810,69r,-19l120,50,120,xm1810,49l120,50r1690,l1810,49xe" fillcolor="black" stroked="f">
                  <v:path arrowok="t" o:connecttype="custom" o:connectlocs="120,4984;0,5044;120,5104;120,5054;1810,5053;1810,5034;120,5034;120,4984;1810,5033;120,5034;1810,5034;1810,5033" o:connectangles="0,0,0,0,0,0,0,0,0,0,0,0"/>
                </v:shape>
                <v:shape id="Freeform 60" o:spid="_x0000_s1049" style="position:absolute;left:8899;top:761;width:1790;height:1268;visibility:visible;mso-wrap-style:square;v-text-anchor:top" coordsize="179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" path="m162,418r,-73l181,278r35,-60l267,169r62,-36l401,114r47,-2l494,117r45,12l581,149,623,94,680,57,744,38r69,l880,60r51,37l975,42,1035,9,1104,r70,18l1191,28r17,12l1223,54r14,15l1299,21,1374,1r76,8l1520,46r25,24l1565,97r14,30l1588,160r65,28l1703,232r34,57l1751,354r-8,67l1741,431r-4,9l1733,449r38,63l1789,580r,69l1771,716r-36,61l1682,829r-62,34l1550,882r-12,73l1503,1018r-52,49l1385,1100r-76,11l1276,1108r-32,-6l1213,1091r-29,-15l1153,1142r-47,54l1048,1236r-67,24l909,1268r-74,-12l790,1239r-41,-24l713,1184r-30,-36l616,1177r-70,14l476,1189r-68,-16l345,1142r-56,-43l244,1042r-3,-6l169,1031r-61,-31l63,950,40,884r,-38l48,810,64,776,88,745,34,699,5,639,,572,23,507,49,474,81,448r38,-18l160,421r2,-3xe" filled="f" strokeweight=".96pt">
                  <v:path arrowok="t" o:connecttype="custom" o:connectlocs="162,1179;162,1106;181,1039;216,979;267,930;329,894;401,875;448,873;494,878;539,890;581,910;623,855;680,818;744,799;813,799;880,821;931,858;975,803;1035,770;1104,761;1174,779;1191,789;1208,801;1223,815;1237,830;1299,782;1374,762;1450,770;1520,807;1545,831;1565,858;1579,888;1588,921;1653,949;1703,993;1737,1050;1751,1115;1743,1182;1741,1192;1737,1201;1733,1210;1771,1273;1789,1341;1789,1410;1771,1477;1735,1538;1682,1590;1620,1624;1550,1643;1538,1716;1503,1779;1451,1828;1385,1861;1309,1872;1276,1869;1244,1863;1213,1852;1184,1837;1153,1903;1106,1957;1048,1997;981,2021;909,2029;835,2017" o:connectangles="0,0,0,0,0,0,0,0,0,0,0,0,0,0,0,0,0,0,0,0,0,0,0,0,0,0,0,0,0,0,0,0,0,0,0,0,0,0,0,0,0,0,0,0,0,0,0,0,0,0,0,0,0,0,0,0,0,0,0,0,0,0,0,0"/>
                </v:shape>
                <v:shape id="Freeform 61" o:spid="_x0000_s1050" style="position:absolute;left:8988;top:1501;width:105;height:24;visibility:visible;mso-wrap-style:square;v-text-anchor:top" coordsize="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" path="m105,24r-28,l50,20,24,12,,e" filled="f" strokeweight=".96pt">
                  <v:path arrowok="t" o:connecttype="custom" o:connectlocs="105,1525;77,1525;50,1521;24,1513;0,1501" o:connectangles="0,0,0,0,0"/>
                </v:shape>
                <v:shape id="Freeform 62" o:spid="_x0000_s1051" style="position:absolute;left:9140;top:1780;width:46;height:12;visibility:visible;mso-wrap-style:square;v-text-anchor:top" coordsize="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" path="m46,l35,4,24,7,12,9,,11e" filled="f" strokeweight=".96pt">
                  <v:path arrowok="t" o:connecttype="custom" o:connectlocs="46,1781;35,1785;24,1788;12,1790;0,1792" o:connectangles="0,0,0,0,0"/>
                </v:shape>
                <v:shape id="Freeform 63" o:spid="_x0000_s1052" style="position:absolute;left:9554;top:1852;width:28;height:52;visibility:visible;mso-wrap-style:square;v-text-anchor:top" coordsize="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" path="m28,51l20,38,13,26,6,13,,e" filled="f" strokeweight=".96pt">
                  <v:path arrowok="t" o:connecttype="custom" o:connectlocs="28,1904;20,1891;13,1879;6,1866;0,1853" o:connectangles="0,0,0,0,0"/>
                </v:shape>
                <v:shape id="Freeform 64" o:spid="_x0000_s1053" style="position:absolute;left:10082;top:1776;width:12;height:57;visibility:visible;mso-wrap-style:square;v-text-anchor:top" coordsize="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" path="m11,l9,15,7,29,4,43,,56e" filled="f" strokeweight=".96pt">
                  <v:path arrowok="t" o:connecttype="custom" o:connectlocs="11,1776;9,1791;7,1805;4,1819;0,1832" o:connectangles="0,0,0,0,0"/>
                </v:shape>
                <v:shape id="Freeform 65" o:spid="_x0000_s1054" style="position:absolute;left:10313;top:1430;width:135;height:210;visibility:visible;mso-wrap-style:square;v-text-anchor:top" coordsize="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" path="m,l56,37,98,86r27,59l134,210e" filled="f" strokeweight=".96pt">
                  <v:path arrowok="t" o:connecttype="custom" o:connectlocs="0,1430;56,1467;98,1516;125,1575;134,1640" o:connectangles="0,0,0,0,0"/>
                </v:shape>
                <v:shape id="Freeform 66" o:spid="_x0000_s1055" style="position:absolute;left:10571;top:1207;width:60;height:79;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" path="m60,l49,22,35,43,19,62,,79e" filled="f" strokeweight=".96pt">
                  <v:path arrowok="t" o:connecttype="custom" o:connectlocs="60,1207;49,1229;35,1250;19,1269;0,1286" o:connectangles="0,0,0,0,0"/>
                </v:shape>
                <v:shape id="Freeform 67" o:spid="_x0000_s1056" style="position:absolute;left:10487;top:916;width:4;height:38;visibility:visible;mso-wrap-style:square;v-text-anchor:top" coordsize="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" path="m,l2,12,3,25r,12e" filled="f" strokeweight=".96pt">
                  <v:path arrowok="t" o:connecttype="custom" o:connectlocs="0,916;2,928;3,941;3,953" o:connectangles="0,0,0,0"/>
                </v:shape>
                <v:shape id="Freeform 68" o:spid="_x0000_s1057" style="position:absolute;left:10104;top:825;width:31;height:48;visibility:visible;mso-wrap-style:square;v-text-anchor:top" coordsize="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" path="m,47l7,34,14,22,22,11,31,e" filled="f" strokeweight=".96pt">
                  <v:path arrowok="t" o:connecttype="custom" o:connectlocs="0,873;7,860;14,848;22,837;31,826" o:connectangles="0,0,0,0,0"/>
                </v:shape>
                <v:shape id="Freeform 69" o:spid="_x0000_s1058" style="position:absolute;left:9816;top:854;width:15;height:41;visibility:visible;mso-wrap-style:square;v-text-anchor:top" coordsize="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" path="m,40l3,30,6,20,10,10,15,e" filled="f" strokeweight=".96pt">
                  <v:path arrowok="t" o:connecttype="custom" o:connectlocs="0,895;3,885;6,875;10,865;15,855" o:connectangles="0,0,0,0,0"/>
                </v:shape>
                <v:shape id="Freeform 70" o:spid="_x0000_s1059" style="position:absolute;left:9479;top:909;width:54;height:40;visibility:visible;mso-wrap-style:square;v-text-anchor:top" coordsize="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" path="m,l15,9,29,19,42,29,54,40e" filled="f" strokeweight=".96pt">
                  <v:path arrowok="t" o:connecttype="custom" o:connectlocs="0,909;15,918;29,928;42,938;54,949" o:connectangles="0,0,0,0,0"/>
                </v:shape>
                <v:shape id="Freeform 71" o:spid="_x0000_s1060" style="position:absolute;left:9060;top:1178;width:10;height:42;visibility:visible;mso-wrap-style:square;v-text-anchor:top" coordsize="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" path="m9,41l6,31,4,21,2,10,,e" filled="f" strokeweight=".96pt">
                  <v:path arrowok="t" o:connecttype="custom" o:connectlocs="9,1220;6,1210;4,1200;2,1189;0,1179" o:connectangles="0,0,0,0,0"/>
                </v:shape>
                <v:shape id="Picture 72" o:spid="_x0000_s1061" type="#_x0000_t75" style="position:absolute;left:9158;top:1030;width:1148;height: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">
                  <v:imagedata r:id="rId27" o:title=""/>
                </v:shape>
                <v:line id="Line 73" o:spid="_x0000_s1062" style="position:absolute;visibility:visible;mso-wrap-style:square" from="8357,584" to="8361,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" strokecolor="#5b9bd5" strokeweight=".48pt"/>
                <v:line id="Line 74" o:spid="_x0000_s1063" style="position:absolute;visibility:visible;mso-wrap-style:square" from="8366,4501" to="11246,4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" strokecolor="#5b9bd5" strokeweight=".48pt"/>
                <v:line id="Line 75" o:spid="_x0000_s1064" style="position:absolute;visibility:visible;mso-wrap-style:square" from="8362,579" to="1124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" strokecolor="#5b9bd5" strokeweight=".48pt"/>
                <v:line id="Line 76" o:spid="_x0000_s1065" style="position:absolute;visibility:visible;mso-wrap-style:square" from="11237,599" to="1124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" strokecolor="#5b9bd5" strokeweight=".48pt"/>
                <v:shape id="Picture 77" o:spid="_x0000_s1066" type="#_x0000_t75" style="position:absolute;left:9072;top:2696;width:1642;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">
                  <v:imagedata r:id="rId28" o:title=""/>
                </v:shape>
                <v:shape id="Freeform 78" o:spid="_x0000_s1067" style="position:absolute;left:9737;top:1990;width:123;height:715;visibility:visible;mso-wrap-style:square;v-text-anchor:top" coordsize="12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" path="m70,120r-20,l53,595r-50,l64,715,123,595r-50,l70,120xm123,594r-50,1l123,595r,-1xm60,l,120r70,l120,119,60,xe" fillcolor="black" stroked="f">
                  <v:path arrowok="t" o:connecttype="custom" o:connectlocs="70,2111;50,2111;53,2586;3,2586;64,2706;123,2586;73,2586;70,2111;123,2585;73,2586;123,2586;123,2585;60,1991;0,2111;70,2111;70,2111;120,2110;60,1991" o:connectangles="0,0,0,0,0,0,0,0,0,0,0,0,0,0,0,0,0,0"/>
                </v:shape>
                <v:shape id="Freeform 79" o:spid="_x0000_s1068" style="position:absolute;left:9741;top:4145;width:120;height:900;visibility:visible;mso-wrap-style:square;v-text-anchor:top" coordsize="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" path="m70,120r-20,l50,900r20,l70,120xm60,l,120r120,l60,xe" fillcolor="black" stroked="f">
                  <v:path arrowok="t" o:connecttype="custom" o:connectlocs="70,4266;50,4266;50,5046;70,5046;70,4266;60,4146;0,4266;120,4266;60,4146" o:connectangles="0,0,0,0,0,0,0,0,0"/>
                </v:shape>
                <v:shape id="Picture 80" o:spid="_x0000_s1069" type="#_x0000_t75" style="position:absolute;left:4214;top:325;width:2530;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">
                  <v:imagedata r:id="rId29" o:title=""/>
                </v:shape>
                <v:shape id="Picture 81" o:spid="_x0000_s1070" type="#_x0000_t75" style="position:absolute;left:8361;top:325;width:288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">
                  <v:imagedata r:id="rId30" o:title=""/>
                </v:shape>
                <v:shape id="Picture 82" o:spid="_x0000_s1071" type="#_x0000_t75" style="position:absolute;left:2601;top:4755;width:216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">
                  <v:imagedata r:id="rId31" o:title=""/>
                </v:shape>
                <v:shape id="Picture 83" o:spid="_x0000_s1072" type="#_x0000_t75" style="position:absolute;left:3139;top:3857;width:1258;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">
                  <v:imagedata r:id="rId32" o:title=""/>
                </v:shape>
                <v:shape id="Picture 84" o:spid="_x0000_s1073" type="#_x0000_t75" style="position:absolute;left:5472;top:4760;width:1094;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">
                  <v:imagedata r:id="rId33" o:title=""/>
                </v:shape>
                <v:shape id="Picture 85" o:spid="_x0000_s1074" type="#_x0000_t75" style="position:absolute;left:8179;top:4750;width:1440;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">
                  <v:imagedata r:id="rId34" o:title=""/>
                </v:shape>
                <v:shape id="Picture 86" o:spid="_x0000_s1075" type="#_x0000_t75" style="position:absolute;left:9796;top:2240;width:89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">
                  <v:imagedata r:id="rId35" o:title=""/>
                </v:shape>
                <v:shapetype id="_x0000_t202" coordsize="21600,21600" o:spt="202" path="m,l,21600r21600,l21600,xe">
                  <v:stroke joinstyle="miter"/>
                  <v:path gradientshapeok="t" o:connecttype="rect"/>
                </v:shapetype>
                <v:shape id="Text Box 87" o:spid="_x0000_s1076" type="#_x0000_t202" style="position:absolute;left:1123;top:320;width:173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1F307B" w:rsidRDefault="001F307B" w:rsidP="00644B90">
                        <w:pPr>
                          <w:spacing w:before="9"/>
                          <w:rPr>
                            <w:rFonts w:ascii="Arial"/>
                            <w:sz w:val="19"/>
                          </w:rPr>
                        </w:pPr>
                        <w:r>
                          <w:rPr>
                            <w:rFonts w:ascii="Arial"/>
                            <w:sz w:val="19"/>
                          </w:rPr>
                          <w:t>Module 1: Front End</w:t>
                        </w:r>
                        <w:r>
                          <w:rPr>
                            <w:rFonts w:ascii="Arial"/>
                            <w:w w:val="84"/>
                            <w:sz w:val="19"/>
                          </w:rPr>
                          <w:t xml:space="preserve"> </w:t>
                        </w:r>
                      </w:p>
                    </w:txbxContent>
                  </v:textbox>
                </v:shape>
                <v:shape id="Text Box 88" o:spid="_x0000_s1077" type="#_x0000_t202" style="position:absolute;left:4641;top:324;width:175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1F307B" w:rsidRDefault="001F307B" w:rsidP="00644B90">
                        <w:pPr>
                          <w:spacing w:before="9"/>
                          <w:rPr>
                            <w:rFonts w:ascii="Arial"/>
                            <w:sz w:val="19"/>
                          </w:rPr>
                        </w:pPr>
                        <w:r>
                          <w:rPr>
                            <w:rFonts w:ascii="Arial"/>
                            <w:sz w:val="19"/>
                          </w:rPr>
                          <w:t>Module</w:t>
                        </w:r>
                        <w:r>
                          <w:rPr>
                            <w:rFonts w:ascii="Arial"/>
                            <w:spacing w:val="-34"/>
                            <w:sz w:val="19"/>
                          </w:rPr>
                          <w:t xml:space="preserve"> </w:t>
                        </w:r>
                        <w:r>
                          <w:rPr>
                            <w:rFonts w:ascii="Arial"/>
                            <w:sz w:val="19"/>
                          </w:rPr>
                          <w:t>2:</w:t>
                        </w:r>
                        <w:r>
                          <w:rPr>
                            <w:rFonts w:ascii="Arial"/>
                            <w:spacing w:val="-34"/>
                            <w:sz w:val="19"/>
                          </w:rPr>
                          <w:t xml:space="preserve"> </w:t>
                        </w:r>
                        <w:r>
                          <w:rPr>
                            <w:rFonts w:ascii="Arial"/>
                            <w:sz w:val="19"/>
                          </w:rPr>
                          <w:t>Data</w:t>
                        </w:r>
                        <w:r>
                          <w:rPr>
                            <w:rFonts w:ascii="Arial"/>
                            <w:spacing w:val="-34"/>
                            <w:sz w:val="19"/>
                          </w:rPr>
                          <w:t xml:space="preserve"> </w:t>
                        </w:r>
                        <w:r>
                          <w:rPr>
                            <w:rFonts w:ascii="Arial"/>
                            <w:sz w:val="19"/>
                          </w:rPr>
                          <w:t>Base</w:t>
                        </w:r>
                        <w:r>
                          <w:rPr>
                            <w:rFonts w:ascii="Arial"/>
                            <w:w w:val="84"/>
                            <w:sz w:val="19"/>
                          </w:rPr>
                          <w:t xml:space="preserve"> </w:t>
                        </w:r>
                      </w:p>
                    </w:txbxContent>
                  </v:textbox>
                </v:shape>
                <v:shape id="Text Box 89" o:spid="_x0000_s1078" type="#_x0000_t202" style="position:absolute;left:8995;top:324;width:167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rsidR="001F307B" w:rsidRDefault="001F307B" w:rsidP="00644B90">
                        <w:pPr>
                          <w:spacing w:before="9"/>
                          <w:rPr>
                            <w:rFonts w:ascii="Arial"/>
                            <w:sz w:val="19"/>
                          </w:rPr>
                        </w:pPr>
                        <w:r>
                          <w:rPr>
                            <w:rFonts w:ascii="Arial"/>
                            <w:sz w:val="19"/>
                          </w:rPr>
                          <w:t>Module</w:t>
                        </w:r>
                        <w:r>
                          <w:rPr>
                            <w:rFonts w:ascii="Arial"/>
                            <w:spacing w:val="-35"/>
                            <w:sz w:val="19"/>
                          </w:rPr>
                          <w:t xml:space="preserve"> </w:t>
                        </w:r>
                        <w:r>
                          <w:rPr>
                            <w:rFonts w:ascii="Arial"/>
                            <w:sz w:val="19"/>
                          </w:rPr>
                          <w:t>3:</w:t>
                        </w:r>
                        <w:r>
                          <w:rPr>
                            <w:rFonts w:ascii="Arial"/>
                            <w:spacing w:val="-35"/>
                            <w:sz w:val="19"/>
                          </w:rPr>
                          <w:t xml:space="preserve"> </w:t>
                        </w:r>
                        <w:r>
                          <w:rPr>
                            <w:rFonts w:ascii="Arial"/>
                            <w:sz w:val="19"/>
                          </w:rPr>
                          <w:t>Back</w:t>
                        </w:r>
                        <w:r>
                          <w:rPr>
                            <w:rFonts w:ascii="Arial"/>
                            <w:spacing w:val="-33"/>
                            <w:sz w:val="19"/>
                          </w:rPr>
                          <w:t xml:space="preserve"> </w:t>
                        </w:r>
                        <w:r>
                          <w:rPr>
                            <w:rFonts w:ascii="Arial"/>
                            <w:sz w:val="19"/>
                          </w:rPr>
                          <w:t>End</w:t>
                        </w:r>
                        <w:r>
                          <w:rPr>
                            <w:rFonts w:ascii="Arial"/>
                            <w:w w:val="84"/>
                            <w:sz w:val="19"/>
                          </w:rPr>
                          <w:t xml:space="preserve"> </w:t>
                        </w:r>
                      </w:p>
                    </w:txbxContent>
                  </v:textbox>
                </v:shape>
                <v:shape id="Text Box 90" o:spid="_x0000_s1079" type="#_x0000_t202" style="position:absolute;left:1848;top:1241;width:492;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1F307B" w:rsidRDefault="001F307B" w:rsidP="00644B90">
                        <w:pPr>
                          <w:spacing w:before="9"/>
                          <w:rPr>
                            <w:rFonts w:ascii="Arial"/>
                            <w:sz w:val="19"/>
                          </w:rPr>
                        </w:pPr>
                        <w:r>
                          <w:rPr>
                            <w:rFonts w:ascii="Arial"/>
                            <w:w w:val="85"/>
                            <w:sz w:val="19"/>
                          </w:rPr>
                          <w:t>USER</w:t>
                        </w:r>
                        <w:r>
                          <w:rPr>
                            <w:rFonts w:ascii="Arial"/>
                            <w:w w:val="84"/>
                            <w:sz w:val="19"/>
                          </w:rPr>
                          <w:t xml:space="preserve"> </w:t>
                        </w:r>
                      </w:p>
                    </w:txbxContent>
                  </v:textbox>
                </v:shape>
                <v:shape id="Text Box 91" o:spid="_x0000_s1080" type="#_x0000_t202" style="position:absolute;left:9331;top:1210;width:87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rsidR="001F307B" w:rsidRDefault="001F307B" w:rsidP="00644B90">
                        <w:pPr>
                          <w:spacing w:before="3"/>
                          <w:rPr>
                            <w:rFonts w:ascii="Arial"/>
                            <w:sz w:val="24"/>
                          </w:rPr>
                        </w:pPr>
                        <w:r>
                          <w:rPr>
                            <w:rFonts w:ascii="Arial"/>
                            <w:w w:val="90"/>
                            <w:sz w:val="24"/>
                          </w:rPr>
                          <w:t>Replicas</w:t>
                        </w:r>
                        <w:r>
                          <w:rPr>
                            <w:rFonts w:ascii="Arial"/>
                            <w:w w:val="81"/>
                            <w:sz w:val="24"/>
                          </w:rPr>
                          <w:t xml:space="preserve"> </w:t>
                        </w:r>
                      </w:p>
                    </w:txbxContent>
                  </v:textbox>
                </v:shape>
                <v:shape id="Text Box 92" o:spid="_x0000_s1081" type="#_x0000_t202" style="position:absolute;left:5140;top:2165;width:76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rsidR="001F307B" w:rsidRDefault="001F307B" w:rsidP="00644B90">
                        <w:pPr>
                          <w:spacing w:before="3"/>
                          <w:rPr>
                            <w:rFonts w:ascii="Arial"/>
                            <w:sz w:val="24"/>
                          </w:rPr>
                        </w:pPr>
                        <w:r>
                          <w:rPr>
                            <w:rFonts w:ascii="Arial"/>
                            <w:w w:val="90"/>
                            <w:sz w:val="24"/>
                          </w:rPr>
                          <w:t>MySQL</w:t>
                        </w:r>
                        <w:r>
                          <w:rPr>
                            <w:rFonts w:ascii="Arial"/>
                            <w:w w:val="81"/>
                            <w:sz w:val="24"/>
                          </w:rPr>
                          <w:t xml:space="preserve"> </w:t>
                        </w:r>
                      </w:p>
                    </w:txbxContent>
                  </v:textbox>
                </v:shape>
                <v:shape id="Text Box 93" o:spid="_x0000_s1082" type="#_x0000_t202" style="position:absolute;left:9950;top:2237;width:6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rsidR="001F307B" w:rsidRDefault="001F307B" w:rsidP="00644B90">
                        <w:pPr>
                          <w:spacing w:before="1"/>
                          <w:ind w:left="7" w:right="15"/>
                          <w:jc w:val="center"/>
                          <w:rPr>
                            <w:rFonts w:ascii="Arial"/>
                            <w:sz w:val="15"/>
                          </w:rPr>
                        </w:pPr>
                        <w:proofErr w:type="spellStart"/>
                        <w:proofErr w:type="gramStart"/>
                        <w:r>
                          <w:rPr>
                            <w:rFonts w:ascii="Arial"/>
                            <w:w w:val="95"/>
                            <w:sz w:val="15"/>
                          </w:rPr>
                          <w:t>ssh</w:t>
                        </w:r>
                        <w:proofErr w:type="spellEnd"/>
                        <w:proofErr w:type="gramEnd"/>
                        <w:r>
                          <w:rPr>
                            <w:rFonts w:ascii="Arial"/>
                            <w:w w:val="80"/>
                            <w:sz w:val="15"/>
                          </w:rPr>
                          <w:t xml:space="preserve"> </w:t>
                        </w:r>
                      </w:p>
                      <w:p w:rsidR="001F307B" w:rsidRDefault="001F307B" w:rsidP="00644B90">
                        <w:pPr>
                          <w:spacing w:before="9"/>
                          <w:ind w:left="7" w:right="26"/>
                          <w:jc w:val="center"/>
                          <w:rPr>
                            <w:rFonts w:ascii="Arial"/>
                            <w:sz w:val="13"/>
                          </w:rPr>
                        </w:pPr>
                        <w:proofErr w:type="gramStart"/>
                        <w:r>
                          <w:rPr>
                            <w:rFonts w:ascii="Arial"/>
                            <w:w w:val="90"/>
                            <w:sz w:val="13"/>
                          </w:rPr>
                          <w:t>connection</w:t>
                        </w:r>
                        <w:proofErr w:type="gramEnd"/>
                        <w:r>
                          <w:rPr>
                            <w:rFonts w:ascii="Arial"/>
                            <w:w w:val="81"/>
                            <w:sz w:val="13"/>
                          </w:rPr>
                          <w:t xml:space="preserve"> </w:t>
                        </w:r>
                      </w:p>
                    </w:txbxContent>
                  </v:textbox>
                </v:shape>
                <v:shape id="Text Box 94" o:spid="_x0000_s1083" type="#_x0000_t202" style="position:absolute;left:1526;top:2832;width:95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1F307B" w:rsidRDefault="001F307B" w:rsidP="00644B90">
                        <w:pPr>
                          <w:spacing w:before="3"/>
                          <w:rPr>
                            <w:rFonts w:ascii="Arial"/>
                            <w:sz w:val="24"/>
                          </w:rPr>
                        </w:pPr>
                        <w:r>
                          <w:rPr>
                            <w:rFonts w:ascii="Arial"/>
                            <w:w w:val="90"/>
                            <w:sz w:val="24"/>
                          </w:rPr>
                          <w:t>Web GUI</w:t>
                        </w:r>
                        <w:r>
                          <w:rPr>
                            <w:rFonts w:ascii="Arial"/>
                            <w:w w:val="81"/>
                            <w:sz w:val="24"/>
                          </w:rPr>
                          <w:t xml:space="preserve"> </w:t>
                        </w:r>
                      </w:p>
                    </w:txbxContent>
                  </v:textbox>
                </v:shape>
                <v:shape id="Text Box 95" o:spid="_x0000_s1084" type="#_x0000_t202" style="position:absolute;left:9576;top:3134;width:699;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1F307B" w:rsidRDefault="001F307B" w:rsidP="00644B90">
                        <w:pPr>
                          <w:spacing w:before="3" w:line="249" w:lineRule="auto"/>
                          <w:ind w:firstLine="19"/>
                          <w:rPr>
                            <w:rFonts w:ascii="Arial"/>
                            <w:sz w:val="24"/>
                          </w:rPr>
                        </w:pPr>
                        <w:r>
                          <w:rPr>
                            <w:rFonts w:ascii="Arial"/>
                            <w:w w:val="95"/>
                            <w:sz w:val="24"/>
                          </w:rPr>
                          <w:t xml:space="preserve">Origin </w:t>
                        </w:r>
                        <w:r>
                          <w:rPr>
                            <w:rFonts w:ascii="Arial"/>
                            <w:w w:val="90"/>
                            <w:sz w:val="24"/>
                          </w:rPr>
                          <w:t>Server</w:t>
                        </w:r>
                        <w:r>
                          <w:rPr>
                            <w:rFonts w:ascii="Arial"/>
                            <w:w w:val="81"/>
                            <w:sz w:val="24"/>
                          </w:rPr>
                          <w:t xml:space="preserve"> </w:t>
                        </w:r>
                      </w:p>
                    </w:txbxContent>
                  </v:textbox>
                </v:shape>
                <v:shape id="Text Box 96" o:spid="_x0000_s1085" type="#_x0000_t202" style="position:absolute;left:3283;top:3859;width:99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1F307B" w:rsidRDefault="001F307B" w:rsidP="00644B90">
                        <w:pPr>
                          <w:spacing w:before="1" w:line="247" w:lineRule="auto"/>
                          <w:ind w:right="-6"/>
                          <w:rPr>
                            <w:rFonts w:ascii="Arial"/>
                            <w:sz w:val="16"/>
                          </w:rPr>
                        </w:pPr>
                        <w:r>
                          <w:rPr>
                            <w:rFonts w:ascii="Arial"/>
                            <w:w w:val="95"/>
                            <w:sz w:val="13"/>
                          </w:rPr>
                          <w:t xml:space="preserve">Graphs on uptime </w:t>
                        </w:r>
                        <w:r>
                          <w:rPr>
                            <w:rFonts w:ascii="Arial"/>
                            <w:w w:val="90"/>
                            <w:sz w:val="13"/>
                          </w:rPr>
                          <w:t>of each service</w:t>
                        </w:r>
                        <w:r>
                          <w:rPr>
                            <w:rFonts w:ascii="Arial"/>
                            <w:w w:val="90"/>
                            <w:sz w:val="16"/>
                          </w:rPr>
                          <w:t>.</w:t>
                        </w:r>
                        <w:r>
                          <w:rPr>
                            <w:rFonts w:ascii="Arial"/>
                            <w:w w:val="80"/>
                            <w:sz w:val="16"/>
                          </w:rPr>
                          <w:t xml:space="preserve"> </w:t>
                        </w:r>
                      </w:p>
                    </w:txbxContent>
                  </v:textbox>
                </v:shape>
                <v:shape id="Text Box 97" o:spid="_x0000_s1086" type="#_x0000_t202" style="position:absolute;left:3254;top:4755;width:91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1F307B" w:rsidRDefault="001F307B" w:rsidP="00644B90">
                        <w:pPr>
                          <w:spacing w:before="9"/>
                          <w:rPr>
                            <w:rFonts w:ascii="Arial"/>
                            <w:sz w:val="19"/>
                          </w:rPr>
                        </w:pPr>
                        <w:r>
                          <w:rPr>
                            <w:rFonts w:ascii="Arial"/>
                            <w:w w:val="90"/>
                            <w:sz w:val="19"/>
                          </w:rPr>
                          <w:t>Lib MySQL</w:t>
                        </w:r>
                        <w:r>
                          <w:rPr>
                            <w:rFonts w:ascii="Arial"/>
                            <w:w w:val="84"/>
                            <w:sz w:val="19"/>
                          </w:rPr>
                          <w:t xml:space="preserve"> </w:t>
                        </w:r>
                      </w:p>
                    </w:txbxContent>
                  </v:textbox>
                </v:shape>
                <v:shape id="Text Box 98" o:spid="_x0000_s1087" type="#_x0000_t202" style="position:absolute;left:5673;top:4758;width:738;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1F307B" w:rsidRDefault="001F307B" w:rsidP="00644B90">
                        <w:pPr>
                          <w:rPr>
                            <w:rFonts w:ascii="Arial"/>
                            <w:sz w:val="16"/>
                          </w:rPr>
                        </w:pPr>
                        <w:r>
                          <w:rPr>
                            <w:rFonts w:ascii="Arial"/>
                            <w:w w:val="85"/>
                            <w:sz w:val="16"/>
                          </w:rPr>
                          <w:t>Lib MySQL</w:t>
                        </w:r>
                        <w:r>
                          <w:rPr>
                            <w:rFonts w:ascii="Arial"/>
                            <w:w w:val="80"/>
                            <w:sz w:val="16"/>
                          </w:rPr>
                          <w:t xml:space="preserve"> </w:t>
                        </w:r>
                      </w:p>
                    </w:txbxContent>
                  </v:textbox>
                </v:shape>
                <v:shape id="Text Box 99" o:spid="_x0000_s1088" type="#_x0000_t202" style="position:absolute;left:6787;top:4715;width:104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1F307B" w:rsidRDefault="001F307B" w:rsidP="00644B90">
                        <w:pPr>
                          <w:spacing w:before="9" w:line="264" w:lineRule="auto"/>
                          <w:ind w:right="18"/>
                          <w:jc w:val="center"/>
                          <w:rPr>
                            <w:rFonts w:ascii="Arial"/>
                            <w:sz w:val="17"/>
                          </w:rPr>
                        </w:pPr>
                        <w:r>
                          <w:rPr>
                            <w:rFonts w:ascii="Arial"/>
                            <w:w w:val="95"/>
                            <w:sz w:val="17"/>
                          </w:rPr>
                          <w:t xml:space="preserve">Backend Tool Continuously </w:t>
                        </w:r>
                        <w:r>
                          <w:rPr>
                            <w:rFonts w:ascii="Arial"/>
                            <w:sz w:val="17"/>
                          </w:rPr>
                          <w:t>monitors</w:t>
                        </w:r>
                        <w:r>
                          <w:rPr>
                            <w:rFonts w:ascii="Arial"/>
                            <w:w w:val="85"/>
                            <w:sz w:val="17"/>
                          </w:rPr>
                          <w:t xml:space="preserve">   </w:t>
                        </w:r>
                      </w:p>
                    </w:txbxContent>
                  </v:textbox>
                </v:shape>
                <v:shape id="Text Box 100" o:spid="_x0000_s1089" type="#_x0000_t202" style="position:absolute;left:8323;top:4744;width:1174;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1F307B" w:rsidRDefault="001F307B" w:rsidP="00644B90">
                        <w:pPr>
                          <w:spacing w:before="9"/>
                          <w:rPr>
                            <w:rFonts w:ascii="Arial"/>
                            <w:sz w:val="17"/>
                          </w:rPr>
                        </w:pPr>
                        <w:proofErr w:type="spellStart"/>
                        <w:proofErr w:type="gramStart"/>
                        <w:r>
                          <w:rPr>
                            <w:rFonts w:ascii="Arial"/>
                            <w:w w:val="95"/>
                            <w:sz w:val="17"/>
                          </w:rPr>
                          <w:t>ssh</w:t>
                        </w:r>
                        <w:proofErr w:type="spellEnd"/>
                        <w:proofErr w:type="gramEnd"/>
                        <w:r>
                          <w:rPr>
                            <w:rFonts w:ascii="Arial"/>
                            <w:w w:val="95"/>
                            <w:sz w:val="17"/>
                          </w:rPr>
                          <w:t xml:space="preserve"> Connection</w:t>
                        </w:r>
                        <w:r>
                          <w:rPr>
                            <w:rFonts w:ascii="Arial"/>
                            <w:w w:val="85"/>
                            <w:sz w:val="17"/>
                          </w:rPr>
                          <w:t xml:space="preserve"> </w:t>
                        </w:r>
                      </w:p>
                    </w:txbxContent>
                  </v:textbox>
                </v:shape>
                <w10:wrap type="topAndBottom" anchorx="page"/>
              </v:group>
            </w:pict>
          </mc:Fallback>
        </mc:AlternateContent>
      </w:r>
    </w:p>
    <w:p w:rsidR="00644B90" w:rsidRDefault="00644B90" w:rsidP="00644B90">
      <w:pPr>
        <w:pStyle w:val="BodyText"/>
        <w:spacing w:before="8"/>
        <w:rPr>
          <w:sz w:val="3"/>
        </w:rPr>
      </w:pPr>
    </w:p>
    <w:p w:rsidR="00644B90" w:rsidRDefault="00644B90" w:rsidP="00644B90">
      <w:pPr>
        <w:pStyle w:val="BodyText"/>
        <w:ind w:left="1021"/>
        <w:rPr>
          <w:sz w:val="20"/>
        </w:rPr>
      </w:pPr>
      <w:r>
        <w:rPr>
          <w:noProof/>
          <w:sz w:val="20"/>
          <w:lang w:val="sv-SE" w:eastAsia="sv-SE"/>
        </w:rPr>
        <mc:AlternateContent>
          <mc:Choice Requires="wpg">
            <w:drawing>
              <wp:inline distT="0" distB="0" distL="0" distR="0" wp14:anchorId="30F6E21B" wp14:editId="0A4CF2D7">
                <wp:extent cx="5257800" cy="250190"/>
                <wp:effectExtent l="0" t="0" r="0" b="381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50190"/>
                          <a:chOff x="0" y="0"/>
                          <a:chExt cx="8280" cy="394"/>
                        </a:xfrm>
                      </wpg:grpSpPr>
                      <pic:pic xmlns:pic="http://schemas.openxmlformats.org/drawingml/2006/picture">
                        <pic:nvPicPr>
                          <pic:cNvPr id="108" name="Picture 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2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 name="Text Box 36"/>
                        <wps:cNvSpPr txBox="1">
                          <a:spLocks noChangeArrowheads="1"/>
                        </wps:cNvSpPr>
                        <wps:spPr bwMode="auto">
                          <a:xfrm>
                            <a:off x="0" y="0"/>
                            <a:ext cx="82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5"/>
                                <w:ind w:left="2854" w:right="2800"/>
                                <w:jc w:val="center"/>
                                <w:rPr>
                                  <w:rFonts w:ascii="Arial"/>
                                  <w:b/>
                                  <w:sz w:val="24"/>
                                </w:rPr>
                              </w:pPr>
                              <w:r>
                                <w:rPr>
                                  <w:rFonts w:ascii="Arial"/>
                                  <w:b/>
                                  <w:w w:val="85"/>
                                  <w:sz w:val="24"/>
                                </w:rPr>
                                <w:t>Fig 1: System Architecture</w:t>
                              </w:r>
                              <w:r>
                                <w:rPr>
                                  <w:rFonts w:ascii="Arial"/>
                                  <w:b/>
                                  <w:w w:val="81"/>
                                  <w:sz w:val="24"/>
                                </w:rPr>
                                <w:t xml:space="preserve"> </w:t>
                              </w:r>
                            </w:p>
                          </w:txbxContent>
                        </wps:txbx>
                        <wps:bodyPr rot="0" vert="horz" wrap="square" lIns="0" tIns="0" rIns="0" bIns="0" anchor="t" anchorCtr="0" upright="1">
                          <a:noAutofit/>
                        </wps:bodyPr>
                      </wps:wsp>
                    </wpg:wgp>
                  </a:graphicData>
                </a:graphic>
              </wp:inline>
            </w:drawing>
          </mc:Choice>
          <mc:Fallback>
            <w:pict>
              <v:group w14:anchorId="30F6E21B" id="Group 107" o:spid="_x0000_s1090" style="width:414pt;height:19.7pt;mso-position-horizontal-relative:char;mso-position-vertical-relative:line" coordsize="828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">
                <v:shape id="Picture 35" o:spid="_x0000_s1091" type="#_x0000_t75" style="position:absolute;width:828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">
                  <v:imagedata r:id="rId37" o:title=""/>
                </v:shape>
                <v:shape id="Text Box 36" o:spid="_x0000_s1092" type="#_x0000_t202" style="position:absolute;width:828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1F307B" w:rsidRDefault="001F307B" w:rsidP="00644B90">
                        <w:pPr>
                          <w:spacing w:before="5"/>
                          <w:ind w:left="2854" w:right="2800"/>
                          <w:jc w:val="center"/>
                          <w:rPr>
                            <w:rFonts w:ascii="Arial"/>
                            <w:b/>
                            <w:sz w:val="24"/>
                          </w:rPr>
                        </w:pPr>
                        <w:r>
                          <w:rPr>
                            <w:rFonts w:ascii="Arial"/>
                            <w:b/>
                            <w:w w:val="85"/>
                            <w:sz w:val="24"/>
                          </w:rPr>
                          <w:t>Fig 1: System Architecture</w:t>
                        </w:r>
                        <w:r>
                          <w:rPr>
                            <w:rFonts w:ascii="Arial"/>
                            <w:b/>
                            <w:w w:val="81"/>
                            <w:sz w:val="24"/>
                          </w:rPr>
                          <w:t xml:space="preserve"> </w:t>
                        </w:r>
                      </w:p>
                    </w:txbxContent>
                  </v:textbox>
                </v:shape>
                <w10:anchorlock/>
              </v:group>
            </w:pict>
          </mc:Fallback>
        </mc:AlternateContent>
      </w:r>
    </w:p>
    <w:p w:rsidR="00644B90" w:rsidRDefault="00644B90" w:rsidP="00644B90">
      <w:pPr>
        <w:pStyle w:val="BodyText"/>
        <w:rPr>
          <w:sz w:val="26"/>
        </w:rPr>
      </w:pPr>
    </w:p>
    <w:p w:rsidR="00644B90" w:rsidRDefault="00644B90" w:rsidP="00644B90">
      <w:pPr>
        <w:pStyle w:val="BodyText"/>
        <w:spacing w:before="10"/>
        <w:rPr>
          <w:sz w:val="20"/>
        </w:rPr>
      </w:pPr>
    </w:p>
    <w:p w:rsidR="00644B90" w:rsidRDefault="00644B90" w:rsidP="00644B90">
      <w:pPr>
        <w:pStyle w:val="Heading3"/>
        <w:numPr>
          <w:ilvl w:val="1"/>
          <w:numId w:val="1"/>
        </w:numPr>
        <w:tabs>
          <w:tab w:val="left" w:pos="1000"/>
        </w:tabs>
        <w:spacing w:before="1"/>
        <w:jc w:val="both"/>
      </w:pPr>
      <w:r>
        <w:rPr>
          <w:color w:val="333333"/>
        </w:rPr>
        <w:t>Frontend</w:t>
      </w:r>
    </w:p>
    <w:p w:rsidR="00644B90" w:rsidRDefault="00644B90" w:rsidP="00644B90">
      <w:pPr>
        <w:pStyle w:val="BodyText"/>
        <w:spacing w:before="162"/>
        <w:ind w:left="580" w:right="898"/>
        <w:jc w:val="both"/>
      </w:pPr>
      <w:r>
        <w:t>At first the user is asked to login, he gets his access from database and this is done through a series of process through HTML and CSS. We create a login page to login into the server but first</w:t>
      </w:r>
      <w:r>
        <w:rPr>
          <w:spacing w:val="-7"/>
        </w:rPr>
        <w:t xml:space="preserve"> </w:t>
      </w:r>
      <w:r>
        <w:t>he</w:t>
      </w:r>
      <w:r>
        <w:rPr>
          <w:spacing w:val="-7"/>
        </w:rPr>
        <w:t xml:space="preserve"> </w:t>
      </w:r>
      <w:r>
        <w:t>needs</w:t>
      </w:r>
      <w:r>
        <w:rPr>
          <w:spacing w:val="-7"/>
        </w:rPr>
        <w:t xml:space="preserve"> </w:t>
      </w:r>
      <w:r>
        <w:t>to</w:t>
      </w:r>
      <w:r>
        <w:rPr>
          <w:spacing w:val="-7"/>
        </w:rPr>
        <w:t xml:space="preserve"> </w:t>
      </w:r>
      <w:r>
        <w:t>register</w:t>
      </w:r>
      <w:r>
        <w:rPr>
          <w:spacing w:val="-7"/>
        </w:rPr>
        <w:t xml:space="preserve"> </w:t>
      </w:r>
      <w:r>
        <w:t>into</w:t>
      </w:r>
      <w:r>
        <w:rPr>
          <w:spacing w:val="-7"/>
        </w:rPr>
        <w:t xml:space="preserve"> </w:t>
      </w:r>
      <w:r>
        <w:t>the</w:t>
      </w:r>
      <w:r>
        <w:rPr>
          <w:spacing w:val="-7"/>
        </w:rPr>
        <w:t xml:space="preserve"> </w:t>
      </w:r>
      <w:r>
        <w:t>admin</w:t>
      </w:r>
      <w:r>
        <w:rPr>
          <w:spacing w:val="-7"/>
        </w:rPr>
        <w:t xml:space="preserve"> </w:t>
      </w:r>
      <w:r>
        <w:t>server,</w:t>
      </w:r>
      <w:r>
        <w:rPr>
          <w:spacing w:val="-7"/>
        </w:rPr>
        <w:t xml:space="preserve"> </w:t>
      </w:r>
      <w:r>
        <w:t>the</w:t>
      </w:r>
      <w:r>
        <w:rPr>
          <w:spacing w:val="-7"/>
        </w:rPr>
        <w:t xml:space="preserve"> </w:t>
      </w:r>
      <w:r>
        <w:t>admin</w:t>
      </w:r>
      <w:r>
        <w:rPr>
          <w:spacing w:val="-7"/>
        </w:rPr>
        <w:t xml:space="preserve"> </w:t>
      </w:r>
      <w:r>
        <w:t>server</w:t>
      </w:r>
      <w:r>
        <w:rPr>
          <w:spacing w:val="-6"/>
        </w:rPr>
        <w:t xml:space="preserve"> </w:t>
      </w:r>
      <w:r>
        <w:t>provides</w:t>
      </w:r>
      <w:r>
        <w:rPr>
          <w:spacing w:val="-7"/>
        </w:rPr>
        <w:t xml:space="preserve"> </w:t>
      </w:r>
      <w:r>
        <w:t>a</w:t>
      </w:r>
      <w:r>
        <w:rPr>
          <w:spacing w:val="-7"/>
        </w:rPr>
        <w:t xml:space="preserve"> </w:t>
      </w:r>
      <w:r>
        <w:t>verification</w:t>
      </w:r>
      <w:r>
        <w:rPr>
          <w:spacing w:val="-7"/>
        </w:rPr>
        <w:t xml:space="preserve"> </w:t>
      </w:r>
      <w:r>
        <w:t>mail</w:t>
      </w:r>
      <w:r>
        <w:rPr>
          <w:spacing w:val="-7"/>
        </w:rPr>
        <w:t xml:space="preserve"> </w:t>
      </w:r>
      <w:r>
        <w:t>to the user and later conformation of the mail is done and the connections for the web pages are done through PHP. Now a separate account is allocated to the customer through which user can</w:t>
      </w:r>
      <w:r>
        <w:rPr>
          <w:spacing w:val="-9"/>
        </w:rPr>
        <w:t xml:space="preserve"> </w:t>
      </w:r>
      <w:r>
        <w:t>store</w:t>
      </w:r>
      <w:r>
        <w:rPr>
          <w:spacing w:val="-9"/>
        </w:rPr>
        <w:t xml:space="preserve"> </w:t>
      </w:r>
      <w:r>
        <w:t>files.</w:t>
      </w:r>
      <w:r>
        <w:rPr>
          <w:spacing w:val="-9"/>
        </w:rPr>
        <w:t xml:space="preserve"> </w:t>
      </w:r>
      <w:r>
        <w:t>Through</w:t>
      </w:r>
      <w:r>
        <w:rPr>
          <w:spacing w:val="-9"/>
        </w:rPr>
        <w:t xml:space="preserve"> </w:t>
      </w:r>
      <w:r>
        <w:t>the</w:t>
      </w:r>
      <w:r>
        <w:rPr>
          <w:spacing w:val="-9"/>
        </w:rPr>
        <w:t xml:space="preserve"> </w:t>
      </w:r>
      <w:r>
        <w:t>login</w:t>
      </w:r>
      <w:r>
        <w:rPr>
          <w:spacing w:val="-9"/>
        </w:rPr>
        <w:t xml:space="preserve"> </w:t>
      </w:r>
      <w:r>
        <w:t>page</w:t>
      </w:r>
      <w:r>
        <w:rPr>
          <w:spacing w:val="-9"/>
        </w:rPr>
        <w:t xml:space="preserve"> </w:t>
      </w:r>
      <w:r>
        <w:t>the</w:t>
      </w:r>
      <w:r>
        <w:rPr>
          <w:spacing w:val="-9"/>
        </w:rPr>
        <w:t xml:space="preserve"> </w:t>
      </w:r>
      <w:r>
        <w:t>customer</w:t>
      </w:r>
      <w:r>
        <w:rPr>
          <w:spacing w:val="-9"/>
        </w:rPr>
        <w:t xml:space="preserve"> </w:t>
      </w:r>
      <w:r>
        <w:t>logins</w:t>
      </w:r>
      <w:r>
        <w:rPr>
          <w:spacing w:val="-9"/>
        </w:rPr>
        <w:t xml:space="preserve"> </w:t>
      </w:r>
      <w:r>
        <w:t>into</w:t>
      </w:r>
      <w:r>
        <w:rPr>
          <w:spacing w:val="-9"/>
        </w:rPr>
        <w:t xml:space="preserve"> </w:t>
      </w:r>
      <w:r>
        <w:t>the</w:t>
      </w:r>
      <w:r>
        <w:rPr>
          <w:spacing w:val="-9"/>
        </w:rPr>
        <w:t xml:space="preserve"> </w:t>
      </w:r>
      <w:r>
        <w:t>user’s</w:t>
      </w:r>
      <w:r>
        <w:rPr>
          <w:spacing w:val="-9"/>
        </w:rPr>
        <w:t xml:space="preserve"> </w:t>
      </w:r>
      <w:r>
        <w:t>account</w:t>
      </w:r>
      <w:r>
        <w:rPr>
          <w:spacing w:val="-9"/>
        </w:rPr>
        <w:t xml:space="preserve"> </w:t>
      </w:r>
      <w:r>
        <w:t>and</w:t>
      </w:r>
      <w:r>
        <w:rPr>
          <w:spacing w:val="-9"/>
        </w:rPr>
        <w:t xml:space="preserve"> </w:t>
      </w:r>
      <w:r>
        <w:t>user</w:t>
      </w:r>
      <w:r>
        <w:rPr>
          <w:spacing w:val="-9"/>
        </w:rPr>
        <w:t xml:space="preserve"> </w:t>
      </w:r>
      <w:r>
        <w:t>can upload the file and make modifications to the existing file. The storage capacity is limited to the customer and users can’t exceed the given storage capacity, later he can logout from the page.</w:t>
      </w:r>
    </w:p>
    <w:p w:rsidR="00644B90" w:rsidRDefault="00644B90" w:rsidP="00644B90">
      <w:pPr>
        <w:jc w:val="both"/>
        <w:sectPr w:rsidR="00644B90">
          <w:pgSz w:w="11900" w:h="16840"/>
          <w:pgMar w:top="1600" w:right="540" w:bottom="280" w:left="860" w:header="720" w:footer="720" w:gutter="0"/>
          <w:cols w:space="720"/>
        </w:sectPr>
      </w:pPr>
    </w:p>
    <w:p w:rsidR="00644B90" w:rsidRDefault="00644B90" w:rsidP="00644B90">
      <w:pPr>
        <w:pStyle w:val="BodyText"/>
        <w:spacing w:before="3"/>
        <w:rPr>
          <w:sz w:val="15"/>
        </w:rPr>
      </w:pPr>
      <w:bookmarkStart w:id="3" w:name="_Hlk485337660"/>
    </w:p>
    <w:p w:rsidR="00644B90" w:rsidRDefault="00644B90" w:rsidP="00644B90">
      <w:pPr>
        <w:pStyle w:val="BodyText"/>
        <w:ind w:left="1739"/>
        <w:rPr>
          <w:sz w:val="20"/>
        </w:rPr>
      </w:pPr>
      <w:r>
        <w:rPr>
          <w:noProof/>
          <w:sz w:val="20"/>
          <w:lang w:val="sv-SE" w:eastAsia="sv-SE"/>
        </w:rPr>
        <mc:AlternateContent>
          <mc:Choice Requires="wpg">
            <w:drawing>
              <wp:inline distT="0" distB="0" distL="0" distR="0" wp14:anchorId="450CCB17" wp14:editId="16D818E9">
                <wp:extent cx="5261610" cy="2771140"/>
                <wp:effectExtent l="0" t="0" r="8890" b="1016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1610" cy="2771140"/>
                          <a:chOff x="0" y="0"/>
                          <a:chExt cx="8286" cy="4364"/>
                        </a:xfrm>
                      </wpg:grpSpPr>
                      <wps:wsp>
                        <wps:cNvPr id="76" name="Freeform 3"/>
                        <wps:cNvSpPr>
                          <a:spLocks/>
                        </wps:cNvSpPr>
                        <wps:spPr bwMode="auto">
                          <a:xfrm>
                            <a:off x="5942" y="1478"/>
                            <a:ext cx="2333" cy="584"/>
                          </a:xfrm>
                          <a:custGeom>
                            <a:avLst/>
                            <a:gdLst>
                              <a:gd name="T0" fmla="+- 0 8275 5942"/>
                              <a:gd name="T1" fmla="*/ T0 w 2333"/>
                              <a:gd name="T2" fmla="+- 0 1770 1478"/>
                              <a:gd name="T3" fmla="*/ 1770 h 584"/>
                              <a:gd name="T4" fmla="+- 0 8229 5942"/>
                              <a:gd name="T5" fmla="*/ T4 w 2333"/>
                              <a:gd name="T6" fmla="+- 0 1852 1478"/>
                              <a:gd name="T7" fmla="*/ 1852 h 584"/>
                              <a:gd name="T8" fmla="+- 0 8150 5942"/>
                              <a:gd name="T9" fmla="*/ T8 w 2333"/>
                              <a:gd name="T10" fmla="+- 0 1902 1478"/>
                              <a:gd name="T11" fmla="*/ 1902 h 584"/>
                              <a:gd name="T12" fmla="+- 0 8038 5942"/>
                              <a:gd name="T13" fmla="*/ T12 w 2333"/>
                              <a:gd name="T14" fmla="+- 0 1946 1478"/>
                              <a:gd name="T15" fmla="*/ 1946 h 584"/>
                              <a:gd name="T16" fmla="+- 0 7970 5942"/>
                              <a:gd name="T17" fmla="*/ T16 w 2333"/>
                              <a:gd name="T18" fmla="+- 0 1967 1478"/>
                              <a:gd name="T19" fmla="*/ 1967 h 584"/>
                              <a:gd name="T20" fmla="+- 0 7895 5942"/>
                              <a:gd name="T21" fmla="*/ T20 w 2333"/>
                              <a:gd name="T22" fmla="+- 0 1985 1478"/>
                              <a:gd name="T23" fmla="*/ 1985 h 584"/>
                              <a:gd name="T24" fmla="+- 0 7815 5942"/>
                              <a:gd name="T25" fmla="*/ T24 w 2333"/>
                              <a:gd name="T26" fmla="+- 0 2002 1478"/>
                              <a:gd name="T27" fmla="*/ 2002 h 584"/>
                              <a:gd name="T28" fmla="+- 0 7728 5942"/>
                              <a:gd name="T29" fmla="*/ T28 w 2333"/>
                              <a:gd name="T30" fmla="+- 0 2017 1478"/>
                              <a:gd name="T31" fmla="*/ 2017 h 584"/>
                              <a:gd name="T32" fmla="+- 0 7635 5942"/>
                              <a:gd name="T33" fmla="*/ T32 w 2333"/>
                              <a:gd name="T34" fmla="+- 0 2030 1478"/>
                              <a:gd name="T35" fmla="*/ 2030 h 584"/>
                              <a:gd name="T36" fmla="+- 0 7538 5942"/>
                              <a:gd name="T37" fmla="*/ T36 w 2333"/>
                              <a:gd name="T38" fmla="+- 0 2041 1478"/>
                              <a:gd name="T39" fmla="*/ 2041 h 584"/>
                              <a:gd name="T40" fmla="+- 0 7436 5942"/>
                              <a:gd name="T41" fmla="*/ T40 w 2333"/>
                              <a:gd name="T42" fmla="+- 0 2050 1478"/>
                              <a:gd name="T43" fmla="*/ 2050 h 584"/>
                              <a:gd name="T44" fmla="+- 0 7330 5942"/>
                              <a:gd name="T45" fmla="*/ T44 w 2333"/>
                              <a:gd name="T46" fmla="+- 0 2056 1478"/>
                              <a:gd name="T47" fmla="*/ 2056 h 584"/>
                              <a:gd name="T48" fmla="+- 0 7221 5942"/>
                              <a:gd name="T49" fmla="*/ T48 w 2333"/>
                              <a:gd name="T50" fmla="+- 0 2060 1478"/>
                              <a:gd name="T51" fmla="*/ 2060 h 584"/>
                              <a:gd name="T52" fmla="+- 0 7109 5942"/>
                              <a:gd name="T53" fmla="*/ T52 w 2333"/>
                              <a:gd name="T54" fmla="+- 0 2062 1478"/>
                              <a:gd name="T55" fmla="*/ 2062 h 584"/>
                              <a:gd name="T56" fmla="+- 0 6996 5942"/>
                              <a:gd name="T57" fmla="*/ T56 w 2333"/>
                              <a:gd name="T58" fmla="+- 0 2060 1478"/>
                              <a:gd name="T59" fmla="*/ 2060 h 584"/>
                              <a:gd name="T60" fmla="+- 0 6887 5942"/>
                              <a:gd name="T61" fmla="*/ T60 w 2333"/>
                              <a:gd name="T62" fmla="+- 0 2056 1478"/>
                              <a:gd name="T63" fmla="*/ 2056 h 584"/>
                              <a:gd name="T64" fmla="+- 0 6781 5942"/>
                              <a:gd name="T65" fmla="*/ T64 w 2333"/>
                              <a:gd name="T66" fmla="+- 0 2050 1478"/>
                              <a:gd name="T67" fmla="*/ 2050 h 584"/>
                              <a:gd name="T68" fmla="+- 0 6680 5942"/>
                              <a:gd name="T69" fmla="*/ T68 w 2333"/>
                              <a:gd name="T70" fmla="+- 0 2041 1478"/>
                              <a:gd name="T71" fmla="*/ 2041 h 584"/>
                              <a:gd name="T72" fmla="+- 0 6582 5942"/>
                              <a:gd name="T73" fmla="*/ T72 w 2333"/>
                              <a:gd name="T74" fmla="+- 0 2030 1478"/>
                              <a:gd name="T75" fmla="*/ 2030 h 584"/>
                              <a:gd name="T76" fmla="+- 0 6490 5942"/>
                              <a:gd name="T77" fmla="*/ T76 w 2333"/>
                              <a:gd name="T78" fmla="+- 0 2017 1478"/>
                              <a:gd name="T79" fmla="*/ 2017 h 584"/>
                              <a:gd name="T80" fmla="+- 0 6403 5942"/>
                              <a:gd name="T81" fmla="*/ T80 w 2333"/>
                              <a:gd name="T82" fmla="+- 0 2002 1478"/>
                              <a:gd name="T83" fmla="*/ 2002 h 584"/>
                              <a:gd name="T84" fmla="+- 0 6322 5942"/>
                              <a:gd name="T85" fmla="*/ T84 w 2333"/>
                              <a:gd name="T86" fmla="+- 0 1985 1478"/>
                              <a:gd name="T87" fmla="*/ 1985 h 584"/>
                              <a:gd name="T88" fmla="+- 0 6248 5942"/>
                              <a:gd name="T89" fmla="*/ T88 w 2333"/>
                              <a:gd name="T90" fmla="+- 0 1967 1478"/>
                              <a:gd name="T91" fmla="*/ 1967 h 584"/>
                              <a:gd name="T92" fmla="+- 0 6180 5942"/>
                              <a:gd name="T93" fmla="*/ T92 w 2333"/>
                              <a:gd name="T94" fmla="+- 0 1946 1478"/>
                              <a:gd name="T95" fmla="*/ 1946 h 584"/>
                              <a:gd name="T96" fmla="+- 0 6120 5942"/>
                              <a:gd name="T97" fmla="*/ T96 w 2333"/>
                              <a:gd name="T98" fmla="+- 0 1925 1478"/>
                              <a:gd name="T99" fmla="*/ 1925 h 584"/>
                              <a:gd name="T100" fmla="+- 0 6024 5942"/>
                              <a:gd name="T101" fmla="*/ T100 w 2333"/>
                              <a:gd name="T102" fmla="+- 0 1877 1478"/>
                              <a:gd name="T103" fmla="*/ 1877 h 584"/>
                              <a:gd name="T104" fmla="+- 0 5963 5942"/>
                              <a:gd name="T105" fmla="*/ T104 w 2333"/>
                              <a:gd name="T106" fmla="+- 0 1825 1478"/>
                              <a:gd name="T107" fmla="*/ 1825 h 584"/>
                              <a:gd name="T108" fmla="+- 0 5942 5942"/>
                              <a:gd name="T109" fmla="*/ T108 w 2333"/>
                              <a:gd name="T110" fmla="+- 0 1770 1478"/>
                              <a:gd name="T111" fmla="*/ 1770 h 584"/>
                              <a:gd name="T112" fmla="+- 0 5948 5942"/>
                              <a:gd name="T113" fmla="*/ T112 w 2333"/>
                              <a:gd name="T114" fmla="+- 0 1742 1478"/>
                              <a:gd name="T115" fmla="*/ 1742 h 584"/>
                              <a:gd name="T116" fmla="+- 0 5989 5942"/>
                              <a:gd name="T117" fmla="*/ T116 w 2333"/>
                              <a:gd name="T118" fmla="+- 0 1688 1478"/>
                              <a:gd name="T119" fmla="*/ 1688 h 584"/>
                              <a:gd name="T120" fmla="+- 0 6068 5942"/>
                              <a:gd name="T121" fmla="*/ T120 w 2333"/>
                              <a:gd name="T122" fmla="+- 0 1638 1478"/>
                              <a:gd name="T123" fmla="*/ 1638 h 584"/>
                              <a:gd name="T124" fmla="+- 0 6180 5942"/>
                              <a:gd name="T125" fmla="*/ T124 w 2333"/>
                              <a:gd name="T126" fmla="+- 0 1594 1478"/>
                              <a:gd name="T127" fmla="*/ 1594 h 584"/>
                              <a:gd name="T128" fmla="+- 0 6248 5942"/>
                              <a:gd name="T129" fmla="*/ T128 w 2333"/>
                              <a:gd name="T130" fmla="+- 0 1573 1478"/>
                              <a:gd name="T131" fmla="*/ 1573 h 584"/>
                              <a:gd name="T132" fmla="+- 0 6322 5942"/>
                              <a:gd name="T133" fmla="*/ T132 w 2333"/>
                              <a:gd name="T134" fmla="+- 0 1555 1478"/>
                              <a:gd name="T135" fmla="*/ 1555 h 584"/>
                              <a:gd name="T136" fmla="+- 0 6403 5942"/>
                              <a:gd name="T137" fmla="*/ T136 w 2333"/>
                              <a:gd name="T138" fmla="+- 0 1538 1478"/>
                              <a:gd name="T139" fmla="*/ 1538 h 584"/>
                              <a:gd name="T140" fmla="+- 0 6490 5942"/>
                              <a:gd name="T141" fmla="*/ T140 w 2333"/>
                              <a:gd name="T142" fmla="+- 0 1523 1478"/>
                              <a:gd name="T143" fmla="*/ 1523 h 584"/>
                              <a:gd name="T144" fmla="+- 0 6582 5942"/>
                              <a:gd name="T145" fmla="*/ T144 w 2333"/>
                              <a:gd name="T146" fmla="+- 0 1510 1478"/>
                              <a:gd name="T147" fmla="*/ 1510 h 584"/>
                              <a:gd name="T148" fmla="+- 0 6680 5942"/>
                              <a:gd name="T149" fmla="*/ T148 w 2333"/>
                              <a:gd name="T150" fmla="+- 0 1499 1478"/>
                              <a:gd name="T151" fmla="*/ 1499 h 584"/>
                              <a:gd name="T152" fmla="+- 0 6781 5942"/>
                              <a:gd name="T153" fmla="*/ T152 w 2333"/>
                              <a:gd name="T154" fmla="+- 0 1490 1478"/>
                              <a:gd name="T155" fmla="*/ 1490 h 584"/>
                              <a:gd name="T156" fmla="+- 0 6887 5942"/>
                              <a:gd name="T157" fmla="*/ T156 w 2333"/>
                              <a:gd name="T158" fmla="+- 0 1484 1478"/>
                              <a:gd name="T159" fmla="*/ 1484 h 584"/>
                              <a:gd name="T160" fmla="+- 0 6996 5942"/>
                              <a:gd name="T161" fmla="*/ T160 w 2333"/>
                              <a:gd name="T162" fmla="+- 0 1480 1478"/>
                              <a:gd name="T163" fmla="*/ 1480 h 584"/>
                              <a:gd name="T164" fmla="+- 0 7109 5942"/>
                              <a:gd name="T165" fmla="*/ T164 w 2333"/>
                              <a:gd name="T166" fmla="+- 0 1478 1478"/>
                              <a:gd name="T167" fmla="*/ 1478 h 584"/>
                              <a:gd name="T168" fmla="+- 0 7221 5942"/>
                              <a:gd name="T169" fmla="*/ T168 w 2333"/>
                              <a:gd name="T170" fmla="+- 0 1480 1478"/>
                              <a:gd name="T171" fmla="*/ 1480 h 584"/>
                              <a:gd name="T172" fmla="+- 0 7330 5942"/>
                              <a:gd name="T173" fmla="*/ T172 w 2333"/>
                              <a:gd name="T174" fmla="+- 0 1484 1478"/>
                              <a:gd name="T175" fmla="*/ 1484 h 584"/>
                              <a:gd name="T176" fmla="+- 0 7436 5942"/>
                              <a:gd name="T177" fmla="*/ T176 w 2333"/>
                              <a:gd name="T178" fmla="+- 0 1490 1478"/>
                              <a:gd name="T179" fmla="*/ 1490 h 584"/>
                              <a:gd name="T180" fmla="+- 0 7538 5942"/>
                              <a:gd name="T181" fmla="*/ T180 w 2333"/>
                              <a:gd name="T182" fmla="+- 0 1499 1478"/>
                              <a:gd name="T183" fmla="*/ 1499 h 584"/>
                              <a:gd name="T184" fmla="+- 0 7635 5942"/>
                              <a:gd name="T185" fmla="*/ T184 w 2333"/>
                              <a:gd name="T186" fmla="+- 0 1510 1478"/>
                              <a:gd name="T187" fmla="*/ 1510 h 584"/>
                              <a:gd name="T188" fmla="+- 0 7728 5942"/>
                              <a:gd name="T189" fmla="*/ T188 w 2333"/>
                              <a:gd name="T190" fmla="+- 0 1523 1478"/>
                              <a:gd name="T191" fmla="*/ 1523 h 584"/>
                              <a:gd name="T192" fmla="+- 0 7815 5942"/>
                              <a:gd name="T193" fmla="*/ T192 w 2333"/>
                              <a:gd name="T194" fmla="+- 0 1538 1478"/>
                              <a:gd name="T195" fmla="*/ 1538 h 584"/>
                              <a:gd name="T196" fmla="+- 0 7895 5942"/>
                              <a:gd name="T197" fmla="*/ T196 w 2333"/>
                              <a:gd name="T198" fmla="+- 0 1555 1478"/>
                              <a:gd name="T199" fmla="*/ 1555 h 584"/>
                              <a:gd name="T200" fmla="+- 0 7970 5942"/>
                              <a:gd name="T201" fmla="*/ T200 w 2333"/>
                              <a:gd name="T202" fmla="+- 0 1573 1478"/>
                              <a:gd name="T203" fmla="*/ 1573 h 584"/>
                              <a:gd name="T204" fmla="+- 0 8038 5942"/>
                              <a:gd name="T205" fmla="*/ T204 w 2333"/>
                              <a:gd name="T206" fmla="+- 0 1594 1478"/>
                              <a:gd name="T207" fmla="*/ 1594 h 584"/>
                              <a:gd name="T208" fmla="+- 0 8098 5942"/>
                              <a:gd name="T209" fmla="*/ T208 w 2333"/>
                              <a:gd name="T210" fmla="+- 0 1615 1478"/>
                              <a:gd name="T211" fmla="*/ 1615 h 584"/>
                              <a:gd name="T212" fmla="+- 0 8194 5942"/>
                              <a:gd name="T213" fmla="*/ T212 w 2333"/>
                              <a:gd name="T214" fmla="+- 0 1663 1478"/>
                              <a:gd name="T215" fmla="*/ 1663 h 584"/>
                              <a:gd name="T216" fmla="+- 0 8254 5942"/>
                              <a:gd name="T217" fmla="*/ T216 w 2333"/>
                              <a:gd name="T218" fmla="+- 0 1715 1478"/>
                              <a:gd name="T219" fmla="*/ 1715 h 584"/>
                              <a:gd name="T220" fmla="+- 0 8275 5942"/>
                              <a:gd name="T221" fmla="*/ T220 w 2333"/>
                              <a:gd name="T222" fmla="+- 0 1770 1478"/>
                              <a:gd name="T223" fmla="*/ 1770 h 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333" h="584">
                                <a:moveTo>
                                  <a:pt x="2333" y="292"/>
                                </a:moveTo>
                                <a:lnTo>
                                  <a:pt x="2287" y="374"/>
                                </a:lnTo>
                                <a:lnTo>
                                  <a:pt x="2208" y="424"/>
                                </a:lnTo>
                                <a:lnTo>
                                  <a:pt x="2096" y="468"/>
                                </a:lnTo>
                                <a:lnTo>
                                  <a:pt x="2028" y="489"/>
                                </a:lnTo>
                                <a:lnTo>
                                  <a:pt x="1953" y="507"/>
                                </a:lnTo>
                                <a:lnTo>
                                  <a:pt x="1873" y="524"/>
                                </a:lnTo>
                                <a:lnTo>
                                  <a:pt x="1786" y="539"/>
                                </a:lnTo>
                                <a:lnTo>
                                  <a:pt x="1693" y="552"/>
                                </a:lnTo>
                                <a:lnTo>
                                  <a:pt x="1596" y="563"/>
                                </a:lnTo>
                                <a:lnTo>
                                  <a:pt x="1494" y="572"/>
                                </a:lnTo>
                                <a:lnTo>
                                  <a:pt x="1388" y="578"/>
                                </a:lnTo>
                                <a:lnTo>
                                  <a:pt x="1279" y="582"/>
                                </a:lnTo>
                                <a:lnTo>
                                  <a:pt x="1167" y="584"/>
                                </a:lnTo>
                                <a:lnTo>
                                  <a:pt x="1054" y="582"/>
                                </a:lnTo>
                                <a:lnTo>
                                  <a:pt x="945" y="578"/>
                                </a:lnTo>
                                <a:lnTo>
                                  <a:pt x="839" y="572"/>
                                </a:lnTo>
                                <a:lnTo>
                                  <a:pt x="738" y="563"/>
                                </a:lnTo>
                                <a:lnTo>
                                  <a:pt x="640" y="552"/>
                                </a:lnTo>
                                <a:lnTo>
                                  <a:pt x="548" y="539"/>
                                </a:lnTo>
                                <a:lnTo>
                                  <a:pt x="461" y="524"/>
                                </a:lnTo>
                                <a:lnTo>
                                  <a:pt x="380" y="507"/>
                                </a:lnTo>
                                <a:lnTo>
                                  <a:pt x="306" y="489"/>
                                </a:lnTo>
                                <a:lnTo>
                                  <a:pt x="238" y="468"/>
                                </a:lnTo>
                                <a:lnTo>
                                  <a:pt x="178" y="447"/>
                                </a:lnTo>
                                <a:lnTo>
                                  <a:pt x="82" y="399"/>
                                </a:lnTo>
                                <a:lnTo>
                                  <a:pt x="21" y="347"/>
                                </a:lnTo>
                                <a:lnTo>
                                  <a:pt x="0" y="292"/>
                                </a:lnTo>
                                <a:lnTo>
                                  <a:pt x="6" y="264"/>
                                </a:lnTo>
                                <a:lnTo>
                                  <a:pt x="47" y="210"/>
                                </a:lnTo>
                                <a:lnTo>
                                  <a:pt x="126" y="160"/>
                                </a:lnTo>
                                <a:lnTo>
                                  <a:pt x="238" y="116"/>
                                </a:lnTo>
                                <a:lnTo>
                                  <a:pt x="306" y="95"/>
                                </a:lnTo>
                                <a:lnTo>
                                  <a:pt x="380" y="77"/>
                                </a:lnTo>
                                <a:lnTo>
                                  <a:pt x="461" y="60"/>
                                </a:lnTo>
                                <a:lnTo>
                                  <a:pt x="548" y="45"/>
                                </a:lnTo>
                                <a:lnTo>
                                  <a:pt x="640" y="32"/>
                                </a:lnTo>
                                <a:lnTo>
                                  <a:pt x="738" y="21"/>
                                </a:lnTo>
                                <a:lnTo>
                                  <a:pt x="839" y="12"/>
                                </a:lnTo>
                                <a:lnTo>
                                  <a:pt x="945" y="6"/>
                                </a:lnTo>
                                <a:lnTo>
                                  <a:pt x="1054" y="2"/>
                                </a:lnTo>
                                <a:lnTo>
                                  <a:pt x="1167" y="0"/>
                                </a:lnTo>
                                <a:lnTo>
                                  <a:pt x="1279" y="2"/>
                                </a:lnTo>
                                <a:lnTo>
                                  <a:pt x="1388" y="6"/>
                                </a:lnTo>
                                <a:lnTo>
                                  <a:pt x="1494" y="12"/>
                                </a:lnTo>
                                <a:lnTo>
                                  <a:pt x="1596" y="21"/>
                                </a:lnTo>
                                <a:lnTo>
                                  <a:pt x="1693" y="32"/>
                                </a:lnTo>
                                <a:lnTo>
                                  <a:pt x="1786" y="45"/>
                                </a:lnTo>
                                <a:lnTo>
                                  <a:pt x="1873" y="60"/>
                                </a:lnTo>
                                <a:lnTo>
                                  <a:pt x="1953" y="77"/>
                                </a:lnTo>
                                <a:lnTo>
                                  <a:pt x="2028" y="95"/>
                                </a:lnTo>
                                <a:lnTo>
                                  <a:pt x="2096" y="116"/>
                                </a:lnTo>
                                <a:lnTo>
                                  <a:pt x="2156" y="137"/>
                                </a:lnTo>
                                <a:lnTo>
                                  <a:pt x="2252" y="185"/>
                                </a:lnTo>
                                <a:lnTo>
                                  <a:pt x="2312" y="237"/>
                                </a:lnTo>
                                <a:lnTo>
                                  <a:pt x="2333" y="292"/>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4"/>
                        <wps:cNvSpPr>
                          <a:spLocks/>
                        </wps:cNvSpPr>
                        <wps:spPr bwMode="auto">
                          <a:xfrm>
                            <a:off x="5942" y="1770"/>
                            <a:ext cx="2333" cy="2584"/>
                          </a:xfrm>
                          <a:custGeom>
                            <a:avLst/>
                            <a:gdLst>
                              <a:gd name="T0" fmla="+- 0 8275 5942"/>
                              <a:gd name="T1" fmla="*/ T0 w 2333"/>
                              <a:gd name="T2" fmla="+- 0 1770 1770"/>
                              <a:gd name="T3" fmla="*/ 1770 h 2584"/>
                              <a:gd name="T4" fmla="+- 0 8275 5942"/>
                              <a:gd name="T5" fmla="*/ T4 w 2333"/>
                              <a:gd name="T6" fmla="+- 0 4062 1770"/>
                              <a:gd name="T7" fmla="*/ 4062 h 2584"/>
                              <a:gd name="T8" fmla="+- 0 8270 5942"/>
                              <a:gd name="T9" fmla="*/ T8 w 2333"/>
                              <a:gd name="T10" fmla="+- 0 4090 1770"/>
                              <a:gd name="T11" fmla="*/ 4090 h 2584"/>
                              <a:gd name="T12" fmla="+- 0 8229 5942"/>
                              <a:gd name="T13" fmla="*/ T12 w 2333"/>
                              <a:gd name="T14" fmla="+- 0 4144 1770"/>
                              <a:gd name="T15" fmla="*/ 4144 h 2584"/>
                              <a:gd name="T16" fmla="+- 0 8150 5942"/>
                              <a:gd name="T17" fmla="*/ T16 w 2333"/>
                              <a:gd name="T18" fmla="+- 0 4194 1770"/>
                              <a:gd name="T19" fmla="*/ 4194 h 2584"/>
                              <a:gd name="T20" fmla="+- 0 8038 5942"/>
                              <a:gd name="T21" fmla="*/ T20 w 2333"/>
                              <a:gd name="T22" fmla="+- 0 4238 1770"/>
                              <a:gd name="T23" fmla="*/ 4238 h 2584"/>
                              <a:gd name="T24" fmla="+- 0 7970 5942"/>
                              <a:gd name="T25" fmla="*/ T24 w 2333"/>
                              <a:gd name="T26" fmla="+- 0 4259 1770"/>
                              <a:gd name="T27" fmla="*/ 4259 h 2584"/>
                              <a:gd name="T28" fmla="+- 0 7895 5942"/>
                              <a:gd name="T29" fmla="*/ T28 w 2333"/>
                              <a:gd name="T30" fmla="+- 0 4277 1770"/>
                              <a:gd name="T31" fmla="*/ 4277 h 2584"/>
                              <a:gd name="T32" fmla="+- 0 7815 5942"/>
                              <a:gd name="T33" fmla="*/ T32 w 2333"/>
                              <a:gd name="T34" fmla="+- 0 4294 1770"/>
                              <a:gd name="T35" fmla="*/ 4294 h 2584"/>
                              <a:gd name="T36" fmla="+- 0 7728 5942"/>
                              <a:gd name="T37" fmla="*/ T36 w 2333"/>
                              <a:gd name="T38" fmla="+- 0 4309 1770"/>
                              <a:gd name="T39" fmla="*/ 4309 h 2584"/>
                              <a:gd name="T40" fmla="+- 0 7635 5942"/>
                              <a:gd name="T41" fmla="*/ T40 w 2333"/>
                              <a:gd name="T42" fmla="+- 0 4322 1770"/>
                              <a:gd name="T43" fmla="*/ 4322 h 2584"/>
                              <a:gd name="T44" fmla="+- 0 7538 5942"/>
                              <a:gd name="T45" fmla="*/ T44 w 2333"/>
                              <a:gd name="T46" fmla="+- 0 4333 1770"/>
                              <a:gd name="T47" fmla="*/ 4333 h 2584"/>
                              <a:gd name="T48" fmla="+- 0 7436 5942"/>
                              <a:gd name="T49" fmla="*/ T48 w 2333"/>
                              <a:gd name="T50" fmla="+- 0 4342 1770"/>
                              <a:gd name="T51" fmla="*/ 4342 h 2584"/>
                              <a:gd name="T52" fmla="+- 0 7330 5942"/>
                              <a:gd name="T53" fmla="*/ T52 w 2333"/>
                              <a:gd name="T54" fmla="+- 0 4348 1770"/>
                              <a:gd name="T55" fmla="*/ 4348 h 2584"/>
                              <a:gd name="T56" fmla="+- 0 7221 5942"/>
                              <a:gd name="T57" fmla="*/ T56 w 2333"/>
                              <a:gd name="T58" fmla="+- 0 4352 1770"/>
                              <a:gd name="T59" fmla="*/ 4352 h 2584"/>
                              <a:gd name="T60" fmla="+- 0 7109 5942"/>
                              <a:gd name="T61" fmla="*/ T60 w 2333"/>
                              <a:gd name="T62" fmla="+- 0 4354 1770"/>
                              <a:gd name="T63" fmla="*/ 4354 h 2584"/>
                              <a:gd name="T64" fmla="+- 0 6996 5942"/>
                              <a:gd name="T65" fmla="*/ T64 w 2333"/>
                              <a:gd name="T66" fmla="+- 0 4352 1770"/>
                              <a:gd name="T67" fmla="*/ 4352 h 2584"/>
                              <a:gd name="T68" fmla="+- 0 6887 5942"/>
                              <a:gd name="T69" fmla="*/ T68 w 2333"/>
                              <a:gd name="T70" fmla="+- 0 4348 1770"/>
                              <a:gd name="T71" fmla="*/ 4348 h 2584"/>
                              <a:gd name="T72" fmla="+- 0 6781 5942"/>
                              <a:gd name="T73" fmla="*/ T72 w 2333"/>
                              <a:gd name="T74" fmla="+- 0 4342 1770"/>
                              <a:gd name="T75" fmla="*/ 4342 h 2584"/>
                              <a:gd name="T76" fmla="+- 0 6680 5942"/>
                              <a:gd name="T77" fmla="*/ T76 w 2333"/>
                              <a:gd name="T78" fmla="+- 0 4333 1770"/>
                              <a:gd name="T79" fmla="*/ 4333 h 2584"/>
                              <a:gd name="T80" fmla="+- 0 6582 5942"/>
                              <a:gd name="T81" fmla="*/ T80 w 2333"/>
                              <a:gd name="T82" fmla="+- 0 4322 1770"/>
                              <a:gd name="T83" fmla="*/ 4322 h 2584"/>
                              <a:gd name="T84" fmla="+- 0 6490 5942"/>
                              <a:gd name="T85" fmla="*/ T84 w 2333"/>
                              <a:gd name="T86" fmla="+- 0 4309 1770"/>
                              <a:gd name="T87" fmla="*/ 4309 h 2584"/>
                              <a:gd name="T88" fmla="+- 0 6403 5942"/>
                              <a:gd name="T89" fmla="*/ T88 w 2333"/>
                              <a:gd name="T90" fmla="+- 0 4294 1770"/>
                              <a:gd name="T91" fmla="*/ 4294 h 2584"/>
                              <a:gd name="T92" fmla="+- 0 6322 5942"/>
                              <a:gd name="T93" fmla="*/ T92 w 2333"/>
                              <a:gd name="T94" fmla="+- 0 4277 1770"/>
                              <a:gd name="T95" fmla="*/ 4277 h 2584"/>
                              <a:gd name="T96" fmla="+- 0 6248 5942"/>
                              <a:gd name="T97" fmla="*/ T96 w 2333"/>
                              <a:gd name="T98" fmla="+- 0 4259 1770"/>
                              <a:gd name="T99" fmla="*/ 4259 h 2584"/>
                              <a:gd name="T100" fmla="+- 0 6180 5942"/>
                              <a:gd name="T101" fmla="*/ T100 w 2333"/>
                              <a:gd name="T102" fmla="+- 0 4238 1770"/>
                              <a:gd name="T103" fmla="*/ 4238 h 2584"/>
                              <a:gd name="T104" fmla="+- 0 6120 5942"/>
                              <a:gd name="T105" fmla="*/ T104 w 2333"/>
                              <a:gd name="T106" fmla="+- 0 4217 1770"/>
                              <a:gd name="T107" fmla="*/ 4217 h 2584"/>
                              <a:gd name="T108" fmla="+- 0 6024 5942"/>
                              <a:gd name="T109" fmla="*/ T108 w 2333"/>
                              <a:gd name="T110" fmla="+- 0 4169 1770"/>
                              <a:gd name="T111" fmla="*/ 4169 h 2584"/>
                              <a:gd name="T112" fmla="+- 0 5963 5942"/>
                              <a:gd name="T113" fmla="*/ T112 w 2333"/>
                              <a:gd name="T114" fmla="+- 0 4117 1770"/>
                              <a:gd name="T115" fmla="*/ 4117 h 2584"/>
                              <a:gd name="T116" fmla="+- 0 5942 5942"/>
                              <a:gd name="T117" fmla="*/ T116 w 2333"/>
                              <a:gd name="T118" fmla="+- 0 4062 1770"/>
                              <a:gd name="T119" fmla="*/ 4062 h 2584"/>
                              <a:gd name="T120" fmla="+- 0 5942 5942"/>
                              <a:gd name="T121" fmla="*/ T120 w 2333"/>
                              <a:gd name="T122" fmla="+- 0 1770 1770"/>
                              <a:gd name="T123" fmla="*/ 1770 h 2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33" h="2584">
                                <a:moveTo>
                                  <a:pt x="2333" y="0"/>
                                </a:moveTo>
                                <a:lnTo>
                                  <a:pt x="2333" y="2292"/>
                                </a:lnTo>
                                <a:lnTo>
                                  <a:pt x="2328" y="2320"/>
                                </a:lnTo>
                                <a:lnTo>
                                  <a:pt x="2287" y="2374"/>
                                </a:lnTo>
                                <a:lnTo>
                                  <a:pt x="2208" y="2424"/>
                                </a:lnTo>
                                <a:lnTo>
                                  <a:pt x="2096" y="2468"/>
                                </a:lnTo>
                                <a:lnTo>
                                  <a:pt x="2028" y="2489"/>
                                </a:lnTo>
                                <a:lnTo>
                                  <a:pt x="1953" y="2507"/>
                                </a:lnTo>
                                <a:lnTo>
                                  <a:pt x="1873" y="2524"/>
                                </a:lnTo>
                                <a:lnTo>
                                  <a:pt x="1786" y="2539"/>
                                </a:lnTo>
                                <a:lnTo>
                                  <a:pt x="1693" y="2552"/>
                                </a:lnTo>
                                <a:lnTo>
                                  <a:pt x="1596" y="2563"/>
                                </a:lnTo>
                                <a:lnTo>
                                  <a:pt x="1494" y="2572"/>
                                </a:lnTo>
                                <a:lnTo>
                                  <a:pt x="1388" y="2578"/>
                                </a:lnTo>
                                <a:lnTo>
                                  <a:pt x="1279" y="2582"/>
                                </a:lnTo>
                                <a:lnTo>
                                  <a:pt x="1167" y="2584"/>
                                </a:lnTo>
                                <a:lnTo>
                                  <a:pt x="1054" y="2582"/>
                                </a:lnTo>
                                <a:lnTo>
                                  <a:pt x="945" y="2578"/>
                                </a:lnTo>
                                <a:lnTo>
                                  <a:pt x="839" y="2572"/>
                                </a:lnTo>
                                <a:lnTo>
                                  <a:pt x="738" y="2563"/>
                                </a:lnTo>
                                <a:lnTo>
                                  <a:pt x="640" y="2552"/>
                                </a:lnTo>
                                <a:lnTo>
                                  <a:pt x="548" y="2539"/>
                                </a:lnTo>
                                <a:lnTo>
                                  <a:pt x="461" y="2524"/>
                                </a:lnTo>
                                <a:lnTo>
                                  <a:pt x="380" y="2507"/>
                                </a:lnTo>
                                <a:lnTo>
                                  <a:pt x="306" y="2489"/>
                                </a:lnTo>
                                <a:lnTo>
                                  <a:pt x="238" y="2468"/>
                                </a:lnTo>
                                <a:lnTo>
                                  <a:pt x="178" y="2447"/>
                                </a:lnTo>
                                <a:lnTo>
                                  <a:pt x="82" y="2399"/>
                                </a:lnTo>
                                <a:lnTo>
                                  <a:pt x="21" y="2347"/>
                                </a:lnTo>
                                <a:lnTo>
                                  <a:pt x="0" y="2292"/>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952" y="2145"/>
                            <a:ext cx="2314" cy="1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6"/>
                        <wps:cNvCnPr>
                          <a:cxnSpLocks noChangeShapeType="1"/>
                        </wps:cNvCnPr>
                        <wps:spPr bwMode="auto">
                          <a:xfrm>
                            <a:off x="3423" y="734"/>
                            <a:ext cx="0" cy="3318"/>
                          </a:xfrm>
                          <a:prstGeom prst="line">
                            <a:avLst/>
                          </a:prstGeom>
                          <a:noFill/>
                          <a:ln w="736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Freeform 7"/>
                        <wps:cNvSpPr>
                          <a:spLocks/>
                        </wps:cNvSpPr>
                        <wps:spPr bwMode="auto">
                          <a:xfrm>
                            <a:off x="3422" y="1960"/>
                            <a:ext cx="2520" cy="120"/>
                          </a:xfrm>
                          <a:custGeom>
                            <a:avLst/>
                            <a:gdLst>
                              <a:gd name="T0" fmla="+- 0 3542 3422"/>
                              <a:gd name="T1" fmla="*/ T0 w 2520"/>
                              <a:gd name="T2" fmla="+- 0 1961 1961"/>
                              <a:gd name="T3" fmla="*/ 1961 h 120"/>
                              <a:gd name="T4" fmla="+- 0 3422 3422"/>
                              <a:gd name="T5" fmla="*/ T4 w 2520"/>
                              <a:gd name="T6" fmla="+- 0 2021 1961"/>
                              <a:gd name="T7" fmla="*/ 2021 h 120"/>
                              <a:gd name="T8" fmla="+- 0 3542 3422"/>
                              <a:gd name="T9" fmla="*/ T8 w 2520"/>
                              <a:gd name="T10" fmla="+- 0 2081 1961"/>
                              <a:gd name="T11" fmla="*/ 2081 h 120"/>
                              <a:gd name="T12" fmla="+- 0 3542 3422"/>
                              <a:gd name="T13" fmla="*/ T12 w 2520"/>
                              <a:gd name="T14" fmla="+- 0 2031 1961"/>
                              <a:gd name="T15" fmla="*/ 2031 h 120"/>
                              <a:gd name="T16" fmla="+- 0 5942 3422"/>
                              <a:gd name="T17" fmla="*/ T16 w 2520"/>
                              <a:gd name="T18" fmla="+- 0 2031 1961"/>
                              <a:gd name="T19" fmla="*/ 2031 h 120"/>
                              <a:gd name="T20" fmla="+- 0 5942 3422"/>
                              <a:gd name="T21" fmla="*/ T20 w 2520"/>
                              <a:gd name="T22" fmla="+- 0 2011 1961"/>
                              <a:gd name="T23" fmla="*/ 2011 h 120"/>
                              <a:gd name="T24" fmla="+- 0 3542 3422"/>
                              <a:gd name="T25" fmla="*/ T24 w 2520"/>
                              <a:gd name="T26" fmla="+- 0 2011 1961"/>
                              <a:gd name="T27" fmla="*/ 2011 h 120"/>
                              <a:gd name="T28" fmla="+- 0 3542 3422"/>
                              <a:gd name="T29" fmla="*/ T28 w 2520"/>
                              <a:gd name="T30" fmla="+- 0 1961 1961"/>
                              <a:gd name="T31" fmla="*/ 196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0" h="120">
                                <a:moveTo>
                                  <a:pt x="120" y="0"/>
                                </a:moveTo>
                                <a:lnTo>
                                  <a:pt x="0" y="60"/>
                                </a:lnTo>
                                <a:lnTo>
                                  <a:pt x="120" y="120"/>
                                </a:lnTo>
                                <a:lnTo>
                                  <a:pt x="120" y="70"/>
                                </a:lnTo>
                                <a:lnTo>
                                  <a:pt x="2520" y="70"/>
                                </a:lnTo>
                                <a:lnTo>
                                  <a:pt x="252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
                        <wps:cNvSpPr>
                          <a:spLocks/>
                        </wps:cNvSpPr>
                        <wps:spPr bwMode="auto">
                          <a:xfrm>
                            <a:off x="3427" y="2613"/>
                            <a:ext cx="2520" cy="120"/>
                          </a:xfrm>
                          <a:custGeom>
                            <a:avLst/>
                            <a:gdLst>
                              <a:gd name="T0" fmla="+- 0 3547 3427"/>
                              <a:gd name="T1" fmla="*/ T0 w 2520"/>
                              <a:gd name="T2" fmla="+- 0 2614 2614"/>
                              <a:gd name="T3" fmla="*/ 2614 h 120"/>
                              <a:gd name="T4" fmla="+- 0 3427 3427"/>
                              <a:gd name="T5" fmla="*/ T4 w 2520"/>
                              <a:gd name="T6" fmla="+- 0 2674 2614"/>
                              <a:gd name="T7" fmla="*/ 2674 h 120"/>
                              <a:gd name="T8" fmla="+- 0 3547 3427"/>
                              <a:gd name="T9" fmla="*/ T8 w 2520"/>
                              <a:gd name="T10" fmla="+- 0 2734 2614"/>
                              <a:gd name="T11" fmla="*/ 2734 h 120"/>
                              <a:gd name="T12" fmla="+- 0 3547 3427"/>
                              <a:gd name="T13" fmla="*/ T12 w 2520"/>
                              <a:gd name="T14" fmla="+- 0 2684 2614"/>
                              <a:gd name="T15" fmla="*/ 2684 h 120"/>
                              <a:gd name="T16" fmla="+- 0 5947 3427"/>
                              <a:gd name="T17" fmla="*/ T16 w 2520"/>
                              <a:gd name="T18" fmla="+- 0 2684 2614"/>
                              <a:gd name="T19" fmla="*/ 2684 h 120"/>
                              <a:gd name="T20" fmla="+- 0 5947 3427"/>
                              <a:gd name="T21" fmla="*/ T20 w 2520"/>
                              <a:gd name="T22" fmla="+- 0 2664 2614"/>
                              <a:gd name="T23" fmla="*/ 2664 h 120"/>
                              <a:gd name="T24" fmla="+- 0 3547 3427"/>
                              <a:gd name="T25" fmla="*/ T24 w 2520"/>
                              <a:gd name="T26" fmla="+- 0 2664 2614"/>
                              <a:gd name="T27" fmla="*/ 2664 h 120"/>
                              <a:gd name="T28" fmla="+- 0 3547 3427"/>
                              <a:gd name="T29" fmla="*/ T28 w 2520"/>
                              <a:gd name="T30" fmla="+- 0 2614 2614"/>
                              <a:gd name="T31" fmla="*/ 26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20" h="120">
                                <a:moveTo>
                                  <a:pt x="120" y="0"/>
                                </a:moveTo>
                                <a:lnTo>
                                  <a:pt x="0" y="60"/>
                                </a:lnTo>
                                <a:lnTo>
                                  <a:pt x="120" y="120"/>
                                </a:lnTo>
                                <a:lnTo>
                                  <a:pt x="120" y="70"/>
                                </a:lnTo>
                                <a:lnTo>
                                  <a:pt x="2520" y="70"/>
                                </a:lnTo>
                                <a:lnTo>
                                  <a:pt x="252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9"/>
                        <wps:cNvSpPr>
                          <a:spLocks/>
                        </wps:cNvSpPr>
                        <wps:spPr bwMode="auto">
                          <a:xfrm>
                            <a:off x="3427" y="3626"/>
                            <a:ext cx="2520" cy="120"/>
                          </a:xfrm>
                          <a:custGeom>
                            <a:avLst/>
                            <a:gdLst>
                              <a:gd name="T0" fmla="+- 0 3547 3427"/>
                              <a:gd name="T1" fmla="*/ T0 w 2520"/>
                              <a:gd name="T2" fmla="+- 0 3626 3626"/>
                              <a:gd name="T3" fmla="*/ 3626 h 120"/>
                              <a:gd name="T4" fmla="+- 0 3427 3427"/>
                              <a:gd name="T5" fmla="*/ T4 w 2520"/>
                              <a:gd name="T6" fmla="+- 0 3686 3626"/>
                              <a:gd name="T7" fmla="*/ 3686 h 120"/>
                              <a:gd name="T8" fmla="+- 0 3547 3427"/>
                              <a:gd name="T9" fmla="*/ T8 w 2520"/>
                              <a:gd name="T10" fmla="+- 0 3746 3626"/>
                              <a:gd name="T11" fmla="*/ 3746 h 120"/>
                              <a:gd name="T12" fmla="+- 0 3547 3427"/>
                              <a:gd name="T13" fmla="*/ T12 w 2520"/>
                              <a:gd name="T14" fmla="+- 0 3696 3626"/>
                              <a:gd name="T15" fmla="*/ 3696 h 120"/>
                              <a:gd name="T16" fmla="+- 0 5947 3427"/>
                              <a:gd name="T17" fmla="*/ T16 w 2520"/>
                              <a:gd name="T18" fmla="+- 0 3696 3626"/>
                              <a:gd name="T19" fmla="*/ 3696 h 120"/>
                              <a:gd name="T20" fmla="+- 0 5947 3427"/>
                              <a:gd name="T21" fmla="*/ T20 w 2520"/>
                              <a:gd name="T22" fmla="+- 0 3676 3626"/>
                              <a:gd name="T23" fmla="*/ 3676 h 120"/>
                              <a:gd name="T24" fmla="+- 0 3547 3427"/>
                              <a:gd name="T25" fmla="*/ T24 w 2520"/>
                              <a:gd name="T26" fmla="+- 0 3676 3626"/>
                              <a:gd name="T27" fmla="*/ 3676 h 120"/>
                              <a:gd name="T28" fmla="+- 0 3547 3427"/>
                              <a:gd name="T29" fmla="*/ T28 w 2520"/>
                              <a:gd name="T30" fmla="+- 0 3626 3626"/>
                              <a:gd name="T31" fmla="*/ 3626 h 120"/>
                              <a:gd name="T32" fmla="+- 0 5947 3427"/>
                              <a:gd name="T33" fmla="*/ T32 w 2520"/>
                              <a:gd name="T34" fmla="+- 0 3676 3626"/>
                              <a:gd name="T35" fmla="*/ 3676 h 120"/>
                              <a:gd name="T36" fmla="+- 0 3547 3427"/>
                              <a:gd name="T37" fmla="*/ T36 w 2520"/>
                              <a:gd name="T38" fmla="+- 0 3676 3626"/>
                              <a:gd name="T39" fmla="*/ 3676 h 120"/>
                              <a:gd name="T40" fmla="+- 0 5947 3427"/>
                              <a:gd name="T41" fmla="*/ T40 w 2520"/>
                              <a:gd name="T42" fmla="+- 0 3676 3626"/>
                              <a:gd name="T43" fmla="*/ 3676 h 120"/>
                              <a:gd name="T44" fmla="+- 0 5947 3427"/>
                              <a:gd name="T45" fmla="*/ T44 w 2520"/>
                              <a:gd name="T46" fmla="+- 0 3676 3626"/>
                              <a:gd name="T47" fmla="*/ 367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20" h="120">
                                <a:moveTo>
                                  <a:pt x="120" y="0"/>
                                </a:moveTo>
                                <a:lnTo>
                                  <a:pt x="0" y="60"/>
                                </a:lnTo>
                                <a:lnTo>
                                  <a:pt x="120" y="120"/>
                                </a:lnTo>
                                <a:lnTo>
                                  <a:pt x="120" y="70"/>
                                </a:lnTo>
                                <a:lnTo>
                                  <a:pt x="2520" y="70"/>
                                </a:lnTo>
                                <a:lnTo>
                                  <a:pt x="2520" y="50"/>
                                </a:lnTo>
                                <a:lnTo>
                                  <a:pt x="120" y="50"/>
                                </a:lnTo>
                                <a:lnTo>
                                  <a:pt x="120" y="0"/>
                                </a:lnTo>
                                <a:close/>
                                <a:moveTo>
                                  <a:pt x="2520" y="50"/>
                                </a:moveTo>
                                <a:lnTo>
                                  <a:pt x="120" y="50"/>
                                </a:lnTo>
                                <a:lnTo>
                                  <a:pt x="25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Line 10"/>
                        <wps:cNvCnPr>
                          <a:cxnSpLocks noChangeShapeType="1"/>
                        </wps:cNvCnPr>
                        <wps:spPr bwMode="auto">
                          <a:xfrm>
                            <a:off x="360" y="854"/>
                            <a:ext cx="12" cy="335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11"/>
                        <wps:cNvSpPr>
                          <a:spLocks/>
                        </wps:cNvSpPr>
                        <wps:spPr bwMode="auto">
                          <a:xfrm>
                            <a:off x="355" y="1567"/>
                            <a:ext cx="3060" cy="120"/>
                          </a:xfrm>
                          <a:custGeom>
                            <a:avLst/>
                            <a:gdLst>
                              <a:gd name="T0" fmla="+- 0 3295 355"/>
                              <a:gd name="T1" fmla="*/ T0 w 3060"/>
                              <a:gd name="T2" fmla="+- 0 1567 1567"/>
                              <a:gd name="T3" fmla="*/ 1567 h 120"/>
                              <a:gd name="T4" fmla="+- 0 3295 355"/>
                              <a:gd name="T5" fmla="*/ T4 w 3060"/>
                              <a:gd name="T6" fmla="+- 0 1617 1567"/>
                              <a:gd name="T7" fmla="*/ 1617 h 120"/>
                              <a:gd name="T8" fmla="+- 0 355 355"/>
                              <a:gd name="T9" fmla="*/ T8 w 3060"/>
                              <a:gd name="T10" fmla="+- 0 1617 1567"/>
                              <a:gd name="T11" fmla="*/ 1617 h 120"/>
                              <a:gd name="T12" fmla="+- 0 355 355"/>
                              <a:gd name="T13" fmla="*/ T12 w 3060"/>
                              <a:gd name="T14" fmla="+- 0 1637 1567"/>
                              <a:gd name="T15" fmla="*/ 1637 h 120"/>
                              <a:gd name="T16" fmla="+- 0 3295 355"/>
                              <a:gd name="T17" fmla="*/ T16 w 3060"/>
                              <a:gd name="T18" fmla="+- 0 1637 1567"/>
                              <a:gd name="T19" fmla="*/ 1637 h 120"/>
                              <a:gd name="T20" fmla="+- 0 3295 355"/>
                              <a:gd name="T21" fmla="*/ T20 w 3060"/>
                              <a:gd name="T22" fmla="+- 0 1687 1567"/>
                              <a:gd name="T23" fmla="*/ 1687 h 120"/>
                              <a:gd name="T24" fmla="+- 0 3415 355"/>
                              <a:gd name="T25" fmla="*/ T24 w 3060"/>
                              <a:gd name="T26" fmla="+- 0 1627 1567"/>
                              <a:gd name="T27" fmla="*/ 1627 h 120"/>
                              <a:gd name="T28" fmla="+- 0 3295 355"/>
                              <a:gd name="T29" fmla="*/ T28 w 3060"/>
                              <a:gd name="T30" fmla="+- 0 1567 1567"/>
                              <a:gd name="T31" fmla="*/ 156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2940" y="0"/>
                                </a:moveTo>
                                <a:lnTo>
                                  <a:pt x="2940" y="50"/>
                                </a:lnTo>
                                <a:lnTo>
                                  <a:pt x="0" y="50"/>
                                </a:lnTo>
                                <a:lnTo>
                                  <a:pt x="0" y="70"/>
                                </a:lnTo>
                                <a:lnTo>
                                  <a:pt x="2940" y="70"/>
                                </a:lnTo>
                                <a:lnTo>
                                  <a:pt x="2940" y="120"/>
                                </a:lnTo>
                                <a:lnTo>
                                  <a:pt x="3060" y="6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2"/>
                        <wps:cNvSpPr>
                          <a:spLocks/>
                        </wps:cNvSpPr>
                        <wps:spPr bwMode="auto">
                          <a:xfrm>
                            <a:off x="360" y="2268"/>
                            <a:ext cx="3060" cy="120"/>
                          </a:xfrm>
                          <a:custGeom>
                            <a:avLst/>
                            <a:gdLst>
                              <a:gd name="T0" fmla="+- 0 360 360"/>
                              <a:gd name="T1" fmla="*/ T0 w 3060"/>
                              <a:gd name="T2" fmla="+- 0 2318 2268"/>
                              <a:gd name="T3" fmla="*/ 2318 h 120"/>
                              <a:gd name="T4" fmla="+- 0 360 360"/>
                              <a:gd name="T5" fmla="*/ T4 w 3060"/>
                              <a:gd name="T6" fmla="+- 0 2338 2268"/>
                              <a:gd name="T7" fmla="*/ 2338 h 120"/>
                              <a:gd name="T8" fmla="+- 0 3300 360"/>
                              <a:gd name="T9" fmla="*/ T8 w 3060"/>
                              <a:gd name="T10" fmla="+- 0 2338 2268"/>
                              <a:gd name="T11" fmla="*/ 2338 h 120"/>
                              <a:gd name="T12" fmla="+- 0 3300 360"/>
                              <a:gd name="T13" fmla="*/ T12 w 3060"/>
                              <a:gd name="T14" fmla="+- 0 2388 2268"/>
                              <a:gd name="T15" fmla="*/ 2388 h 120"/>
                              <a:gd name="T16" fmla="+- 0 3420 360"/>
                              <a:gd name="T17" fmla="*/ T16 w 3060"/>
                              <a:gd name="T18" fmla="+- 0 2328 2268"/>
                              <a:gd name="T19" fmla="*/ 2328 h 120"/>
                              <a:gd name="T20" fmla="+- 0 3400 360"/>
                              <a:gd name="T21" fmla="*/ T20 w 3060"/>
                              <a:gd name="T22" fmla="+- 0 2318 2268"/>
                              <a:gd name="T23" fmla="*/ 2318 h 120"/>
                              <a:gd name="T24" fmla="+- 0 360 360"/>
                              <a:gd name="T25" fmla="*/ T24 w 3060"/>
                              <a:gd name="T26" fmla="+- 0 2318 2268"/>
                              <a:gd name="T27" fmla="*/ 2318 h 120"/>
                              <a:gd name="T28" fmla="+- 0 3300 360"/>
                              <a:gd name="T29" fmla="*/ T28 w 3060"/>
                              <a:gd name="T30" fmla="+- 0 2268 2268"/>
                              <a:gd name="T31" fmla="*/ 2268 h 120"/>
                              <a:gd name="T32" fmla="+- 0 3300 360"/>
                              <a:gd name="T33" fmla="*/ T32 w 3060"/>
                              <a:gd name="T34" fmla="+- 0 2318 2268"/>
                              <a:gd name="T35" fmla="*/ 2318 h 120"/>
                              <a:gd name="T36" fmla="+- 0 3400 360"/>
                              <a:gd name="T37" fmla="*/ T36 w 3060"/>
                              <a:gd name="T38" fmla="+- 0 2318 2268"/>
                              <a:gd name="T39" fmla="*/ 2318 h 120"/>
                              <a:gd name="T40" fmla="+- 0 3300 360"/>
                              <a:gd name="T41" fmla="*/ T40 w 3060"/>
                              <a:gd name="T42" fmla="+- 0 2268 2268"/>
                              <a:gd name="T43" fmla="*/ 226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060" h="120">
                                <a:moveTo>
                                  <a:pt x="0" y="50"/>
                                </a:moveTo>
                                <a:lnTo>
                                  <a:pt x="0" y="70"/>
                                </a:lnTo>
                                <a:lnTo>
                                  <a:pt x="2940" y="70"/>
                                </a:lnTo>
                                <a:lnTo>
                                  <a:pt x="2940" y="120"/>
                                </a:lnTo>
                                <a:lnTo>
                                  <a:pt x="3060" y="60"/>
                                </a:lnTo>
                                <a:lnTo>
                                  <a:pt x="3040" y="50"/>
                                </a:lnTo>
                                <a:lnTo>
                                  <a:pt x="0" y="50"/>
                                </a:lnTo>
                                <a:close/>
                                <a:moveTo>
                                  <a:pt x="2940" y="0"/>
                                </a:moveTo>
                                <a:lnTo>
                                  <a:pt x="2940" y="50"/>
                                </a:lnTo>
                                <a:lnTo>
                                  <a:pt x="3040" y="5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510" y="177"/>
                            <a:ext cx="1820"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1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422"/>
                            <a:ext cx="90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110" y="0"/>
                            <a:ext cx="182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Freeform 16"/>
                        <wps:cNvSpPr>
                          <a:spLocks/>
                        </wps:cNvSpPr>
                        <wps:spPr bwMode="auto">
                          <a:xfrm>
                            <a:off x="6957" y="691"/>
                            <a:ext cx="120" cy="850"/>
                          </a:xfrm>
                          <a:custGeom>
                            <a:avLst/>
                            <a:gdLst>
                              <a:gd name="T0" fmla="+- 0 7028 6958"/>
                              <a:gd name="T1" fmla="*/ T0 w 120"/>
                              <a:gd name="T2" fmla="+- 0 811 691"/>
                              <a:gd name="T3" fmla="*/ 811 h 850"/>
                              <a:gd name="T4" fmla="+- 0 7008 6958"/>
                              <a:gd name="T5" fmla="*/ T4 w 120"/>
                              <a:gd name="T6" fmla="+- 0 811 691"/>
                              <a:gd name="T7" fmla="*/ 811 h 850"/>
                              <a:gd name="T8" fmla="+- 0 7008 6958"/>
                              <a:gd name="T9" fmla="*/ T8 w 120"/>
                              <a:gd name="T10" fmla="+- 0 1541 691"/>
                              <a:gd name="T11" fmla="*/ 1541 h 850"/>
                              <a:gd name="T12" fmla="+- 0 7028 6958"/>
                              <a:gd name="T13" fmla="*/ T12 w 120"/>
                              <a:gd name="T14" fmla="+- 0 1541 691"/>
                              <a:gd name="T15" fmla="*/ 1541 h 850"/>
                              <a:gd name="T16" fmla="+- 0 7028 6958"/>
                              <a:gd name="T17" fmla="*/ T16 w 120"/>
                              <a:gd name="T18" fmla="+- 0 811 691"/>
                              <a:gd name="T19" fmla="*/ 811 h 850"/>
                              <a:gd name="T20" fmla="+- 0 7018 6958"/>
                              <a:gd name="T21" fmla="*/ T20 w 120"/>
                              <a:gd name="T22" fmla="+- 0 691 691"/>
                              <a:gd name="T23" fmla="*/ 691 h 850"/>
                              <a:gd name="T24" fmla="+- 0 6958 6958"/>
                              <a:gd name="T25" fmla="*/ T24 w 120"/>
                              <a:gd name="T26" fmla="+- 0 811 691"/>
                              <a:gd name="T27" fmla="*/ 811 h 850"/>
                              <a:gd name="T28" fmla="+- 0 7078 6958"/>
                              <a:gd name="T29" fmla="*/ T28 w 120"/>
                              <a:gd name="T30" fmla="+- 0 811 691"/>
                              <a:gd name="T31" fmla="*/ 811 h 850"/>
                              <a:gd name="T32" fmla="+- 0 7018 6958"/>
                              <a:gd name="T33" fmla="*/ T32 w 120"/>
                              <a:gd name="T34" fmla="+- 0 691 691"/>
                              <a:gd name="T35" fmla="*/ 691 h 8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850">
                                <a:moveTo>
                                  <a:pt x="70" y="120"/>
                                </a:moveTo>
                                <a:lnTo>
                                  <a:pt x="50" y="120"/>
                                </a:lnTo>
                                <a:lnTo>
                                  <a:pt x="50" y="850"/>
                                </a:lnTo>
                                <a:lnTo>
                                  <a:pt x="70" y="85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542" y="1387"/>
                            <a:ext cx="269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3600" y="1718"/>
                            <a:ext cx="233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60" y="2064"/>
                            <a:ext cx="288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3422" y="2400"/>
                            <a:ext cx="252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21"/>
                        <wps:cNvSpPr>
                          <a:spLocks/>
                        </wps:cNvSpPr>
                        <wps:spPr bwMode="auto">
                          <a:xfrm>
                            <a:off x="355" y="3122"/>
                            <a:ext cx="3060" cy="120"/>
                          </a:xfrm>
                          <a:custGeom>
                            <a:avLst/>
                            <a:gdLst>
                              <a:gd name="T0" fmla="+- 0 3295 355"/>
                              <a:gd name="T1" fmla="*/ T0 w 3060"/>
                              <a:gd name="T2" fmla="+- 0 3122 3122"/>
                              <a:gd name="T3" fmla="*/ 3122 h 120"/>
                              <a:gd name="T4" fmla="+- 0 3295 355"/>
                              <a:gd name="T5" fmla="*/ T4 w 3060"/>
                              <a:gd name="T6" fmla="+- 0 3172 3122"/>
                              <a:gd name="T7" fmla="*/ 3172 h 120"/>
                              <a:gd name="T8" fmla="+- 0 355 355"/>
                              <a:gd name="T9" fmla="*/ T8 w 3060"/>
                              <a:gd name="T10" fmla="+- 0 3172 3122"/>
                              <a:gd name="T11" fmla="*/ 3172 h 120"/>
                              <a:gd name="T12" fmla="+- 0 355 355"/>
                              <a:gd name="T13" fmla="*/ T12 w 3060"/>
                              <a:gd name="T14" fmla="+- 0 3192 3122"/>
                              <a:gd name="T15" fmla="*/ 3192 h 120"/>
                              <a:gd name="T16" fmla="+- 0 3295 355"/>
                              <a:gd name="T17" fmla="*/ T16 w 3060"/>
                              <a:gd name="T18" fmla="+- 0 3192 3122"/>
                              <a:gd name="T19" fmla="*/ 3192 h 120"/>
                              <a:gd name="T20" fmla="+- 0 3295 355"/>
                              <a:gd name="T21" fmla="*/ T20 w 3060"/>
                              <a:gd name="T22" fmla="+- 0 3242 3122"/>
                              <a:gd name="T23" fmla="*/ 3242 h 120"/>
                              <a:gd name="T24" fmla="+- 0 3415 355"/>
                              <a:gd name="T25" fmla="*/ T24 w 3060"/>
                              <a:gd name="T26" fmla="+- 0 3182 3122"/>
                              <a:gd name="T27" fmla="*/ 3182 h 120"/>
                              <a:gd name="T28" fmla="+- 0 3295 355"/>
                              <a:gd name="T29" fmla="*/ T28 w 3060"/>
                              <a:gd name="T30" fmla="+- 0 3122 3122"/>
                              <a:gd name="T31" fmla="*/ 3122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2940" y="0"/>
                                </a:moveTo>
                                <a:lnTo>
                                  <a:pt x="2940" y="50"/>
                                </a:lnTo>
                                <a:lnTo>
                                  <a:pt x="0" y="50"/>
                                </a:lnTo>
                                <a:lnTo>
                                  <a:pt x="0" y="70"/>
                                </a:lnTo>
                                <a:lnTo>
                                  <a:pt x="2940" y="70"/>
                                </a:lnTo>
                                <a:lnTo>
                                  <a:pt x="2940" y="120"/>
                                </a:lnTo>
                                <a:lnTo>
                                  <a:pt x="3060" y="60"/>
                                </a:lnTo>
                                <a:lnTo>
                                  <a:pt x="2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364" y="2908"/>
                            <a:ext cx="28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604" y="3067"/>
                            <a:ext cx="2160" cy="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Text Box 24"/>
                        <wps:cNvSpPr txBox="1">
                          <a:spLocks noChangeArrowheads="1"/>
                        </wps:cNvSpPr>
                        <wps:spPr bwMode="auto">
                          <a:xfrm>
                            <a:off x="144" y="424"/>
                            <a:ext cx="474"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User</w:t>
                              </w:r>
                            </w:p>
                          </w:txbxContent>
                        </wps:txbx>
                        <wps:bodyPr rot="0" vert="horz" wrap="square" lIns="0" tIns="0" rIns="0" bIns="0" anchor="t" anchorCtr="0" upright="1">
                          <a:noAutofit/>
                        </wps:bodyPr>
                      </wps:wsp>
                      <wps:wsp>
                        <wps:cNvPr id="98" name="Text Box 25"/>
                        <wps:cNvSpPr txBox="1">
                          <a:spLocks noChangeArrowheads="1"/>
                        </wps:cNvSpPr>
                        <wps:spPr bwMode="auto">
                          <a:xfrm>
                            <a:off x="2860" y="318"/>
                            <a:ext cx="113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Dash</w:t>
                              </w:r>
                              <w:r>
                                <w:rPr>
                                  <w:rFonts w:ascii="Arial"/>
                                  <w:spacing w:val="-29"/>
                                  <w:w w:val="90"/>
                                  <w:sz w:val="24"/>
                                </w:rPr>
                                <w:t xml:space="preserve"> </w:t>
                              </w:r>
                              <w:r>
                                <w:rPr>
                                  <w:rFonts w:ascii="Arial"/>
                                  <w:w w:val="90"/>
                                  <w:sz w:val="24"/>
                                </w:rPr>
                                <w:t>Board</w:t>
                              </w:r>
                            </w:p>
                          </w:txbxContent>
                        </wps:txbx>
                        <wps:bodyPr rot="0" vert="horz" wrap="square" lIns="0" tIns="0" rIns="0" bIns="0" anchor="t" anchorCtr="0" upright="1">
                          <a:noAutofit/>
                        </wps:bodyPr>
                      </wps:wsp>
                      <wps:wsp>
                        <wps:cNvPr id="99" name="Text Box 26"/>
                        <wps:cNvSpPr txBox="1">
                          <a:spLocks noChangeArrowheads="1"/>
                        </wps:cNvSpPr>
                        <wps:spPr bwMode="auto">
                          <a:xfrm>
                            <a:off x="6360" y="222"/>
                            <a:ext cx="133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Admin Server</w:t>
                              </w:r>
                            </w:p>
                          </w:txbxContent>
                        </wps:txbx>
                        <wps:bodyPr rot="0" vert="horz" wrap="square" lIns="0" tIns="0" rIns="0" bIns="0" anchor="t" anchorCtr="0" upright="1">
                          <a:noAutofit/>
                        </wps:bodyPr>
                      </wps:wsp>
                      <wps:wsp>
                        <wps:cNvPr id="100" name="Text Box 27"/>
                        <wps:cNvSpPr txBox="1">
                          <a:spLocks noChangeArrowheads="1"/>
                        </wps:cNvSpPr>
                        <wps:spPr bwMode="auto">
                          <a:xfrm>
                            <a:off x="1324" y="1387"/>
                            <a:ext cx="114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w w:val="95"/>
                                  <w:sz w:val="19"/>
                                </w:rPr>
                                <w:t>1.Registration</w:t>
                              </w:r>
                            </w:p>
                          </w:txbxContent>
                        </wps:txbx>
                        <wps:bodyPr rot="0" vert="horz" wrap="square" lIns="0" tIns="0" rIns="0" bIns="0" anchor="t" anchorCtr="0" upright="1">
                          <a:noAutofit/>
                        </wps:bodyPr>
                      </wps:wsp>
                      <wps:wsp>
                        <wps:cNvPr id="101" name="Text Box 28"/>
                        <wps:cNvSpPr txBox="1">
                          <a:spLocks noChangeArrowheads="1"/>
                        </wps:cNvSpPr>
                        <wps:spPr bwMode="auto">
                          <a:xfrm>
                            <a:off x="3744" y="1718"/>
                            <a:ext cx="177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sz w:val="19"/>
                                </w:rPr>
                                <w:t>2.Storage</w:t>
                              </w:r>
                              <w:r>
                                <w:rPr>
                                  <w:rFonts w:ascii="Arial"/>
                                  <w:spacing w:val="-35"/>
                                  <w:sz w:val="19"/>
                                </w:rPr>
                                <w:t xml:space="preserve"> </w:t>
                              </w:r>
                              <w:r>
                                <w:rPr>
                                  <w:rFonts w:ascii="Arial"/>
                                  <w:sz w:val="19"/>
                                </w:rPr>
                                <w:t>of</w:t>
                              </w:r>
                              <w:r>
                                <w:rPr>
                                  <w:rFonts w:ascii="Arial"/>
                                  <w:spacing w:val="-34"/>
                                  <w:sz w:val="19"/>
                                </w:rPr>
                                <w:t xml:space="preserve"> </w:t>
                              </w:r>
                              <w:r>
                                <w:rPr>
                                  <w:rFonts w:ascii="Arial"/>
                                  <w:sz w:val="19"/>
                                </w:rPr>
                                <w:t>user</w:t>
                              </w:r>
                              <w:r>
                                <w:rPr>
                                  <w:rFonts w:ascii="Arial"/>
                                  <w:spacing w:val="-33"/>
                                  <w:sz w:val="19"/>
                                </w:rPr>
                                <w:t xml:space="preserve"> </w:t>
                              </w:r>
                              <w:r>
                                <w:rPr>
                                  <w:rFonts w:ascii="Arial"/>
                                  <w:sz w:val="19"/>
                                </w:rPr>
                                <w:t>files</w:t>
                              </w:r>
                            </w:p>
                          </w:txbxContent>
                        </wps:txbx>
                        <wps:bodyPr rot="0" vert="horz" wrap="square" lIns="0" tIns="0" rIns="0" bIns="0" anchor="t" anchorCtr="0" upright="1">
                          <a:noAutofit/>
                        </wps:bodyPr>
                      </wps:wsp>
                      <wps:wsp>
                        <wps:cNvPr id="102" name="Text Box 29"/>
                        <wps:cNvSpPr txBox="1">
                          <a:spLocks noChangeArrowheads="1"/>
                        </wps:cNvSpPr>
                        <wps:spPr bwMode="auto">
                          <a:xfrm>
                            <a:off x="547" y="2062"/>
                            <a:ext cx="2518"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10"/>
                                <w:rPr>
                                  <w:rFonts w:ascii="Arial"/>
                                  <w:sz w:val="16"/>
                                </w:rPr>
                              </w:pPr>
                              <w:r>
                                <w:rPr>
                                  <w:rFonts w:ascii="Arial"/>
                                  <w:sz w:val="16"/>
                                </w:rPr>
                                <w:t>3.Authentication through login page</w:t>
                              </w:r>
                            </w:p>
                          </w:txbxContent>
                        </wps:txbx>
                        <wps:bodyPr rot="0" vert="horz" wrap="square" lIns="0" tIns="0" rIns="0" bIns="0" anchor="t" anchorCtr="0" upright="1">
                          <a:noAutofit/>
                        </wps:bodyPr>
                      </wps:wsp>
                      <wps:wsp>
                        <wps:cNvPr id="103" name="Text Box 30"/>
                        <wps:cNvSpPr txBox="1">
                          <a:spLocks noChangeArrowheads="1"/>
                        </wps:cNvSpPr>
                        <wps:spPr bwMode="auto">
                          <a:xfrm>
                            <a:off x="3792" y="2399"/>
                            <a:ext cx="179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w w:val="95"/>
                                  <w:sz w:val="19"/>
                                </w:rPr>
                                <w:t>4.Provides the service</w:t>
                              </w:r>
                            </w:p>
                          </w:txbxContent>
                        </wps:txbx>
                        <wps:bodyPr rot="0" vert="horz" wrap="square" lIns="0" tIns="0" rIns="0" bIns="0" anchor="t" anchorCtr="0" upright="1">
                          <a:noAutofit/>
                        </wps:bodyPr>
                      </wps:wsp>
                      <wps:wsp>
                        <wps:cNvPr id="104" name="Text Box 31"/>
                        <wps:cNvSpPr txBox="1">
                          <a:spLocks noChangeArrowheads="1"/>
                        </wps:cNvSpPr>
                        <wps:spPr bwMode="auto">
                          <a:xfrm>
                            <a:off x="950" y="2903"/>
                            <a:ext cx="1726"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rPr>
                                  <w:rFonts w:ascii="Arial"/>
                                  <w:sz w:val="19"/>
                                </w:rPr>
                              </w:pPr>
                              <w:r>
                                <w:rPr>
                                  <w:rFonts w:ascii="Arial"/>
                                  <w:sz w:val="19"/>
                                </w:rPr>
                                <w:t>5.Request</w:t>
                              </w:r>
                              <w:r>
                                <w:rPr>
                                  <w:rFonts w:ascii="Arial"/>
                                  <w:spacing w:val="-20"/>
                                  <w:sz w:val="19"/>
                                </w:rPr>
                                <w:t xml:space="preserve"> </w:t>
                              </w:r>
                              <w:r>
                                <w:rPr>
                                  <w:rFonts w:ascii="Arial"/>
                                  <w:sz w:val="19"/>
                                </w:rPr>
                                <w:t>for</w:t>
                              </w:r>
                              <w:r>
                                <w:rPr>
                                  <w:rFonts w:ascii="Arial"/>
                                  <w:spacing w:val="-19"/>
                                  <w:sz w:val="19"/>
                                </w:rPr>
                                <w:t xml:space="preserve"> </w:t>
                              </w:r>
                              <w:r>
                                <w:rPr>
                                  <w:rFonts w:ascii="Arial"/>
                                  <w:sz w:val="19"/>
                                </w:rPr>
                                <w:t>the</w:t>
                              </w:r>
                              <w:r>
                                <w:rPr>
                                  <w:rFonts w:ascii="Arial"/>
                                  <w:spacing w:val="-19"/>
                                  <w:sz w:val="19"/>
                                </w:rPr>
                                <w:t xml:space="preserve"> </w:t>
                              </w:r>
                              <w:r>
                                <w:rPr>
                                  <w:rFonts w:ascii="Arial"/>
                                  <w:sz w:val="19"/>
                                </w:rPr>
                                <w:t>file</w:t>
                              </w:r>
                            </w:p>
                          </w:txbxContent>
                        </wps:txbx>
                        <wps:bodyPr rot="0" vert="horz" wrap="square" lIns="0" tIns="0" rIns="0" bIns="0" anchor="t" anchorCtr="0" upright="1">
                          <a:noAutofit/>
                        </wps:bodyPr>
                      </wps:wsp>
                      <wps:wsp>
                        <wps:cNvPr id="105" name="Text Box 32"/>
                        <wps:cNvSpPr txBox="1">
                          <a:spLocks noChangeArrowheads="1"/>
                        </wps:cNvSpPr>
                        <wps:spPr bwMode="auto">
                          <a:xfrm>
                            <a:off x="3748" y="3067"/>
                            <a:ext cx="1866"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9" w:line="264" w:lineRule="auto"/>
                                <w:ind w:right="5"/>
                                <w:rPr>
                                  <w:rFonts w:ascii="Arial"/>
                                  <w:sz w:val="19"/>
                                </w:rPr>
                              </w:pPr>
                              <w:r>
                                <w:rPr>
                                  <w:rFonts w:ascii="Arial"/>
                                  <w:sz w:val="19"/>
                                </w:rPr>
                                <w:t>6.Permits</w:t>
                              </w:r>
                              <w:r>
                                <w:rPr>
                                  <w:rFonts w:ascii="Arial"/>
                                  <w:spacing w:val="-23"/>
                                  <w:sz w:val="19"/>
                                </w:rPr>
                                <w:t xml:space="preserve"> </w:t>
                              </w:r>
                              <w:r>
                                <w:rPr>
                                  <w:rFonts w:ascii="Arial"/>
                                  <w:sz w:val="19"/>
                                </w:rPr>
                                <w:t>user</w:t>
                              </w:r>
                              <w:r>
                                <w:rPr>
                                  <w:rFonts w:ascii="Arial"/>
                                  <w:spacing w:val="-24"/>
                                  <w:sz w:val="19"/>
                                </w:rPr>
                                <w:t xml:space="preserve"> </w:t>
                              </w:r>
                              <w:r>
                                <w:rPr>
                                  <w:rFonts w:ascii="Arial"/>
                                  <w:sz w:val="19"/>
                                </w:rPr>
                                <w:t>to</w:t>
                              </w:r>
                              <w:r>
                                <w:rPr>
                                  <w:rFonts w:ascii="Arial"/>
                                  <w:spacing w:val="-24"/>
                                  <w:sz w:val="19"/>
                                </w:rPr>
                                <w:t xml:space="preserve"> </w:t>
                              </w:r>
                              <w:r>
                                <w:rPr>
                                  <w:rFonts w:ascii="Arial"/>
                                  <w:sz w:val="19"/>
                                </w:rPr>
                                <w:t>open the</w:t>
                              </w:r>
                              <w:r>
                                <w:rPr>
                                  <w:rFonts w:ascii="Arial"/>
                                  <w:spacing w:val="-29"/>
                                  <w:sz w:val="19"/>
                                </w:rPr>
                                <w:t xml:space="preserve"> </w:t>
                              </w:r>
                              <w:r>
                                <w:rPr>
                                  <w:rFonts w:ascii="Arial"/>
                                  <w:sz w:val="19"/>
                                </w:rPr>
                                <w:t>files</w:t>
                              </w:r>
                              <w:r>
                                <w:rPr>
                                  <w:rFonts w:ascii="Arial"/>
                                  <w:spacing w:val="-28"/>
                                  <w:sz w:val="19"/>
                                </w:rPr>
                                <w:t xml:space="preserve"> </w:t>
                              </w:r>
                              <w:r>
                                <w:rPr>
                                  <w:rFonts w:ascii="Arial"/>
                                  <w:sz w:val="19"/>
                                </w:rPr>
                                <w:t>and</w:t>
                              </w:r>
                              <w:r>
                                <w:rPr>
                                  <w:rFonts w:ascii="Arial"/>
                                  <w:spacing w:val="-27"/>
                                  <w:sz w:val="19"/>
                                </w:rPr>
                                <w:t xml:space="preserve"> </w:t>
                              </w:r>
                              <w:r>
                                <w:rPr>
                                  <w:rFonts w:ascii="Arial"/>
                                  <w:sz w:val="19"/>
                                </w:rPr>
                                <w:t>access</w:t>
                              </w:r>
                              <w:r>
                                <w:rPr>
                                  <w:rFonts w:ascii="Arial"/>
                                  <w:spacing w:val="-25"/>
                                  <w:sz w:val="19"/>
                                </w:rPr>
                                <w:t xml:space="preserve"> </w:t>
                              </w:r>
                              <w:r>
                                <w:rPr>
                                  <w:rFonts w:ascii="Arial"/>
                                  <w:sz w:val="19"/>
                                </w:rPr>
                                <w:t>it</w:t>
                              </w:r>
                            </w:p>
                          </w:txbxContent>
                        </wps:txbx>
                        <wps:bodyPr rot="0" vert="horz" wrap="square" lIns="0" tIns="0" rIns="0" bIns="0" anchor="t" anchorCtr="0" upright="1">
                          <a:noAutofit/>
                        </wps:bodyPr>
                      </wps:wsp>
                      <wps:wsp>
                        <wps:cNvPr id="106" name="Text Box 33"/>
                        <wps:cNvSpPr txBox="1">
                          <a:spLocks noChangeArrowheads="1"/>
                        </wps:cNvSpPr>
                        <wps:spPr bwMode="auto">
                          <a:xfrm>
                            <a:off x="6623" y="2771"/>
                            <a:ext cx="994"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ind w:right="22"/>
                                <w:jc w:val="center"/>
                                <w:rPr>
                                  <w:rFonts w:ascii="Arial"/>
                                  <w:sz w:val="24"/>
                                </w:rPr>
                              </w:pPr>
                              <w:r>
                                <w:rPr>
                                  <w:rFonts w:ascii="Arial"/>
                                  <w:sz w:val="24"/>
                                </w:rPr>
                                <w:t>MySQL</w:t>
                              </w:r>
                            </w:p>
                            <w:p w:rsidR="001F307B" w:rsidRDefault="001F307B" w:rsidP="00644B90">
                              <w:pPr>
                                <w:spacing w:before="11"/>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wps:txbx>
                        <wps:bodyPr rot="0" vert="horz" wrap="square" lIns="0" tIns="0" rIns="0" bIns="0" anchor="t" anchorCtr="0" upright="1">
                          <a:noAutofit/>
                        </wps:bodyPr>
                      </wps:wsp>
                    </wpg:wgp>
                  </a:graphicData>
                </a:graphic>
              </wp:inline>
            </w:drawing>
          </mc:Choice>
          <mc:Fallback>
            <w:pict>
              <v:group w14:anchorId="450CCB17" id="Group 75" o:spid="_x0000_s1093" style="width:414.3pt;height:218.2pt;mso-position-horizontal-relative:char;mso-position-vertical-relative:line" coordsize="8286,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">
                <v:shape id="Freeform 3" o:spid="_x0000_s1094" style="position:absolute;left:5942;top:1478;width:2333;height:584;visibility:visible;mso-wrap-style:square;v-text-anchor:top" coordsize="233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" path="m2333,292r-46,82l2208,424r-112,44l2028,489r-75,18l1873,524r-87,15l1693,552r-97,11l1494,572r-106,6l1279,582r-112,2l1054,582,945,578,839,572,738,563,640,552,548,539,461,524,380,507,306,489,238,468,178,447,82,399,21,347,,292,6,264,47,210r79,-50l238,116,306,95,380,77,461,60,548,45,640,32,738,21,839,12,945,6,1054,2,1167,r112,2l1388,6r106,6l1596,21r97,11l1786,45r87,15l1953,77r75,18l2096,116r60,21l2252,185r60,52l2333,292xe" filled="f" strokeweight=".96pt">
                  <v:path arrowok="t" o:connecttype="custom" o:connectlocs="2333,1770;2287,1852;2208,1902;2096,1946;2028,1967;1953,1985;1873,2002;1786,2017;1693,2030;1596,2041;1494,2050;1388,2056;1279,2060;1167,2062;1054,2060;945,2056;839,2050;738,2041;640,2030;548,2017;461,2002;380,1985;306,1967;238,1946;178,1925;82,1877;21,1825;0,1770;6,1742;47,1688;126,1638;238,1594;306,1573;380,1555;461,1538;548,1523;640,1510;738,1499;839,1490;945,1484;1054,1480;1167,1478;1279,1480;1388,1484;1494,1490;1596,1499;1693,1510;1786,1523;1873,1538;1953,1555;2028,1573;2096,1594;2156,1615;2252,1663;2312,1715;2333,1770" o:connectangles="0,0,0,0,0,0,0,0,0,0,0,0,0,0,0,0,0,0,0,0,0,0,0,0,0,0,0,0,0,0,0,0,0,0,0,0,0,0,0,0,0,0,0,0,0,0,0,0,0,0,0,0,0,0,0,0"/>
                </v:shape>
                <v:shape id="Freeform 4" o:spid="_x0000_s1095" style="position:absolute;left:5942;top:1770;width:2333;height:2584;visibility:visible;mso-wrap-style:square;v-text-anchor:top" coordsize="2333,2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" path="m2333,r,2292l2328,2320r-41,54l2208,2424r-112,44l2028,2489r-75,18l1873,2524r-87,15l1693,2552r-97,11l1494,2572r-106,6l1279,2582r-112,2l1054,2582r-109,-4l839,2572r-101,-9l640,2552r-92,-13l461,2524r-81,-17l306,2489r-68,-21l178,2447,82,2399,21,2347,,2292,,e" filled="f" strokeweight=".96pt">
                  <v:path arrowok="t" o:connecttype="custom" o:connectlocs="2333,1770;2333,4062;2328,4090;2287,4144;2208,4194;2096,4238;2028,4259;1953,4277;1873,4294;1786,4309;1693,4322;1596,4333;1494,4342;1388,4348;1279,4352;1167,4354;1054,4352;945,4348;839,4342;738,4333;640,4322;548,4309;461,4294;380,4277;306,4259;238,4238;178,4217;82,4169;21,4117;0,4062;0,1770" o:connectangles="0,0,0,0,0,0,0,0,0,0,0,0,0,0,0,0,0,0,0,0,0,0,0,0,0,0,0,0,0,0,0"/>
                </v:shape>
                <v:shape id="Picture 5" o:spid="_x0000_s1096" type="#_x0000_t75" style="position:absolute;left:5952;top:2145;width:2314;height:1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">
                  <v:imagedata r:id="rId48" o:title=""/>
                </v:shape>
                <v:line id="Line 6" o:spid="_x0000_s1097" style="position:absolute;visibility:visible;mso-wrap-style:square" from="3423,734" to="3423,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" strokeweight=".58pt"/>
                <v:shape id="Freeform 7" o:spid="_x0000_s1098" style="position:absolute;left:3422;top:1960;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" path="m120,l,60r120,60l120,70r2400,l2520,50,120,50,120,xe" fillcolor="black" stroked="f">
                  <v:path arrowok="t" o:connecttype="custom" o:connectlocs="120,1961;0,2021;120,2081;120,2031;2520,2031;2520,2011;120,2011;120,1961" o:connectangles="0,0,0,0,0,0,0,0"/>
                </v:shape>
                <v:shape id="Freeform 8" o:spid="_x0000_s1099" style="position:absolute;left:3427;top:2613;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" path="m120,l,60r120,60l120,70r2400,l2520,50,120,50,120,xe" fillcolor="black" stroked="f">
                  <v:path arrowok="t" o:connecttype="custom" o:connectlocs="120,2614;0,2674;120,2734;120,2684;2520,2684;2520,2664;120,2664;120,2614" o:connectangles="0,0,0,0,0,0,0,0"/>
                </v:shape>
                <v:shape id="Freeform 9" o:spid="_x0000_s1100" style="position:absolute;left:3427;top:3626;width:2520;height:120;visibility:visible;mso-wrap-style:square;v-text-anchor:top" coordsize="25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" path="m120,l,60r120,60l120,70r2400,l2520,50,120,50,120,xm2520,50l120,50r2400,xe" fillcolor="black" stroked="f">
                  <v:path arrowok="t" o:connecttype="custom" o:connectlocs="120,3626;0,3686;120,3746;120,3696;2520,3696;2520,3676;120,3676;120,3626;2520,3676;120,3676;2520,3676;2520,3676" o:connectangles="0,0,0,0,0,0,0,0,0,0,0,0"/>
                </v:shape>
                <v:line id="Line 10" o:spid="_x0000_s1101" style="position:absolute;visibility:visible;mso-wrap-style:square" from="360,854" to="372,4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CRxAAAANsAAAAPAAAAZHJzL2Rvd25yZXYueG1sRI9PawIx&#10;FMTvBb9DeIK3mrVC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CuXYJHEAAAA2wAAAA8A&#10;AAAAAAAAAAAAAAAABwIAAGRycy9kb3ducmV2LnhtbFBLBQYAAAAAAwADALcAAAD4AgAAAAA=&#10;" strokeweight=".48pt"/>
                <v:shape id="Freeform 11" o:spid="_x0000_s1102" style="position:absolute;left:355;top:1567;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" path="m2940,r,50l,50,,70r2940,l2940,120,3060,60,2940,xe" fillcolor="black" stroked="f">
                  <v:path arrowok="t" o:connecttype="custom" o:connectlocs="2940,1567;2940,1617;0,1617;0,1637;2940,1637;2940,1687;3060,1627;2940,1567" o:connectangles="0,0,0,0,0,0,0,0"/>
                </v:shape>
                <v:shape id="Freeform 12" o:spid="_x0000_s1103" style="position:absolute;left:360;top:2268;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" path="m,50l,70r2940,l2940,120,3060,60,3040,50,,50xm2940,r,50l3040,50,2940,xe" fillcolor="black" stroked="f">
                  <v:path arrowok="t" o:connecttype="custom" o:connectlocs="0,2318;0,2338;2940,2338;2940,2388;3060,2328;3040,2318;0,2318;2940,2268;2940,2318;3040,2318;2940,2268" o:connectangles="0,0,0,0,0,0,0,0,0,0,0"/>
                </v:shape>
                <v:shape id="Picture 13" o:spid="_x0000_s1104" type="#_x0000_t75" style="position:absolute;left:2510;top:177;width:1820;height: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">
                  <v:imagedata r:id="rId49" o:title=""/>
                </v:shape>
                <v:shape id="Picture 14" o:spid="_x0000_s1105" type="#_x0000_t75" style="position:absolute;top:422;width:903;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">
                  <v:imagedata r:id="rId50" o:title=""/>
                </v:shape>
                <v:shape id="Picture 15" o:spid="_x0000_s1106" type="#_x0000_t75" style="position:absolute;left:6110;width:1820;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">
                  <v:imagedata r:id="rId51" o:title=""/>
                </v:shape>
                <v:shape id="Freeform 16" o:spid="_x0000_s1107" style="position:absolute;left:6957;top:691;width:120;height:850;visibility:visible;mso-wrap-style:square;v-text-anchor:top" coordsize="12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" path="m70,120r-20,l50,850r20,l70,120xm60,l,120r120,l60,xe" fillcolor="black" stroked="f">
                  <v:path arrowok="t" o:connecttype="custom" o:connectlocs="70,811;50,811;50,1541;70,1541;70,811;60,691;0,811;120,811;60,691" o:connectangles="0,0,0,0,0,0,0,0,0"/>
                </v:shape>
                <v:shape id="Picture 17" o:spid="_x0000_s1108" type="#_x0000_t75" style="position:absolute;left:542;top:1387;width:269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">
                  <v:imagedata r:id="rId52" o:title=""/>
                </v:shape>
                <v:shape id="Picture 18" o:spid="_x0000_s1109" type="#_x0000_t75" style="position:absolute;left:3600;top:1718;width:2338;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">
                  <v:imagedata r:id="rId53" o:title=""/>
                </v:shape>
                <v:shape id="Picture 19" o:spid="_x0000_s1110" type="#_x0000_t75" style="position:absolute;left:360;top:2064;width:2880;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">
                  <v:imagedata r:id="rId54" o:title=""/>
                </v:shape>
                <v:shape id="Picture 20" o:spid="_x0000_s1111" type="#_x0000_t75" style="position:absolute;left:3422;top:2400;width:252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">
                  <v:imagedata r:id="rId55" o:title=""/>
                </v:shape>
                <v:shape id="Freeform 21" o:spid="_x0000_s1112" style="position:absolute;left:355;top:3122;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" path="m2940,r,50l,50,,70r2940,l2940,120,3060,60,2940,xe" fillcolor="black" stroked="f">
                  <v:path arrowok="t" o:connecttype="custom" o:connectlocs="2940,3122;2940,3172;0,3172;0,3192;2940,3192;2940,3242;3060,3182;2940,3122" o:connectangles="0,0,0,0,0,0,0,0"/>
                </v:shape>
                <v:shape id="Picture 22" o:spid="_x0000_s1113" type="#_x0000_t75" style="position:absolute;left:364;top:2908;width:288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">
                  <v:imagedata r:id="rId56" o:title=""/>
                </v:shape>
                <v:shape id="Picture 23" o:spid="_x0000_s1114" type="#_x0000_t75" style="position:absolute;left:3604;top:3067;width:2160;height: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">
                  <v:imagedata r:id="rId57" o:title=""/>
                </v:shape>
                <v:shape id="Text Box 24" o:spid="_x0000_s1115" type="#_x0000_t202" style="position:absolute;left:144;top:424;width:474;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1F307B" w:rsidRDefault="001F307B" w:rsidP="00644B90">
                        <w:pPr>
                          <w:spacing w:before="3"/>
                          <w:rPr>
                            <w:rFonts w:ascii="Arial"/>
                            <w:sz w:val="24"/>
                          </w:rPr>
                        </w:pPr>
                        <w:r>
                          <w:rPr>
                            <w:rFonts w:ascii="Arial"/>
                            <w:w w:val="90"/>
                            <w:sz w:val="24"/>
                          </w:rPr>
                          <w:t>User</w:t>
                        </w:r>
                      </w:p>
                    </w:txbxContent>
                  </v:textbox>
                </v:shape>
                <v:shape id="Text Box 25" o:spid="_x0000_s1116" type="#_x0000_t202" style="position:absolute;left:2860;top:318;width:113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1F307B" w:rsidRDefault="001F307B" w:rsidP="00644B90">
                        <w:pPr>
                          <w:spacing w:before="3"/>
                          <w:rPr>
                            <w:rFonts w:ascii="Arial"/>
                            <w:sz w:val="24"/>
                          </w:rPr>
                        </w:pPr>
                        <w:r>
                          <w:rPr>
                            <w:rFonts w:ascii="Arial"/>
                            <w:w w:val="90"/>
                            <w:sz w:val="24"/>
                          </w:rPr>
                          <w:t>Dash</w:t>
                        </w:r>
                        <w:r>
                          <w:rPr>
                            <w:rFonts w:ascii="Arial"/>
                            <w:spacing w:val="-29"/>
                            <w:w w:val="90"/>
                            <w:sz w:val="24"/>
                          </w:rPr>
                          <w:t xml:space="preserve"> </w:t>
                        </w:r>
                        <w:r>
                          <w:rPr>
                            <w:rFonts w:ascii="Arial"/>
                            <w:w w:val="90"/>
                            <w:sz w:val="24"/>
                          </w:rPr>
                          <w:t>Board</w:t>
                        </w:r>
                      </w:p>
                    </w:txbxContent>
                  </v:textbox>
                </v:shape>
                <v:shape id="Text Box 26" o:spid="_x0000_s1117" type="#_x0000_t202" style="position:absolute;left:6360;top:222;width:133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rsidR="001F307B" w:rsidRDefault="001F307B" w:rsidP="00644B90">
                        <w:pPr>
                          <w:spacing w:before="3"/>
                          <w:rPr>
                            <w:rFonts w:ascii="Arial"/>
                            <w:sz w:val="24"/>
                          </w:rPr>
                        </w:pPr>
                        <w:r>
                          <w:rPr>
                            <w:rFonts w:ascii="Arial"/>
                            <w:w w:val="90"/>
                            <w:sz w:val="24"/>
                          </w:rPr>
                          <w:t>Admin Server</w:t>
                        </w:r>
                      </w:p>
                    </w:txbxContent>
                  </v:textbox>
                </v:shape>
                <v:shape id="Text Box 27" o:spid="_x0000_s1118" type="#_x0000_t202" style="position:absolute;left:1324;top:1387;width:114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rsidR="001F307B" w:rsidRDefault="001F307B" w:rsidP="00644B90">
                        <w:pPr>
                          <w:spacing w:before="9"/>
                          <w:rPr>
                            <w:rFonts w:ascii="Arial"/>
                            <w:sz w:val="19"/>
                          </w:rPr>
                        </w:pPr>
                        <w:proofErr w:type="gramStart"/>
                        <w:r>
                          <w:rPr>
                            <w:rFonts w:ascii="Arial"/>
                            <w:w w:val="95"/>
                            <w:sz w:val="19"/>
                          </w:rPr>
                          <w:t>1.Registration</w:t>
                        </w:r>
                        <w:proofErr w:type="gramEnd"/>
                      </w:p>
                    </w:txbxContent>
                  </v:textbox>
                </v:shape>
                <v:shape id="Text Box 28" o:spid="_x0000_s1119" type="#_x0000_t202" style="position:absolute;left:3744;top:1718;width:177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1F307B" w:rsidRDefault="001F307B" w:rsidP="00644B90">
                        <w:pPr>
                          <w:spacing w:before="9"/>
                          <w:rPr>
                            <w:rFonts w:ascii="Arial"/>
                            <w:sz w:val="19"/>
                          </w:rPr>
                        </w:pPr>
                        <w:proofErr w:type="gramStart"/>
                        <w:r>
                          <w:rPr>
                            <w:rFonts w:ascii="Arial"/>
                            <w:sz w:val="19"/>
                          </w:rPr>
                          <w:t>2.Storage</w:t>
                        </w:r>
                        <w:proofErr w:type="gramEnd"/>
                        <w:r>
                          <w:rPr>
                            <w:rFonts w:ascii="Arial"/>
                            <w:spacing w:val="-35"/>
                            <w:sz w:val="19"/>
                          </w:rPr>
                          <w:t xml:space="preserve"> </w:t>
                        </w:r>
                        <w:r>
                          <w:rPr>
                            <w:rFonts w:ascii="Arial"/>
                            <w:sz w:val="19"/>
                          </w:rPr>
                          <w:t>of</w:t>
                        </w:r>
                        <w:r>
                          <w:rPr>
                            <w:rFonts w:ascii="Arial"/>
                            <w:spacing w:val="-34"/>
                            <w:sz w:val="19"/>
                          </w:rPr>
                          <w:t xml:space="preserve"> </w:t>
                        </w:r>
                        <w:r>
                          <w:rPr>
                            <w:rFonts w:ascii="Arial"/>
                            <w:sz w:val="19"/>
                          </w:rPr>
                          <w:t>user</w:t>
                        </w:r>
                        <w:r>
                          <w:rPr>
                            <w:rFonts w:ascii="Arial"/>
                            <w:spacing w:val="-33"/>
                            <w:sz w:val="19"/>
                          </w:rPr>
                          <w:t xml:space="preserve"> </w:t>
                        </w:r>
                        <w:r>
                          <w:rPr>
                            <w:rFonts w:ascii="Arial"/>
                            <w:sz w:val="19"/>
                          </w:rPr>
                          <w:t>files</w:t>
                        </w:r>
                      </w:p>
                    </w:txbxContent>
                  </v:textbox>
                </v:shape>
                <v:shape id="Text Box 29" o:spid="_x0000_s1120" type="#_x0000_t202" style="position:absolute;left:547;top:2062;width:2518;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1F307B" w:rsidRDefault="001F307B" w:rsidP="00644B90">
                        <w:pPr>
                          <w:spacing w:before="10"/>
                          <w:rPr>
                            <w:rFonts w:ascii="Arial"/>
                            <w:sz w:val="16"/>
                          </w:rPr>
                        </w:pPr>
                        <w:proofErr w:type="gramStart"/>
                        <w:r>
                          <w:rPr>
                            <w:rFonts w:ascii="Arial"/>
                            <w:sz w:val="16"/>
                          </w:rPr>
                          <w:t>3.Authentication</w:t>
                        </w:r>
                        <w:proofErr w:type="gramEnd"/>
                        <w:r>
                          <w:rPr>
                            <w:rFonts w:ascii="Arial"/>
                            <w:sz w:val="16"/>
                          </w:rPr>
                          <w:t xml:space="preserve"> through login page</w:t>
                        </w:r>
                      </w:p>
                    </w:txbxContent>
                  </v:textbox>
                </v:shape>
                <v:shape id="Text Box 30" o:spid="_x0000_s1121" type="#_x0000_t202" style="position:absolute;left:3792;top:2399;width:1798;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1F307B" w:rsidRDefault="001F307B" w:rsidP="00644B90">
                        <w:pPr>
                          <w:spacing w:before="9"/>
                          <w:rPr>
                            <w:rFonts w:ascii="Arial"/>
                            <w:sz w:val="19"/>
                          </w:rPr>
                        </w:pPr>
                        <w:proofErr w:type="gramStart"/>
                        <w:r>
                          <w:rPr>
                            <w:rFonts w:ascii="Arial"/>
                            <w:w w:val="95"/>
                            <w:sz w:val="19"/>
                          </w:rPr>
                          <w:t>4.Provides</w:t>
                        </w:r>
                        <w:proofErr w:type="gramEnd"/>
                        <w:r>
                          <w:rPr>
                            <w:rFonts w:ascii="Arial"/>
                            <w:w w:val="95"/>
                            <w:sz w:val="19"/>
                          </w:rPr>
                          <w:t xml:space="preserve"> the service</w:t>
                        </w:r>
                      </w:p>
                    </w:txbxContent>
                  </v:textbox>
                </v:shape>
                <v:shape id="Text Box 31" o:spid="_x0000_s1122" type="#_x0000_t202" style="position:absolute;left:950;top:2903;width:1726;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1F307B" w:rsidRDefault="001F307B" w:rsidP="00644B90">
                        <w:pPr>
                          <w:spacing w:before="9"/>
                          <w:rPr>
                            <w:rFonts w:ascii="Arial"/>
                            <w:sz w:val="19"/>
                          </w:rPr>
                        </w:pPr>
                        <w:proofErr w:type="gramStart"/>
                        <w:r>
                          <w:rPr>
                            <w:rFonts w:ascii="Arial"/>
                            <w:sz w:val="19"/>
                          </w:rPr>
                          <w:t>5.Request</w:t>
                        </w:r>
                        <w:proofErr w:type="gramEnd"/>
                        <w:r>
                          <w:rPr>
                            <w:rFonts w:ascii="Arial"/>
                            <w:spacing w:val="-20"/>
                            <w:sz w:val="19"/>
                          </w:rPr>
                          <w:t xml:space="preserve"> </w:t>
                        </w:r>
                        <w:r>
                          <w:rPr>
                            <w:rFonts w:ascii="Arial"/>
                            <w:sz w:val="19"/>
                          </w:rPr>
                          <w:t>for</w:t>
                        </w:r>
                        <w:r>
                          <w:rPr>
                            <w:rFonts w:ascii="Arial"/>
                            <w:spacing w:val="-19"/>
                            <w:sz w:val="19"/>
                          </w:rPr>
                          <w:t xml:space="preserve"> </w:t>
                        </w:r>
                        <w:r>
                          <w:rPr>
                            <w:rFonts w:ascii="Arial"/>
                            <w:sz w:val="19"/>
                          </w:rPr>
                          <w:t>the</w:t>
                        </w:r>
                        <w:r>
                          <w:rPr>
                            <w:rFonts w:ascii="Arial"/>
                            <w:spacing w:val="-19"/>
                            <w:sz w:val="19"/>
                          </w:rPr>
                          <w:t xml:space="preserve"> </w:t>
                        </w:r>
                        <w:r>
                          <w:rPr>
                            <w:rFonts w:ascii="Arial"/>
                            <w:sz w:val="19"/>
                          </w:rPr>
                          <w:t>file</w:t>
                        </w:r>
                      </w:p>
                    </w:txbxContent>
                  </v:textbox>
                </v:shape>
                <v:shape id="Text Box 32" o:spid="_x0000_s1123" type="#_x0000_t202" style="position:absolute;left:3748;top:3067;width:186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1F307B" w:rsidRDefault="001F307B" w:rsidP="00644B90">
                        <w:pPr>
                          <w:spacing w:before="9" w:line="264" w:lineRule="auto"/>
                          <w:ind w:right="5"/>
                          <w:rPr>
                            <w:rFonts w:ascii="Arial"/>
                            <w:sz w:val="19"/>
                          </w:rPr>
                        </w:pPr>
                        <w:proofErr w:type="gramStart"/>
                        <w:r>
                          <w:rPr>
                            <w:rFonts w:ascii="Arial"/>
                            <w:sz w:val="19"/>
                          </w:rPr>
                          <w:t>6.Permits</w:t>
                        </w:r>
                        <w:proofErr w:type="gramEnd"/>
                        <w:r>
                          <w:rPr>
                            <w:rFonts w:ascii="Arial"/>
                            <w:spacing w:val="-23"/>
                            <w:sz w:val="19"/>
                          </w:rPr>
                          <w:t xml:space="preserve"> </w:t>
                        </w:r>
                        <w:r>
                          <w:rPr>
                            <w:rFonts w:ascii="Arial"/>
                            <w:sz w:val="19"/>
                          </w:rPr>
                          <w:t>user</w:t>
                        </w:r>
                        <w:r>
                          <w:rPr>
                            <w:rFonts w:ascii="Arial"/>
                            <w:spacing w:val="-24"/>
                            <w:sz w:val="19"/>
                          </w:rPr>
                          <w:t xml:space="preserve"> </w:t>
                        </w:r>
                        <w:r>
                          <w:rPr>
                            <w:rFonts w:ascii="Arial"/>
                            <w:sz w:val="19"/>
                          </w:rPr>
                          <w:t>to</w:t>
                        </w:r>
                        <w:r>
                          <w:rPr>
                            <w:rFonts w:ascii="Arial"/>
                            <w:spacing w:val="-24"/>
                            <w:sz w:val="19"/>
                          </w:rPr>
                          <w:t xml:space="preserve"> </w:t>
                        </w:r>
                        <w:r>
                          <w:rPr>
                            <w:rFonts w:ascii="Arial"/>
                            <w:sz w:val="19"/>
                          </w:rPr>
                          <w:t>open the</w:t>
                        </w:r>
                        <w:r>
                          <w:rPr>
                            <w:rFonts w:ascii="Arial"/>
                            <w:spacing w:val="-29"/>
                            <w:sz w:val="19"/>
                          </w:rPr>
                          <w:t xml:space="preserve"> </w:t>
                        </w:r>
                        <w:r>
                          <w:rPr>
                            <w:rFonts w:ascii="Arial"/>
                            <w:sz w:val="19"/>
                          </w:rPr>
                          <w:t>files</w:t>
                        </w:r>
                        <w:r>
                          <w:rPr>
                            <w:rFonts w:ascii="Arial"/>
                            <w:spacing w:val="-28"/>
                            <w:sz w:val="19"/>
                          </w:rPr>
                          <w:t xml:space="preserve"> </w:t>
                        </w:r>
                        <w:r>
                          <w:rPr>
                            <w:rFonts w:ascii="Arial"/>
                            <w:sz w:val="19"/>
                          </w:rPr>
                          <w:t>and</w:t>
                        </w:r>
                        <w:r>
                          <w:rPr>
                            <w:rFonts w:ascii="Arial"/>
                            <w:spacing w:val="-27"/>
                            <w:sz w:val="19"/>
                          </w:rPr>
                          <w:t xml:space="preserve"> </w:t>
                        </w:r>
                        <w:r>
                          <w:rPr>
                            <w:rFonts w:ascii="Arial"/>
                            <w:sz w:val="19"/>
                          </w:rPr>
                          <w:t>access</w:t>
                        </w:r>
                        <w:r>
                          <w:rPr>
                            <w:rFonts w:ascii="Arial"/>
                            <w:spacing w:val="-25"/>
                            <w:sz w:val="19"/>
                          </w:rPr>
                          <w:t xml:space="preserve"> </w:t>
                        </w:r>
                        <w:r>
                          <w:rPr>
                            <w:rFonts w:ascii="Arial"/>
                            <w:sz w:val="19"/>
                          </w:rPr>
                          <w:t>it</w:t>
                        </w:r>
                      </w:p>
                    </w:txbxContent>
                  </v:textbox>
                </v:shape>
                <v:shape id="Text Box 33" o:spid="_x0000_s1124" type="#_x0000_t202" style="position:absolute;left:6623;top:2771;width:994;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1F307B" w:rsidRDefault="001F307B" w:rsidP="00644B90">
                        <w:pPr>
                          <w:spacing w:before="3"/>
                          <w:ind w:right="22"/>
                          <w:jc w:val="center"/>
                          <w:rPr>
                            <w:rFonts w:ascii="Arial"/>
                            <w:sz w:val="24"/>
                          </w:rPr>
                        </w:pPr>
                        <w:r>
                          <w:rPr>
                            <w:rFonts w:ascii="Arial"/>
                            <w:sz w:val="24"/>
                          </w:rPr>
                          <w:t>MySQL</w:t>
                        </w:r>
                      </w:p>
                      <w:p w:rsidR="001F307B" w:rsidRDefault="001F307B" w:rsidP="00644B90">
                        <w:pPr>
                          <w:spacing w:before="11"/>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v:textbox>
                </v:shape>
                <w10:anchorlock/>
              </v:group>
            </w:pict>
          </mc:Fallback>
        </mc:AlternateContent>
      </w:r>
    </w:p>
    <w:p w:rsidR="00644B90" w:rsidRDefault="00644B90" w:rsidP="00644B90">
      <w:pPr>
        <w:pStyle w:val="BodyText"/>
        <w:spacing w:before="1"/>
        <w:rPr>
          <w:sz w:val="15"/>
        </w:rPr>
      </w:pPr>
      <w:r>
        <w:rPr>
          <w:noProof/>
          <w:lang w:val="sv-SE" w:eastAsia="sv-SE"/>
        </w:rPr>
        <mc:AlternateContent>
          <mc:Choice Requires="wpg">
            <w:drawing>
              <wp:anchor distT="0" distB="0" distL="0" distR="0" simplePos="0" relativeHeight="251660288" behindDoc="0" locked="0" layoutInCell="1" allowOverlap="1" wp14:anchorId="7B40572A" wp14:editId="6E5CF31F">
                <wp:simplePos x="0" y="0"/>
                <wp:positionH relativeFrom="page">
                  <wp:posOffset>1194435</wp:posOffset>
                </wp:positionH>
                <wp:positionV relativeFrom="paragraph">
                  <wp:posOffset>134620</wp:posOffset>
                </wp:positionV>
                <wp:extent cx="5370830" cy="320040"/>
                <wp:effectExtent l="635" t="0" r="635" b="254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0830" cy="320040"/>
                          <a:chOff x="1882" y="213"/>
                          <a:chExt cx="8458" cy="504"/>
                        </a:xfrm>
                      </wpg:grpSpPr>
                      <pic:pic xmlns:pic="http://schemas.openxmlformats.org/drawingml/2006/picture">
                        <pic:nvPicPr>
                          <pic:cNvPr id="72" name="Picture 10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1881" y="212"/>
                            <a:ext cx="845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0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3139" y="323"/>
                            <a:ext cx="5578"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Text Box 104"/>
                        <wps:cNvSpPr txBox="1">
                          <a:spLocks noChangeArrowheads="1"/>
                        </wps:cNvSpPr>
                        <wps:spPr bwMode="auto">
                          <a:xfrm>
                            <a:off x="1881" y="212"/>
                            <a:ext cx="845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115"/>
                                <w:ind w:left="3211" w:right="3572"/>
                                <w:jc w:val="center"/>
                                <w:rPr>
                                  <w:rFonts w:ascii="Arial"/>
                                  <w:sz w:val="24"/>
                                </w:rPr>
                              </w:pPr>
                              <w:r>
                                <w:rPr>
                                  <w:rFonts w:ascii="Arial"/>
                                  <w:w w:val="95"/>
                                  <w:sz w:val="24"/>
                                </w:rPr>
                                <w:t>Fig 2: Front 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40572A" id="Group 71" o:spid="_x0000_s1125" style="position:absolute;margin-left:94.05pt;margin-top:10.6pt;width:422.9pt;height:25.2pt;z-index:251660288;mso-wrap-distance-left:0;mso-wrap-distance-right:0;mso-position-horizontal-relative:page;mso-position-vertical-relative:text" coordorigin="1882,213" coordsize="8458,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">
                <v:shape id="Picture 102" o:spid="_x0000_s1126" type="#_x0000_t75" style="position:absolute;left:1881;top:212;width:8458;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">
                  <v:imagedata r:id="rId60" o:title=""/>
                </v:shape>
                <v:shape id="Picture 103" o:spid="_x0000_s1127" type="#_x0000_t75" style="position:absolute;left:3139;top:323;width:5578;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">
                  <v:imagedata r:id="rId61" o:title=""/>
                </v:shape>
                <v:shape id="Text Box 104" o:spid="_x0000_s1128" type="#_x0000_t202" style="position:absolute;left:1881;top:212;width:845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1F307B" w:rsidRDefault="001F307B" w:rsidP="00644B90">
                        <w:pPr>
                          <w:spacing w:before="115"/>
                          <w:ind w:left="3211" w:right="3572"/>
                          <w:jc w:val="center"/>
                          <w:rPr>
                            <w:rFonts w:ascii="Arial"/>
                            <w:sz w:val="24"/>
                          </w:rPr>
                        </w:pPr>
                        <w:r>
                          <w:rPr>
                            <w:rFonts w:ascii="Arial"/>
                            <w:w w:val="95"/>
                            <w:sz w:val="24"/>
                          </w:rPr>
                          <w:t>Fig 2: Front End</w:t>
                        </w:r>
                      </w:p>
                    </w:txbxContent>
                  </v:textbox>
                </v:shape>
                <w10:wrap type="topAndBottom" anchorx="page"/>
              </v:group>
            </w:pict>
          </mc:Fallback>
        </mc:AlternateContent>
      </w:r>
    </w:p>
    <w:bookmarkEnd w:id="2"/>
    <w:p w:rsidR="00644B90" w:rsidRDefault="00644B90" w:rsidP="00644B90">
      <w:pPr>
        <w:pStyle w:val="Heading3"/>
        <w:numPr>
          <w:ilvl w:val="1"/>
          <w:numId w:val="1"/>
        </w:numPr>
        <w:tabs>
          <w:tab w:val="left" w:pos="1180"/>
        </w:tabs>
        <w:spacing w:before="21"/>
        <w:ind w:left="1180"/>
        <w:jc w:val="left"/>
      </w:pPr>
      <w:r>
        <w:rPr>
          <w:color w:val="333333"/>
        </w:rPr>
        <w:t>Database</w:t>
      </w:r>
    </w:p>
    <w:p w:rsidR="00644B90" w:rsidRDefault="00644B90" w:rsidP="00644B90">
      <w:pPr>
        <w:pStyle w:val="BodyText"/>
        <w:spacing w:before="168" w:line="237" w:lineRule="auto"/>
        <w:ind w:left="760" w:right="1015"/>
      </w:pPr>
      <w:r>
        <w:t>The MySQL database contains user’s information, data status and uptime information inserted into their respective service tables</w:t>
      </w:r>
    </w:p>
    <w:p w:rsidR="00644B90" w:rsidRDefault="00644B90" w:rsidP="00644B90">
      <w:pPr>
        <w:pStyle w:val="BodyText"/>
        <w:spacing w:before="4" w:line="237" w:lineRule="auto"/>
        <w:ind w:left="760" w:right="1023"/>
      </w:pPr>
      <w:r>
        <w:t xml:space="preserve">In the MySQL </w:t>
      </w:r>
      <w:r w:rsidR="000A6187">
        <w:t>database,</w:t>
      </w:r>
      <w:r>
        <w:t xml:space="preserve"> we create a data slot for each customer. Through front end the user can access into user’s login account and through backend the user can access user’s files.</w:t>
      </w:r>
    </w:p>
    <w:p w:rsidR="00644B90" w:rsidRDefault="00644B90" w:rsidP="00644B90">
      <w:pPr>
        <w:pStyle w:val="BodyText"/>
        <w:spacing w:before="7"/>
      </w:pPr>
      <w:r>
        <w:rPr>
          <w:noProof/>
          <w:lang w:val="sv-SE" w:eastAsia="sv-SE"/>
        </w:rPr>
        <mc:AlternateContent>
          <mc:Choice Requires="wpg">
            <w:drawing>
              <wp:anchor distT="0" distB="0" distL="0" distR="0" simplePos="0" relativeHeight="251661312" behindDoc="0" locked="0" layoutInCell="1" allowOverlap="1" wp14:anchorId="7EE7D8AE" wp14:editId="1F70851F">
                <wp:simplePos x="0" y="0"/>
                <wp:positionH relativeFrom="page">
                  <wp:posOffset>499745</wp:posOffset>
                </wp:positionH>
                <wp:positionV relativeFrom="paragraph">
                  <wp:posOffset>204470</wp:posOffset>
                </wp:positionV>
                <wp:extent cx="6757670" cy="3338195"/>
                <wp:effectExtent l="4445" t="1270" r="0" b="635"/>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3338195"/>
                          <a:chOff x="787" y="322"/>
                          <a:chExt cx="10642" cy="5257"/>
                        </a:xfrm>
                      </wpg:grpSpPr>
                      <wps:wsp>
                        <wps:cNvPr id="50" name="Freeform 106"/>
                        <wps:cNvSpPr>
                          <a:spLocks/>
                        </wps:cNvSpPr>
                        <wps:spPr bwMode="auto">
                          <a:xfrm>
                            <a:off x="5116" y="4133"/>
                            <a:ext cx="1618" cy="359"/>
                          </a:xfrm>
                          <a:custGeom>
                            <a:avLst/>
                            <a:gdLst>
                              <a:gd name="T0" fmla="+- 0 6734 5117"/>
                              <a:gd name="T1" fmla="*/ T0 w 1618"/>
                              <a:gd name="T2" fmla="+- 0 4313 4133"/>
                              <a:gd name="T3" fmla="*/ 4313 h 359"/>
                              <a:gd name="T4" fmla="+- 0 6700 5117"/>
                              <a:gd name="T5" fmla="*/ T4 w 1618"/>
                              <a:gd name="T6" fmla="+- 0 4364 4133"/>
                              <a:gd name="T7" fmla="*/ 4364 h 359"/>
                              <a:gd name="T8" fmla="+- 0 6604 5117"/>
                              <a:gd name="T9" fmla="*/ T8 w 1618"/>
                              <a:gd name="T10" fmla="+- 0 4410 4133"/>
                              <a:gd name="T11" fmla="*/ 4410 h 359"/>
                              <a:gd name="T12" fmla="+- 0 6536 5117"/>
                              <a:gd name="T13" fmla="*/ T12 w 1618"/>
                              <a:gd name="T14" fmla="+- 0 4430 4133"/>
                              <a:gd name="T15" fmla="*/ 4430 h 359"/>
                              <a:gd name="T16" fmla="+- 0 6456 5117"/>
                              <a:gd name="T17" fmla="*/ T16 w 1618"/>
                              <a:gd name="T18" fmla="+- 0 4448 4133"/>
                              <a:gd name="T19" fmla="*/ 4448 h 359"/>
                              <a:gd name="T20" fmla="+- 0 6366 5117"/>
                              <a:gd name="T21" fmla="*/ T20 w 1618"/>
                              <a:gd name="T22" fmla="+- 0 4463 4133"/>
                              <a:gd name="T23" fmla="*/ 4463 h 359"/>
                              <a:gd name="T24" fmla="+- 0 6267 5117"/>
                              <a:gd name="T25" fmla="*/ T24 w 1618"/>
                              <a:gd name="T26" fmla="+- 0 4475 4133"/>
                              <a:gd name="T27" fmla="*/ 4475 h 359"/>
                              <a:gd name="T28" fmla="+- 0 6159 5117"/>
                              <a:gd name="T29" fmla="*/ T28 w 1618"/>
                              <a:gd name="T30" fmla="+- 0 4484 4133"/>
                              <a:gd name="T31" fmla="*/ 4484 h 359"/>
                              <a:gd name="T32" fmla="+- 0 6045 5117"/>
                              <a:gd name="T33" fmla="*/ T32 w 1618"/>
                              <a:gd name="T34" fmla="+- 0 4490 4133"/>
                              <a:gd name="T35" fmla="*/ 4490 h 359"/>
                              <a:gd name="T36" fmla="+- 0 5926 5117"/>
                              <a:gd name="T37" fmla="*/ T36 w 1618"/>
                              <a:gd name="T38" fmla="+- 0 4492 4133"/>
                              <a:gd name="T39" fmla="*/ 4492 h 359"/>
                              <a:gd name="T40" fmla="+- 0 5806 5117"/>
                              <a:gd name="T41" fmla="*/ T40 w 1618"/>
                              <a:gd name="T42" fmla="+- 0 4490 4133"/>
                              <a:gd name="T43" fmla="*/ 4490 h 359"/>
                              <a:gd name="T44" fmla="+- 0 5692 5117"/>
                              <a:gd name="T45" fmla="*/ T44 w 1618"/>
                              <a:gd name="T46" fmla="+- 0 4484 4133"/>
                              <a:gd name="T47" fmla="*/ 4484 h 359"/>
                              <a:gd name="T48" fmla="+- 0 5585 5117"/>
                              <a:gd name="T49" fmla="*/ T48 w 1618"/>
                              <a:gd name="T50" fmla="+- 0 4475 4133"/>
                              <a:gd name="T51" fmla="*/ 4475 h 359"/>
                              <a:gd name="T52" fmla="+- 0 5485 5117"/>
                              <a:gd name="T53" fmla="*/ T52 w 1618"/>
                              <a:gd name="T54" fmla="+- 0 4463 4133"/>
                              <a:gd name="T55" fmla="*/ 4463 h 359"/>
                              <a:gd name="T56" fmla="+- 0 5395 5117"/>
                              <a:gd name="T57" fmla="*/ T56 w 1618"/>
                              <a:gd name="T58" fmla="+- 0 4448 4133"/>
                              <a:gd name="T59" fmla="*/ 4448 h 359"/>
                              <a:gd name="T60" fmla="+- 0 5315 5117"/>
                              <a:gd name="T61" fmla="*/ T60 w 1618"/>
                              <a:gd name="T62" fmla="+- 0 4430 4133"/>
                              <a:gd name="T63" fmla="*/ 4430 h 359"/>
                              <a:gd name="T64" fmla="+- 0 5247 5117"/>
                              <a:gd name="T65" fmla="*/ T64 w 1618"/>
                              <a:gd name="T66" fmla="+- 0 4410 4133"/>
                              <a:gd name="T67" fmla="*/ 4410 h 359"/>
                              <a:gd name="T68" fmla="+- 0 5151 5117"/>
                              <a:gd name="T69" fmla="*/ T68 w 1618"/>
                              <a:gd name="T70" fmla="+- 0 4364 4133"/>
                              <a:gd name="T71" fmla="*/ 4364 h 359"/>
                              <a:gd name="T72" fmla="+- 0 5117 5117"/>
                              <a:gd name="T73" fmla="*/ T72 w 1618"/>
                              <a:gd name="T74" fmla="+- 0 4313 4133"/>
                              <a:gd name="T75" fmla="*/ 4313 h 359"/>
                              <a:gd name="T76" fmla="+- 0 5126 5117"/>
                              <a:gd name="T77" fmla="*/ T76 w 1618"/>
                              <a:gd name="T78" fmla="+- 0 4286 4133"/>
                              <a:gd name="T79" fmla="*/ 4286 h 359"/>
                              <a:gd name="T80" fmla="+- 0 5192 5117"/>
                              <a:gd name="T81" fmla="*/ T80 w 1618"/>
                              <a:gd name="T82" fmla="+- 0 4237 4133"/>
                              <a:gd name="T83" fmla="*/ 4237 h 359"/>
                              <a:gd name="T84" fmla="+- 0 5315 5117"/>
                              <a:gd name="T85" fmla="*/ T84 w 1618"/>
                              <a:gd name="T86" fmla="+- 0 4195 4133"/>
                              <a:gd name="T87" fmla="*/ 4195 h 359"/>
                              <a:gd name="T88" fmla="+- 0 5395 5117"/>
                              <a:gd name="T89" fmla="*/ T88 w 1618"/>
                              <a:gd name="T90" fmla="+- 0 4177 4133"/>
                              <a:gd name="T91" fmla="*/ 4177 h 359"/>
                              <a:gd name="T92" fmla="+- 0 5485 5117"/>
                              <a:gd name="T93" fmla="*/ T92 w 1618"/>
                              <a:gd name="T94" fmla="+- 0 4162 4133"/>
                              <a:gd name="T95" fmla="*/ 4162 h 359"/>
                              <a:gd name="T96" fmla="+- 0 5585 5117"/>
                              <a:gd name="T97" fmla="*/ T96 w 1618"/>
                              <a:gd name="T98" fmla="+- 0 4150 4133"/>
                              <a:gd name="T99" fmla="*/ 4150 h 359"/>
                              <a:gd name="T100" fmla="+- 0 5692 5117"/>
                              <a:gd name="T101" fmla="*/ T100 w 1618"/>
                              <a:gd name="T102" fmla="+- 0 4141 4133"/>
                              <a:gd name="T103" fmla="*/ 4141 h 359"/>
                              <a:gd name="T104" fmla="+- 0 5806 5117"/>
                              <a:gd name="T105" fmla="*/ T104 w 1618"/>
                              <a:gd name="T106" fmla="+- 0 4135 4133"/>
                              <a:gd name="T107" fmla="*/ 4135 h 359"/>
                              <a:gd name="T108" fmla="+- 0 5926 5117"/>
                              <a:gd name="T109" fmla="*/ T108 w 1618"/>
                              <a:gd name="T110" fmla="+- 0 4133 4133"/>
                              <a:gd name="T111" fmla="*/ 4133 h 359"/>
                              <a:gd name="T112" fmla="+- 0 6045 5117"/>
                              <a:gd name="T113" fmla="*/ T112 w 1618"/>
                              <a:gd name="T114" fmla="+- 0 4135 4133"/>
                              <a:gd name="T115" fmla="*/ 4135 h 359"/>
                              <a:gd name="T116" fmla="+- 0 6159 5117"/>
                              <a:gd name="T117" fmla="*/ T116 w 1618"/>
                              <a:gd name="T118" fmla="+- 0 4141 4133"/>
                              <a:gd name="T119" fmla="*/ 4141 h 359"/>
                              <a:gd name="T120" fmla="+- 0 6267 5117"/>
                              <a:gd name="T121" fmla="*/ T120 w 1618"/>
                              <a:gd name="T122" fmla="+- 0 4150 4133"/>
                              <a:gd name="T123" fmla="*/ 4150 h 359"/>
                              <a:gd name="T124" fmla="+- 0 6366 5117"/>
                              <a:gd name="T125" fmla="*/ T124 w 1618"/>
                              <a:gd name="T126" fmla="+- 0 4162 4133"/>
                              <a:gd name="T127" fmla="*/ 4162 h 359"/>
                              <a:gd name="T128" fmla="+- 0 6456 5117"/>
                              <a:gd name="T129" fmla="*/ T128 w 1618"/>
                              <a:gd name="T130" fmla="+- 0 4177 4133"/>
                              <a:gd name="T131" fmla="*/ 4177 h 359"/>
                              <a:gd name="T132" fmla="+- 0 6536 5117"/>
                              <a:gd name="T133" fmla="*/ T132 w 1618"/>
                              <a:gd name="T134" fmla="+- 0 4195 4133"/>
                              <a:gd name="T135" fmla="*/ 4195 h 359"/>
                              <a:gd name="T136" fmla="+- 0 6604 5117"/>
                              <a:gd name="T137" fmla="*/ T136 w 1618"/>
                              <a:gd name="T138" fmla="+- 0 4215 4133"/>
                              <a:gd name="T139" fmla="*/ 4215 h 359"/>
                              <a:gd name="T140" fmla="+- 0 6700 5117"/>
                              <a:gd name="T141" fmla="*/ T140 w 1618"/>
                              <a:gd name="T142" fmla="+- 0 4261 4133"/>
                              <a:gd name="T143" fmla="*/ 4261 h 359"/>
                              <a:gd name="T144" fmla="+- 0 6734 5117"/>
                              <a:gd name="T145" fmla="*/ T144 w 1618"/>
                              <a:gd name="T146" fmla="+- 0 4313 4133"/>
                              <a:gd name="T147" fmla="*/ 4313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618" h="359">
                                <a:moveTo>
                                  <a:pt x="1617" y="180"/>
                                </a:moveTo>
                                <a:lnTo>
                                  <a:pt x="1583" y="231"/>
                                </a:lnTo>
                                <a:lnTo>
                                  <a:pt x="1487" y="277"/>
                                </a:lnTo>
                                <a:lnTo>
                                  <a:pt x="1419" y="297"/>
                                </a:lnTo>
                                <a:lnTo>
                                  <a:pt x="1339" y="315"/>
                                </a:lnTo>
                                <a:lnTo>
                                  <a:pt x="1249" y="330"/>
                                </a:lnTo>
                                <a:lnTo>
                                  <a:pt x="1150" y="342"/>
                                </a:lnTo>
                                <a:lnTo>
                                  <a:pt x="1042" y="351"/>
                                </a:lnTo>
                                <a:lnTo>
                                  <a:pt x="928" y="357"/>
                                </a:lnTo>
                                <a:lnTo>
                                  <a:pt x="809" y="359"/>
                                </a:lnTo>
                                <a:lnTo>
                                  <a:pt x="689" y="357"/>
                                </a:lnTo>
                                <a:lnTo>
                                  <a:pt x="575" y="351"/>
                                </a:lnTo>
                                <a:lnTo>
                                  <a:pt x="468" y="342"/>
                                </a:lnTo>
                                <a:lnTo>
                                  <a:pt x="368" y="330"/>
                                </a:lnTo>
                                <a:lnTo>
                                  <a:pt x="278" y="315"/>
                                </a:lnTo>
                                <a:lnTo>
                                  <a:pt x="198" y="297"/>
                                </a:lnTo>
                                <a:lnTo>
                                  <a:pt x="130" y="277"/>
                                </a:lnTo>
                                <a:lnTo>
                                  <a:pt x="34" y="231"/>
                                </a:lnTo>
                                <a:lnTo>
                                  <a:pt x="0" y="180"/>
                                </a:lnTo>
                                <a:lnTo>
                                  <a:pt x="9" y="153"/>
                                </a:lnTo>
                                <a:lnTo>
                                  <a:pt x="75" y="104"/>
                                </a:lnTo>
                                <a:lnTo>
                                  <a:pt x="198" y="62"/>
                                </a:lnTo>
                                <a:lnTo>
                                  <a:pt x="278" y="44"/>
                                </a:lnTo>
                                <a:lnTo>
                                  <a:pt x="368" y="29"/>
                                </a:lnTo>
                                <a:lnTo>
                                  <a:pt x="468" y="17"/>
                                </a:lnTo>
                                <a:lnTo>
                                  <a:pt x="575" y="8"/>
                                </a:lnTo>
                                <a:lnTo>
                                  <a:pt x="689" y="2"/>
                                </a:lnTo>
                                <a:lnTo>
                                  <a:pt x="809" y="0"/>
                                </a:lnTo>
                                <a:lnTo>
                                  <a:pt x="928" y="2"/>
                                </a:lnTo>
                                <a:lnTo>
                                  <a:pt x="1042" y="8"/>
                                </a:lnTo>
                                <a:lnTo>
                                  <a:pt x="1150" y="17"/>
                                </a:lnTo>
                                <a:lnTo>
                                  <a:pt x="1249" y="29"/>
                                </a:lnTo>
                                <a:lnTo>
                                  <a:pt x="1339" y="44"/>
                                </a:lnTo>
                                <a:lnTo>
                                  <a:pt x="1419" y="62"/>
                                </a:lnTo>
                                <a:lnTo>
                                  <a:pt x="1487" y="82"/>
                                </a:lnTo>
                                <a:lnTo>
                                  <a:pt x="1583" y="128"/>
                                </a:lnTo>
                                <a:lnTo>
                                  <a:pt x="1617" y="180"/>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07"/>
                        <wps:cNvSpPr>
                          <a:spLocks/>
                        </wps:cNvSpPr>
                        <wps:spPr bwMode="auto">
                          <a:xfrm>
                            <a:off x="5116" y="4312"/>
                            <a:ext cx="1618" cy="1256"/>
                          </a:xfrm>
                          <a:custGeom>
                            <a:avLst/>
                            <a:gdLst>
                              <a:gd name="T0" fmla="+- 0 6734 5117"/>
                              <a:gd name="T1" fmla="*/ T0 w 1618"/>
                              <a:gd name="T2" fmla="+- 0 4313 4313"/>
                              <a:gd name="T3" fmla="*/ 4313 h 1256"/>
                              <a:gd name="T4" fmla="+- 0 6734 5117"/>
                              <a:gd name="T5" fmla="*/ T4 w 1618"/>
                              <a:gd name="T6" fmla="+- 0 5389 4313"/>
                              <a:gd name="T7" fmla="*/ 5389 h 1256"/>
                              <a:gd name="T8" fmla="+- 0 6726 5117"/>
                              <a:gd name="T9" fmla="*/ T8 w 1618"/>
                              <a:gd name="T10" fmla="+- 0 5416 4313"/>
                              <a:gd name="T11" fmla="*/ 5416 h 1256"/>
                              <a:gd name="T12" fmla="+- 0 6659 5117"/>
                              <a:gd name="T13" fmla="*/ T12 w 1618"/>
                              <a:gd name="T14" fmla="+- 0 5465 4313"/>
                              <a:gd name="T15" fmla="*/ 5465 h 1256"/>
                              <a:gd name="T16" fmla="+- 0 6536 5117"/>
                              <a:gd name="T17" fmla="*/ T16 w 1618"/>
                              <a:gd name="T18" fmla="+- 0 5507 4313"/>
                              <a:gd name="T19" fmla="*/ 5507 h 1256"/>
                              <a:gd name="T20" fmla="+- 0 6456 5117"/>
                              <a:gd name="T21" fmla="*/ T20 w 1618"/>
                              <a:gd name="T22" fmla="+- 0 5524 4313"/>
                              <a:gd name="T23" fmla="*/ 5524 h 1256"/>
                              <a:gd name="T24" fmla="+- 0 6366 5117"/>
                              <a:gd name="T25" fmla="*/ T24 w 1618"/>
                              <a:gd name="T26" fmla="+- 0 5540 4313"/>
                              <a:gd name="T27" fmla="*/ 5540 h 1256"/>
                              <a:gd name="T28" fmla="+- 0 6267 5117"/>
                              <a:gd name="T29" fmla="*/ T28 w 1618"/>
                              <a:gd name="T30" fmla="+- 0 5552 4313"/>
                              <a:gd name="T31" fmla="*/ 5552 h 1256"/>
                              <a:gd name="T32" fmla="+- 0 6159 5117"/>
                              <a:gd name="T33" fmla="*/ T32 w 1618"/>
                              <a:gd name="T34" fmla="+- 0 5561 4313"/>
                              <a:gd name="T35" fmla="*/ 5561 h 1256"/>
                              <a:gd name="T36" fmla="+- 0 6045 5117"/>
                              <a:gd name="T37" fmla="*/ T36 w 1618"/>
                              <a:gd name="T38" fmla="+- 0 5566 4313"/>
                              <a:gd name="T39" fmla="*/ 5566 h 1256"/>
                              <a:gd name="T40" fmla="+- 0 5926 5117"/>
                              <a:gd name="T41" fmla="*/ T40 w 1618"/>
                              <a:gd name="T42" fmla="+- 0 5568 4313"/>
                              <a:gd name="T43" fmla="*/ 5568 h 1256"/>
                              <a:gd name="T44" fmla="+- 0 5806 5117"/>
                              <a:gd name="T45" fmla="*/ T44 w 1618"/>
                              <a:gd name="T46" fmla="+- 0 5566 4313"/>
                              <a:gd name="T47" fmla="*/ 5566 h 1256"/>
                              <a:gd name="T48" fmla="+- 0 5692 5117"/>
                              <a:gd name="T49" fmla="*/ T48 w 1618"/>
                              <a:gd name="T50" fmla="+- 0 5561 4313"/>
                              <a:gd name="T51" fmla="*/ 5561 h 1256"/>
                              <a:gd name="T52" fmla="+- 0 5585 5117"/>
                              <a:gd name="T53" fmla="*/ T52 w 1618"/>
                              <a:gd name="T54" fmla="+- 0 5552 4313"/>
                              <a:gd name="T55" fmla="*/ 5552 h 1256"/>
                              <a:gd name="T56" fmla="+- 0 5485 5117"/>
                              <a:gd name="T57" fmla="*/ T56 w 1618"/>
                              <a:gd name="T58" fmla="+- 0 5540 4313"/>
                              <a:gd name="T59" fmla="*/ 5540 h 1256"/>
                              <a:gd name="T60" fmla="+- 0 5395 5117"/>
                              <a:gd name="T61" fmla="*/ T60 w 1618"/>
                              <a:gd name="T62" fmla="+- 0 5524 4313"/>
                              <a:gd name="T63" fmla="*/ 5524 h 1256"/>
                              <a:gd name="T64" fmla="+- 0 5315 5117"/>
                              <a:gd name="T65" fmla="*/ T64 w 1618"/>
                              <a:gd name="T66" fmla="+- 0 5507 4313"/>
                              <a:gd name="T67" fmla="*/ 5507 h 1256"/>
                              <a:gd name="T68" fmla="+- 0 5247 5117"/>
                              <a:gd name="T69" fmla="*/ T68 w 1618"/>
                              <a:gd name="T70" fmla="+- 0 5487 4313"/>
                              <a:gd name="T71" fmla="*/ 5487 h 1256"/>
                              <a:gd name="T72" fmla="+- 0 5151 5117"/>
                              <a:gd name="T73" fmla="*/ T72 w 1618"/>
                              <a:gd name="T74" fmla="+- 0 5441 4313"/>
                              <a:gd name="T75" fmla="*/ 5441 h 1256"/>
                              <a:gd name="T76" fmla="+- 0 5117 5117"/>
                              <a:gd name="T77" fmla="*/ T76 w 1618"/>
                              <a:gd name="T78" fmla="+- 0 5389 4313"/>
                              <a:gd name="T79" fmla="*/ 5389 h 1256"/>
                              <a:gd name="T80" fmla="+- 0 5117 5117"/>
                              <a:gd name="T81" fmla="*/ T80 w 1618"/>
                              <a:gd name="T82" fmla="+- 0 4313 4313"/>
                              <a:gd name="T83" fmla="*/ 4313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18" h="1256">
                                <a:moveTo>
                                  <a:pt x="1617" y="0"/>
                                </a:moveTo>
                                <a:lnTo>
                                  <a:pt x="1617" y="1076"/>
                                </a:lnTo>
                                <a:lnTo>
                                  <a:pt x="1609" y="1103"/>
                                </a:lnTo>
                                <a:lnTo>
                                  <a:pt x="1542" y="1152"/>
                                </a:lnTo>
                                <a:lnTo>
                                  <a:pt x="1419" y="1194"/>
                                </a:lnTo>
                                <a:lnTo>
                                  <a:pt x="1339" y="1211"/>
                                </a:lnTo>
                                <a:lnTo>
                                  <a:pt x="1249" y="1227"/>
                                </a:lnTo>
                                <a:lnTo>
                                  <a:pt x="1150" y="1239"/>
                                </a:lnTo>
                                <a:lnTo>
                                  <a:pt x="1042" y="1248"/>
                                </a:lnTo>
                                <a:lnTo>
                                  <a:pt x="928" y="1253"/>
                                </a:lnTo>
                                <a:lnTo>
                                  <a:pt x="809" y="1255"/>
                                </a:lnTo>
                                <a:lnTo>
                                  <a:pt x="689" y="1253"/>
                                </a:lnTo>
                                <a:lnTo>
                                  <a:pt x="575" y="1248"/>
                                </a:lnTo>
                                <a:lnTo>
                                  <a:pt x="468" y="1239"/>
                                </a:lnTo>
                                <a:lnTo>
                                  <a:pt x="368" y="1227"/>
                                </a:lnTo>
                                <a:lnTo>
                                  <a:pt x="278" y="1211"/>
                                </a:lnTo>
                                <a:lnTo>
                                  <a:pt x="198" y="1194"/>
                                </a:lnTo>
                                <a:lnTo>
                                  <a:pt x="130" y="1174"/>
                                </a:lnTo>
                                <a:lnTo>
                                  <a:pt x="34" y="1128"/>
                                </a:lnTo>
                                <a:lnTo>
                                  <a:pt x="0" y="107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10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5126" y="4570"/>
                            <a:ext cx="1599"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87" y="1474"/>
                            <a:ext cx="2180" cy="16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707" y="1661"/>
                            <a:ext cx="2722" cy="1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111"/>
                        <wps:cNvSpPr>
                          <a:spLocks/>
                        </wps:cNvSpPr>
                        <wps:spPr bwMode="auto">
                          <a:xfrm>
                            <a:off x="9914" y="566"/>
                            <a:ext cx="120" cy="1080"/>
                          </a:xfrm>
                          <a:custGeom>
                            <a:avLst/>
                            <a:gdLst>
                              <a:gd name="T0" fmla="+- 0 10034 9914"/>
                              <a:gd name="T1" fmla="*/ T0 w 120"/>
                              <a:gd name="T2" fmla="+- 0 1527 567"/>
                              <a:gd name="T3" fmla="*/ 1527 h 1080"/>
                              <a:gd name="T4" fmla="+- 0 9914 9914"/>
                              <a:gd name="T5" fmla="*/ T4 w 120"/>
                              <a:gd name="T6" fmla="+- 0 1527 567"/>
                              <a:gd name="T7" fmla="*/ 1527 h 1080"/>
                              <a:gd name="T8" fmla="+- 0 9974 9914"/>
                              <a:gd name="T9" fmla="*/ T8 w 120"/>
                              <a:gd name="T10" fmla="+- 0 1647 567"/>
                              <a:gd name="T11" fmla="*/ 1647 h 1080"/>
                              <a:gd name="T12" fmla="+- 0 10034 9914"/>
                              <a:gd name="T13" fmla="*/ T12 w 120"/>
                              <a:gd name="T14" fmla="+- 0 1527 567"/>
                              <a:gd name="T15" fmla="*/ 1527 h 1080"/>
                              <a:gd name="T16" fmla="+- 0 9984 9914"/>
                              <a:gd name="T17" fmla="*/ T16 w 120"/>
                              <a:gd name="T18" fmla="+- 0 567 567"/>
                              <a:gd name="T19" fmla="*/ 567 h 1080"/>
                              <a:gd name="T20" fmla="+- 0 9964 9914"/>
                              <a:gd name="T21" fmla="*/ T20 w 120"/>
                              <a:gd name="T22" fmla="+- 0 567 567"/>
                              <a:gd name="T23" fmla="*/ 567 h 1080"/>
                              <a:gd name="T24" fmla="+- 0 9964 9914"/>
                              <a:gd name="T25" fmla="*/ T24 w 120"/>
                              <a:gd name="T26" fmla="+- 0 1527 567"/>
                              <a:gd name="T27" fmla="*/ 1527 h 1080"/>
                              <a:gd name="T28" fmla="+- 0 9984 9914"/>
                              <a:gd name="T29" fmla="*/ T28 w 120"/>
                              <a:gd name="T30" fmla="+- 0 1527 567"/>
                              <a:gd name="T31" fmla="*/ 1527 h 1080"/>
                              <a:gd name="T32" fmla="+- 0 9984 9914"/>
                              <a:gd name="T33" fmla="*/ T32 w 120"/>
                              <a:gd name="T34" fmla="+- 0 567 567"/>
                              <a:gd name="T35" fmla="*/ 56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080">
                                <a:moveTo>
                                  <a:pt x="120" y="960"/>
                                </a:moveTo>
                                <a:lnTo>
                                  <a:pt x="0" y="960"/>
                                </a:lnTo>
                                <a:lnTo>
                                  <a:pt x="60" y="1080"/>
                                </a:lnTo>
                                <a:lnTo>
                                  <a:pt x="120" y="960"/>
                                </a:lnTo>
                                <a:close/>
                                <a:moveTo>
                                  <a:pt x="70" y="0"/>
                                </a:moveTo>
                                <a:lnTo>
                                  <a:pt x="50" y="0"/>
                                </a:lnTo>
                                <a:lnTo>
                                  <a:pt x="50" y="960"/>
                                </a:lnTo>
                                <a:lnTo>
                                  <a:pt x="70" y="960"/>
                                </a:lnTo>
                                <a:lnTo>
                                  <a:pt x="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Line 112"/>
                        <wps:cNvCnPr>
                          <a:cxnSpLocks noChangeShapeType="1"/>
                        </wps:cNvCnPr>
                        <wps:spPr bwMode="auto">
                          <a:xfrm>
                            <a:off x="9981" y="567"/>
                            <a:ext cx="0" cy="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13"/>
                        <wps:cNvCnPr>
                          <a:cxnSpLocks noChangeShapeType="1"/>
                        </wps:cNvCnPr>
                        <wps:spPr bwMode="auto">
                          <a:xfrm>
                            <a:off x="1877" y="567"/>
                            <a:ext cx="4" cy="90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114"/>
                        <wps:cNvSpPr>
                          <a:spLocks/>
                        </wps:cNvSpPr>
                        <wps:spPr bwMode="auto">
                          <a:xfrm>
                            <a:off x="1812" y="3101"/>
                            <a:ext cx="120" cy="1800"/>
                          </a:xfrm>
                          <a:custGeom>
                            <a:avLst/>
                            <a:gdLst>
                              <a:gd name="T0" fmla="+- 0 1882 1812"/>
                              <a:gd name="T1" fmla="*/ T0 w 120"/>
                              <a:gd name="T2" fmla="+- 0 3221 3101"/>
                              <a:gd name="T3" fmla="*/ 3221 h 1800"/>
                              <a:gd name="T4" fmla="+- 0 1862 1812"/>
                              <a:gd name="T5" fmla="*/ T4 w 120"/>
                              <a:gd name="T6" fmla="+- 0 3221 3101"/>
                              <a:gd name="T7" fmla="*/ 3221 h 1800"/>
                              <a:gd name="T8" fmla="+- 0 1862 1812"/>
                              <a:gd name="T9" fmla="*/ T8 w 120"/>
                              <a:gd name="T10" fmla="+- 0 4901 3101"/>
                              <a:gd name="T11" fmla="*/ 4901 h 1800"/>
                              <a:gd name="T12" fmla="+- 0 1882 1812"/>
                              <a:gd name="T13" fmla="*/ T12 w 120"/>
                              <a:gd name="T14" fmla="+- 0 4901 3101"/>
                              <a:gd name="T15" fmla="*/ 4901 h 1800"/>
                              <a:gd name="T16" fmla="+- 0 1882 1812"/>
                              <a:gd name="T17" fmla="*/ T16 w 120"/>
                              <a:gd name="T18" fmla="+- 0 3221 3101"/>
                              <a:gd name="T19" fmla="*/ 3221 h 1800"/>
                              <a:gd name="T20" fmla="+- 0 1872 1812"/>
                              <a:gd name="T21" fmla="*/ T20 w 120"/>
                              <a:gd name="T22" fmla="+- 0 3101 3101"/>
                              <a:gd name="T23" fmla="*/ 3101 h 1800"/>
                              <a:gd name="T24" fmla="+- 0 1812 1812"/>
                              <a:gd name="T25" fmla="*/ T24 w 120"/>
                              <a:gd name="T26" fmla="+- 0 3221 3101"/>
                              <a:gd name="T27" fmla="*/ 3221 h 1800"/>
                              <a:gd name="T28" fmla="+- 0 1932 1812"/>
                              <a:gd name="T29" fmla="*/ T28 w 120"/>
                              <a:gd name="T30" fmla="+- 0 3221 3101"/>
                              <a:gd name="T31" fmla="*/ 3221 h 1800"/>
                              <a:gd name="T32" fmla="+- 0 1872 1812"/>
                              <a:gd name="T33" fmla="*/ T32 w 120"/>
                              <a:gd name="T34" fmla="+- 0 3101 3101"/>
                              <a:gd name="T35" fmla="*/ 3101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1800">
                                <a:moveTo>
                                  <a:pt x="70" y="120"/>
                                </a:moveTo>
                                <a:lnTo>
                                  <a:pt x="50" y="120"/>
                                </a:lnTo>
                                <a:lnTo>
                                  <a:pt x="50" y="1800"/>
                                </a:lnTo>
                                <a:lnTo>
                                  <a:pt x="70" y="1800"/>
                                </a:lnTo>
                                <a:lnTo>
                                  <a:pt x="70" y="120"/>
                                </a:lnTo>
                                <a:close/>
                                <a:moveTo>
                                  <a:pt x="60" y="0"/>
                                </a:moveTo>
                                <a:lnTo>
                                  <a:pt x="0" y="120"/>
                                </a:lnTo>
                                <a:lnTo>
                                  <a:pt x="120" y="120"/>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15"/>
                        <wps:cNvSpPr>
                          <a:spLocks/>
                        </wps:cNvSpPr>
                        <wps:spPr bwMode="auto">
                          <a:xfrm>
                            <a:off x="1886" y="4850"/>
                            <a:ext cx="3240" cy="120"/>
                          </a:xfrm>
                          <a:custGeom>
                            <a:avLst/>
                            <a:gdLst>
                              <a:gd name="T0" fmla="+- 0 1886 1886"/>
                              <a:gd name="T1" fmla="*/ T0 w 3240"/>
                              <a:gd name="T2" fmla="+- 0 4901 4851"/>
                              <a:gd name="T3" fmla="*/ 4901 h 120"/>
                              <a:gd name="T4" fmla="+- 0 1886 1886"/>
                              <a:gd name="T5" fmla="*/ T4 w 3240"/>
                              <a:gd name="T6" fmla="+- 0 4921 4851"/>
                              <a:gd name="T7" fmla="*/ 4921 h 120"/>
                              <a:gd name="T8" fmla="+- 0 5006 1886"/>
                              <a:gd name="T9" fmla="*/ T8 w 3240"/>
                              <a:gd name="T10" fmla="+- 0 4921 4851"/>
                              <a:gd name="T11" fmla="*/ 4921 h 120"/>
                              <a:gd name="T12" fmla="+- 0 5006 1886"/>
                              <a:gd name="T13" fmla="*/ T12 w 3240"/>
                              <a:gd name="T14" fmla="+- 0 4971 4851"/>
                              <a:gd name="T15" fmla="*/ 4971 h 120"/>
                              <a:gd name="T16" fmla="+- 0 5126 1886"/>
                              <a:gd name="T17" fmla="*/ T16 w 3240"/>
                              <a:gd name="T18" fmla="+- 0 4911 4851"/>
                              <a:gd name="T19" fmla="*/ 4911 h 120"/>
                              <a:gd name="T20" fmla="+- 0 5106 1886"/>
                              <a:gd name="T21" fmla="*/ T20 w 3240"/>
                              <a:gd name="T22" fmla="+- 0 4901 4851"/>
                              <a:gd name="T23" fmla="*/ 4901 h 120"/>
                              <a:gd name="T24" fmla="+- 0 1886 1886"/>
                              <a:gd name="T25" fmla="*/ T24 w 3240"/>
                              <a:gd name="T26" fmla="+- 0 4901 4851"/>
                              <a:gd name="T27" fmla="*/ 4901 h 120"/>
                              <a:gd name="T28" fmla="+- 0 5006 1886"/>
                              <a:gd name="T29" fmla="*/ T28 w 3240"/>
                              <a:gd name="T30" fmla="+- 0 4851 4851"/>
                              <a:gd name="T31" fmla="*/ 4851 h 120"/>
                              <a:gd name="T32" fmla="+- 0 5006 1886"/>
                              <a:gd name="T33" fmla="*/ T32 w 3240"/>
                              <a:gd name="T34" fmla="+- 0 4901 4851"/>
                              <a:gd name="T35" fmla="*/ 4901 h 120"/>
                              <a:gd name="T36" fmla="+- 0 5106 1886"/>
                              <a:gd name="T37" fmla="*/ T36 w 3240"/>
                              <a:gd name="T38" fmla="+- 0 4901 4851"/>
                              <a:gd name="T39" fmla="*/ 4901 h 120"/>
                              <a:gd name="T40" fmla="+- 0 5006 1886"/>
                              <a:gd name="T41" fmla="*/ T40 w 3240"/>
                              <a:gd name="T42" fmla="+- 0 4851 4851"/>
                              <a:gd name="T43" fmla="*/ 485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40" h="120">
                                <a:moveTo>
                                  <a:pt x="0" y="50"/>
                                </a:moveTo>
                                <a:lnTo>
                                  <a:pt x="0" y="70"/>
                                </a:lnTo>
                                <a:lnTo>
                                  <a:pt x="3120" y="70"/>
                                </a:lnTo>
                                <a:lnTo>
                                  <a:pt x="3120" y="120"/>
                                </a:lnTo>
                                <a:lnTo>
                                  <a:pt x="3240" y="60"/>
                                </a:lnTo>
                                <a:lnTo>
                                  <a:pt x="3220" y="50"/>
                                </a:lnTo>
                                <a:lnTo>
                                  <a:pt x="0" y="50"/>
                                </a:lnTo>
                                <a:close/>
                                <a:moveTo>
                                  <a:pt x="3120" y="0"/>
                                </a:moveTo>
                                <a:lnTo>
                                  <a:pt x="3120" y="50"/>
                                </a:lnTo>
                                <a:lnTo>
                                  <a:pt x="3220" y="50"/>
                                </a:lnTo>
                                <a:lnTo>
                                  <a:pt x="3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16"/>
                        <wps:cNvSpPr>
                          <a:spLocks/>
                        </wps:cNvSpPr>
                        <wps:spPr bwMode="auto">
                          <a:xfrm>
                            <a:off x="6744" y="4850"/>
                            <a:ext cx="3240" cy="120"/>
                          </a:xfrm>
                          <a:custGeom>
                            <a:avLst/>
                            <a:gdLst>
                              <a:gd name="T0" fmla="+- 0 6864 6744"/>
                              <a:gd name="T1" fmla="*/ T0 w 3240"/>
                              <a:gd name="T2" fmla="+- 0 4851 4851"/>
                              <a:gd name="T3" fmla="*/ 4851 h 120"/>
                              <a:gd name="T4" fmla="+- 0 6744 6744"/>
                              <a:gd name="T5" fmla="*/ T4 w 3240"/>
                              <a:gd name="T6" fmla="+- 0 4911 4851"/>
                              <a:gd name="T7" fmla="*/ 4911 h 120"/>
                              <a:gd name="T8" fmla="+- 0 6864 6744"/>
                              <a:gd name="T9" fmla="*/ T8 w 3240"/>
                              <a:gd name="T10" fmla="+- 0 4971 4851"/>
                              <a:gd name="T11" fmla="*/ 4971 h 120"/>
                              <a:gd name="T12" fmla="+- 0 6864 6744"/>
                              <a:gd name="T13" fmla="*/ T12 w 3240"/>
                              <a:gd name="T14" fmla="+- 0 4921 4851"/>
                              <a:gd name="T15" fmla="*/ 4921 h 120"/>
                              <a:gd name="T16" fmla="+- 0 9984 6744"/>
                              <a:gd name="T17" fmla="*/ T16 w 3240"/>
                              <a:gd name="T18" fmla="+- 0 4921 4851"/>
                              <a:gd name="T19" fmla="*/ 4921 h 120"/>
                              <a:gd name="T20" fmla="+- 0 9984 6744"/>
                              <a:gd name="T21" fmla="*/ T20 w 3240"/>
                              <a:gd name="T22" fmla="+- 0 4901 4851"/>
                              <a:gd name="T23" fmla="*/ 4901 h 120"/>
                              <a:gd name="T24" fmla="+- 0 6864 6744"/>
                              <a:gd name="T25" fmla="*/ T24 w 3240"/>
                              <a:gd name="T26" fmla="+- 0 4901 4851"/>
                              <a:gd name="T27" fmla="*/ 4901 h 120"/>
                              <a:gd name="T28" fmla="+- 0 6864 6744"/>
                              <a:gd name="T29" fmla="*/ T28 w 3240"/>
                              <a:gd name="T30" fmla="+- 0 4851 4851"/>
                              <a:gd name="T31" fmla="*/ 4851 h 120"/>
                              <a:gd name="T32" fmla="+- 0 9984 6744"/>
                              <a:gd name="T33" fmla="*/ T32 w 3240"/>
                              <a:gd name="T34" fmla="+- 0 4901 4851"/>
                              <a:gd name="T35" fmla="*/ 4901 h 120"/>
                              <a:gd name="T36" fmla="+- 0 6864 6744"/>
                              <a:gd name="T37" fmla="*/ T36 w 3240"/>
                              <a:gd name="T38" fmla="+- 0 4901 4851"/>
                              <a:gd name="T39" fmla="*/ 4901 h 120"/>
                              <a:gd name="T40" fmla="+- 0 9984 6744"/>
                              <a:gd name="T41" fmla="*/ T40 w 3240"/>
                              <a:gd name="T42" fmla="+- 0 4901 4851"/>
                              <a:gd name="T43" fmla="*/ 4901 h 120"/>
                              <a:gd name="T44" fmla="+- 0 9984 6744"/>
                              <a:gd name="T45" fmla="*/ T44 w 3240"/>
                              <a:gd name="T46" fmla="+- 0 4901 4851"/>
                              <a:gd name="T47" fmla="*/ 49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40" h="120">
                                <a:moveTo>
                                  <a:pt x="120" y="0"/>
                                </a:moveTo>
                                <a:lnTo>
                                  <a:pt x="0" y="60"/>
                                </a:lnTo>
                                <a:lnTo>
                                  <a:pt x="120" y="120"/>
                                </a:lnTo>
                                <a:lnTo>
                                  <a:pt x="120" y="70"/>
                                </a:lnTo>
                                <a:lnTo>
                                  <a:pt x="3240" y="70"/>
                                </a:lnTo>
                                <a:lnTo>
                                  <a:pt x="3240" y="50"/>
                                </a:lnTo>
                                <a:lnTo>
                                  <a:pt x="120" y="50"/>
                                </a:lnTo>
                                <a:lnTo>
                                  <a:pt x="120" y="0"/>
                                </a:lnTo>
                                <a:close/>
                                <a:moveTo>
                                  <a:pt x="3240" y="50"/>
                                </a:moveTo>
                                <a:lnTo>
                                  <a:pt x="120" y="50"/>
                                </a:lnTo>
                                <a:lnTo>
                                  <a:pt x="32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117"/>
                        <wps:cNvCnPr>
                          <a:cxnSpLocks noChangeShapeType="1"/>
                        </wps:cNvCnPr>
                        <wps:spPr bwMode="auto">
                          <a:xfrm>
                            <a:off x="9984" y="4928"/>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2" name="Picture 11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74" y="322"/>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1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7099" y="4224"/>
                            <a:ext cx="2703"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2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2059" y="3701"/>
                            <a:ext cx="2880" cy="1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121"/>
                        <wps:cNvSpPr txBox="1">
                          <a:spLocks noChangeArrowheads="1"/>
                        </wps:cNvSpPr>
                        <wps:spPr bwMode="auto">
                          <a:xfrm>
                            <a:off x="4363" y="323"/>
                            <a:ext cx="259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5"/>
                                  <w:sz w:val="24"/>
                                </w:rPr>
                                <w:t>Request</w:t>
                              </w:r>
                              <w:r>
                                <w:rPr>
                                  <w:rFonts w:ascii="Arial"/>
                                  <w:spacing w:val="-37"/>
                                  <w:w w:val="95"/>
                                  <w:sz w:val="24"/>
                                </w:rPr>
                                <w:t xml:space="preserve"> </w:t>
                              </w:r>
                              <w:r>
                                <w:rPr>
                                  <w:rFonts w:ascii="Arial"/>
                                  <w:w w:val="95"/>
                                  <w:sz w:val="24"/>
                                </w:rPr>
                                <w:t>for</w:t>
                              </w:r>
                              <w:r>
                                <w:rPr>
                                  <w:rFonts w:ascii="Arial"/>
                                  <w:spacing w:val="-36"/>
                                  <w:w w:val="95"/>
                                  <w:sz w:val="24"/>
                                </w:rPr>
                                <w:t xml:space="preserve"> </w:t>
                              </w:r>
                              <w:r>
                                <w:rPr>
                                  <w:rFonts w:ascii="Arial"/>
                                  <w:w w:val="95"/>
                                  <w:sz w:val="24"/>
                                </w:rPr>
                                <w:t>restart</w:t>
                              </w:r>
                              <w:r>
                                <w:rPr>
                                  <w:rFonts w:ascii="Arial"/>
                                  <w:spacing w:val="-37"/>
                                  <w:w w:val="95"/>
                                  <w:sz w:val="24"/>
                                </w:rPr>
                                <w:t xml:space="preserve"> </w:t>
                              </w:r>
                              <w:r>
                                <w:rPr>
                                  <w:rFonts w:ascii="Arial"/>
                                  <w:w w:val="95"/>
                                  <w:sz w:val="24"/>
                                </w:rPr>
                                <w:t>service</w:t>
                              </w:r>
                            </w:p>
                          </w:txbxContent>
                        </wps:txbx>
                        <wps:bodyPr rot="0" vert="horz" wrap="square" lIns="0" tIns="0" rIns="0" bIns="0" anchor="t" anchorCtr="0" upright="1">
                          <a:noAutofit/>
                        </wps:bodyPr>
                      </wps:wsp>
                      <wps:wsp>
                        <wps:cNvPr id="66" name="Text Box 122"/>
                        <wps:cNvSpPr txBox="1">
                          <a:spLocks noChangeArrowheads="1"/>
                        </wps:cNvSpPr>
                        <wps:spPr bwMode="auto">
                          <a:xfrm>
                            <a:off x="1440" y="2152"/>
                            <a:ext cx="89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Web GUI</w:t>
                              </w:r>
                            </w:p>
                          </w:txbxContent>
                        </wps:txbx>
                        <wps:bodyPr rot="0" vert="horz" wrap="square" lIns="0" tIns="0" rIns="0" bIns="0" anchor="t" anchorCtr="0" upright="1">
                          <a:noAutofit/>
                        </wps:bodyPr>
                      </wps:wsp>
                      <wps:wsp>
                        <wps:cNvPr id="67" name="Text Box 123"/>
                        <wps:cNvSpPr txBox="1">
                          <a:spLocks noChangeArrowheads="1"/>
                        </wps:cNvSpPr>
                        <wps:spPr bwMode="auto">
                          <a:xfrm>
                            <a:off x="9624" y="2330"/>
                            <a:ext cx="89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85"/>
                                  <w:sz w:val="24"/>
                                </w:rPr>
                                <w:t>Back End</w:t>
                              </w:r>
                            </w:p>
                          </w:txbxContent>
                        </wps:txbx>
                        <wps:bodyPr rot="0" vert="horz" wrap="square" lIns="0" tIns="0" rIns="0" bIns="0" anchor="t" anchorCtr="0" upright="1">
                          <a:noAutofit/>
                        </wps:bodyPr>
                      </wps:wsp>
                      <wps:wsp>
                        <wps:cNvPr id="68" name="Text Box 124"/>
                        <wps:cNvSpPr txBox="1">
                          <a:spLocks noChangeArrowheads="1"/>
                        </wps:cNvSpPr>
                        <wps:spPr bwMode="auto">
                          <a:xfrm>
                            <a:off x="2203" y="3703"/>
                            <a:ext cx="2398"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line="254" w:lineRule="auto"/>
                                <w:ind w:right="6"/>
                                <w:rPr>
                                  <w:rFonts w:ascii="Arial"/>
                                  <w:sz w:val="24"/>
                                </w:rPr>
                              </w:pPr>
                              <w:r>
                                <w:rPr>
                                  <w:rFonts w:ascii="Arial"/>
                                  <w:sz w:val="24"/>
                                </w:rPr>
                                <w:t xml:space="preserve">Stores user files and </w:t>
                              </w:r>
                              <w:r>
                                <w:rPr>
                                  <w:rFonts w:ascii="Arial"/>
                                  <w:w w:val="95"/>
                                  <w:sz w:val="24"/>
                                </w:rPr>
                                <w:t>retrieves</w:t>
                              </w:r>
                              <w:r>
                                <w:rPr>
                                  <w:rFonts w:ascii="Arial"/>
                                  <w:spacing w:val="-29"/>
                                  <w:w w:val="95"/>
                                  <w:sz w:val="24"/>
                                </w:rPr>
                                <w:t xml:space="preserve"> </w:t>
                              </w:r>
                              <w:r>
                                <w:rPr>
                                  <w:rFonts w:ascii="Arial"/>
                                  <w:w w:val="95"/>
                                  <w:sz w:val="24"/>
                                </w:rPr>
                                <w:t>files</w:t>
                              </w:r>
                              <w:r>
                                <w:rPr>
                                  <w:rFonts w:ascii="Arial"/>
                                  <w:spacing w:val="-29"/>
                                  <w:w w:val="95"/>
                                  <w:sz w:val="24"/>
                                </w:rPr>
                                <w:t xml:space="preserve"> </w:t>
                              </w:r>
                              <w:r>
                                <w:rPr>
                                  <w:rFonts w:ascii="Arial"/>
                                  <w:w w:val="95"/>
                                  <w:sz w:val="24"/>
                                </w:rPr>
                                <w:t>status</w:t>
                              </w:r>
                              <w:r>
                                <w:rPr>
                                  <w:rFonts w:ascii="Arial"/>
                                  <w:spacing w:val="-29"/>
                                  <w:w w:val="95"/>
                                  <w:sz w:val="24"/>
                                </w:rPr>
                                <w:t xml:space="preserve"> </w:t>
                              </w:r>
                              <w:r>
                                <w:rPr>
                                  <w:rFonts w:ascii="Arial"/>
                                  <w:w w:val="95"/>
                                  <w:sz w:val="24"/>
                                </w:rPr>
                                <w:t xml:space="preserve">and </w:t>
                              </w:r>
                              <w:r>
                                <w:rPr>
                                  <w:rFonts w:ascii="Arial"/>
                                  <w:sz w:val="24"/>
                                </w:rPr>
                                <w:t>obtain</w:t>
                              </w:r>
                              <w:r>
                                <w:rPr>
                                  <w:rFonts w:ascii="Arial"/>
                                  <w:spacing w:val="-42"/>
                                  <w:sz w:val="24"/>
                                </w:rPr>
                                <w:t xml:space="preserve"> </w:t>
                              </w:r>
                              <w:r>
                                <w:rPr>
                                  <w:rFonts w:ascii="Arial"/>
                                  <w:sz w:val="24"/>
                                </w:rPr>
                                <w:t>information</w:t>
                              </w:r>
                              <w:r>
                                <w:rPr>
                                  <w:rFonts w:ascii="Arial"/>
                                  <w:spacing w:val="-45"/>
                                  <w:sz w:val="24"/>
                                </w:rPr>
                                <w:t xml:space="preserve"> </w:t>
                              </w:r>
                              <w:r>
                                <w:rPr>
                                  <w:rFonts w:ascii="Arial"/>
                                  <w:sz w:val="24"/>
                                </w:rPr>
                                <w:t xml:space="preserve">from </w:t>
                              </w:r>
                              <w:r>
                                <w:rPr>
                                  <w:rFonts w:ascii="Arial"/>
                                  <w:w w:val="95"/>
                                  <w:sz w:val="24"/>
                                </w:rPr>
                                <w:t>the</w:t>
                              </w:r>
                              <w:r>
                                <w:rPr>
                                  <w:rFonts w:ascii="Arial"/>
                                  <w:spacing w:val="-26"/>
                                  <w:w w:val="95"/>
                                  <w:sz w:val="24"/>
                                </w:rPr>
                                <w:t xml:space="preserve"> </w:t>
                              </w:r>
                              <w:r>
                                <w:rPr>
                                  <w:rFonts w:ascii="Arial"/>
                                  <w:w w:val="95"/>
                                  <w:sz w:val="24"/>
                                </w:rPr>
                                <w:t>tables</w:t>
                              </w:r>
                            </w:p>
                          </w:txbxContent>
                        </wps:txbx>
                        <wps:bodyPr rot="0" vert="horz" wrap="square" lIns="0" tIns="0" rIns="0" bIns="0" anchor="t" anchorCtr="0" upright="1">
                          <a:noAutofit/>
                        </wps:bodyPr>
                      </wps:wsp>
                      <wps:wsp>
                        <wps:cNvPr id="69" name="Text Box 125"/>
                        <wps:cNvSpPr txBox="1">
                          <a:spLocks noChangeArrowheads="1"/>
                        </wps:cNvSpPr>
                        <wps:spPr bwMode="auto">
                          <a:xfrm>
                            <a:off x="5438" y="4648"/>
                            <a:ext cx="994"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ind w:right="22"/>
                                <w:jc w:val="center"/>
                                <w:rPr>
                                  <w:rFonts w:ascii="Arial"/>
                                  <w:sz w:val="24"/>
                                </w:rPr>
                              </w:pPr>
                              <w:r>
                                <w:rPr>
                                  <w:rFonts w:ascii="Arial"/>
                                  <w:w w:val="95"/>
                                  <w:sz w:val="24"/>
                                </w:rPr>
                                <w:t>MySQL</w:t>
                              </w:r>
                            </w:p>
                            <w:p w:rsidR="001F307B" w:rsidRDefault="001F307B" w:rsidP="00644B90">
                              <w:pPr>
                                <w:spacing w:before="16"/>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wps:txbx>
                        <wps:bodyPr rot="0" vert="horz" wrap="square" lIns="0" tIns="0" rIns="0" bIns="0" anchor="t" anchorCtr="0" upright="1">
                          <a:noAutofit/>
                        </wps:bodyPr>
                      </wps:wsp>
                      <wps:wsp>
                        <wps:cNvPr id="70" name="Text Box 126"/>
                        <wps:cNvSpPr txBox="1">
                          <a:spLocks noChangeArrowheads="1"/>
                        </wps:cNvSpPr>
                        <wps:spPr bwMode="auto">
                          <a:xfrm>
                            <a:off x="7243" y="4226"/>
                            <a:ext cx="2415"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line="254" w:lineRule="auto"/>
                                <w:ind w:right="8"/>
                                <w:rPr>
                                  <w:rFonts w:ascii="Arial"/>
                                  <w:sz w:val="24"/>
                                </w:rPr>
                              </w:pPr>
                              <w:r>
                                <w:rPr>
                                  <w:rFonts w:ascii="Arial"/>
                                  <w:w w:val="95"/>
                                  <w:sz w:val="24"/>
                                </w:rPr>
                                <w:t>Insert</w:t>
                              </w:r>
                              <w:r>
                                <w:rPr>
                                  <w:rFonts w:ascii="Arial"/>
                                  <w:spacing w:val="-28"/>
                                  <w:w w:val="95"/>
                                  <w:sz w:val="24"/>
                                </w:rPr>
                                <w:t xml:space="preserve"> </w:t>
                              </w:r>
                              <w:r>
                                <w:rPr>
                                  <w:rFonts w:ascii="Arial"/>
                                  <w:w w:val="95"/>
                                  <w:sz w:val="24"/>
                                </w:rPr>
                                <w:t>Status</w:t>
                              </w:r>
                              <w:r>
                                <w:rPr>
                                  <w:rFonts w:ascii="Arial"/>
                                  <w:spacing w:val="-27"/>
                                  <w:w w:val="95"/>
                                  <w:sz w:val="24"/>
                                </w:rPr>
                                <w:t xml:space="preserve"> </w:t>
                              </w:r>
                              <w:r>
                                <w:rPr>
                                  <w:rFonts w:ascii="Arial"/>
                                  <w:w w:val="95"/>
                                  <w:sz w:val="24"/>
                                </w:rPr>
                                <w:t>and</w:t>
                              </w:r>
                              <w:r>
                                <w:rPr>
                                  <w:rFonts w:ascii="Arial"/>
                                  <w:spacing w:val="-30"/>
                                  <w:w w:val="95"/>
                                  <w:sz w:val="24"/>
                                </w:rPr>
                                <w:t xml:space="preserve"> </w:t>
                              </w:r>
                              <w:r>
                                <w:rPr>
                                  <w:rFonts w:ascii="Arial"/>
                                  <w:w w:val="95"/>
                                  <w:sz w:val="24"/>
                                </w:rPr>
                                <w:t xml:space="preserve">uptime </w:t>
                              </w:r>
                              <w:r>
                                <w:rPr>
                                  <w:rFonts w:ascii="Arial"/>
                                  <w:sz w:val="24"/>
                                </w:rPr>
                                <w:t>in</w:t>
                              </w:r>
                              <w:r>
                                <w:rPr>
                                  <w:rFonts w:ascii="Arial"/>
                                  <w:spacing w:val="-49"/>
                                  <w:sz w:val="24"/>
                                </w:rPr>
                                <w:t xml:space="preserve"> </w:t>
                              </w:r>
                              <w:r>
                                <w:rPr>
                                  <w:rFonts w:ascii="Arial"/>
                                  <w:sz w:val="24"/>
                                </w:rPr>
                                <w:t>the</w:t>
                              </w:r>
                              <w:r>
                                <w:rPr>
                                  <w:rFonts w:ascii="Arial"/>
                                  <w:spacing w:val="-49"/>
                                  <w:sz w:val="24"/>
                                </w:rPr>
                                <w:t xml:space="preserve"> </w:t>
                              </w:r>
                              <w:r>
                                <w:rPr>
                                  <w:rFonts w:ascii="Arial"/>
                                  <w:sz w:val="24"/>
                                </w:rPr>
                                <w:t>tables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7D8AE" id="Group 49" o:spid="_x0000_s1129" style="position:absolute;margin-left:39.35pt;margin-top:16.1pt;width:532.1pt;height:262.85pt;z-index:251661312;mso-wrap-distance-left:0;mso-wrap-distance-right:0;mso-position-horizontal-relative:page;mso-position-vertical-relative:text" coordorigin="787,322" coordsize="10642,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">
                <v:shape id="Freeform 106" o:spid="_x0000_s1130" style="position:absolute;left:5116;top:4133;width:1618;height:359;visibility:visible;mso-wrap-style:square;v-text-anchor:top" coordsize="161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" path="m1617,180r-34,51l1487,277r-68,20l1339,315r-90,15l1150,342r-108,9l928,357r-119,2l689,357,575,351,468,342,368,330,278,315,198,297,130,277,34,231,,180,9,153,75,104,198,62,278,44,368,29,468,17,575,8,689,2,809,,928,2r114,6l1150,17r99,12l1339,44r80,18l1487,82r96,46l1617,180xe" filled="f" strokeweight=".96pt">
                  <v:path arrowok="t" o:connecttype="custom" o:connectlocs="1617,4313;1583,4364;1487,4410;1419,4430;1339,4448;1249,4463;1150,4475;1042,4484;928,4490;809,4492;689,4490;575,4484;468,4475;368,4463;278,4448;198,4430;130,4410;34,4364;0,4313;9,4286;75,4237;198,4195;278,4177;368,4162;468,4150;575,4141;689,4135;809,4133;928,4135;1042,4141;1150,4150;1249,4162;1339,4177;1419,4195;1487,4215;1583,4261;1617,4313" o:connectangles="0,0,0,0,0,0,0,0,0,0,0,0,0,0,0,0,0,0,0,0,0,0,0,0,0,0,0,0,0,0,0,0,0,0,0,0,0"/>
                </v:shape>
                <v:shape id="Freeform 107" o:spid="_x0000_s1131" style="position:absolute;left:5116;top:4312;width:1618;height:1256;visibility:visible;mso-wrap-style:square;v-text-anchor:top" coordsize="1618,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" path="m1617,r,1076l1609,1103r-67,49l1419,1194r-80,17l1249,1227r-99,12l1042,1248r-114,5l809,1255r-120,-2l575,1248r-107,-9l368,1227r-90,-16l198,1194r-68,-20l34,1128,,1076,,e" filled="f" strokeweight=".96pt">
                  <v:path arrowok="t" o:connecttype="custom" o:connectlocs="1617,4313;1617,5389;1609,5416;1542,5465;1419,5507;1339,5524;1249,5540;1150,5552;1042,5561;928,5566;809,5568;689,5566;575,5561;468,5552;368,5540;278,5524;198,5507;130,5487;34,5441;0,5389;0,4313" o:connectangles="0,0,0,0,0,0,0,0,0,0,0,0,0,0,0,0,0,0,0,0,0"/>
                </v:shape>
                <v:shape id="Picture 108" o:spid="_x0000_s1132" type="#_x0000_t75" style="position:absolute;left:5126;top:4570;width:1599;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">
                  <v:imagedata r:id="rId68" o:title=""/>
                </v:shape>
                <v:shape id="Picture 109" o:spid="_x0000_s1133" type="#_x0000_t75" style="position:absolute;left:787;top:1474;width:2180;height:1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">
                  <v:imagedata r:id="rId69" o:title=""/>
                </v:shape>
                <v:shape id="Picture 110" o:spid="_x0000_s1134" type="#_x0000_t75" style="position:absolute;left:8707;top:1661;width:2722;height: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">
                  <v:imagedata r:id="rId70" o:title=""/>
                </v:shape>
                <v:shape id="Freeform 111" o:spid="_x0000_s1135" style="position:absolute;left:9914;top:566;width:120;height:1080;visibility:visible;mso-wrap-style:square;v-text-anchor:top" coordsize="1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" path="m120,960l,960r60,120l120,960xm70,l50,r,960l70,960,70,xe" fillcolor="black" stroked="f">
                  <v:path arrowok="t" o:connecttype="custom" o:connectlocs="120,1527;0,1527;60,1647;120,1527;70,567;50,567;50,1527;70,1527;70,567" o:connectangles="0,0,0,0,0,0,0,0,0"/>
                </v:shape>
                <v:line id="Line 112" o:spid="_x0000_s1136" style="position:absolute;visibility:visible;mso-wrap-style:square" from="9981,567" to="998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113" o:spid="_x0000_s1137" style="position:absolute;visibility:visible;mso-wrap-style:square" from="1877,567" to="1881,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shape id="Freeform 114" o:spid="_x0000_s1138" style="position:absolute;left:1812;top:3101;width:120;height:1800;visibility:visible;mso-wrap-style:square;v-text-anchor:top" coordsize="12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" path="m70,120r-20,l50,1800r20,l70,120xm60,l,120r120,l60,xe" fillcolor="black" stroked="f">
                  <v:path arrowok="t" o:connecttype="custom" o:connectlocs="70,3221;50,3221;50,4901;70,4901;70,3221;60,3101;0,3221;120,3221;60,3101" o:connectangles="0,0,0,0,0,0,0,0,0"/>
                </v:shape>
                <v:shape id="Freeform 115" o:spid="_x0000_s1139" style="position:absolute;left:1886;top:4850;width:3240;height:120;visibility:visible;mso-wrap-style:square;v-text-anchor:top" coordsize="3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" path="m,50l,70r3120,l3120,120,3240,60,3220,50,,50xm3120,r,50l3220,50,3120,xe" fillcolor="black" stroked="f">
                  <v:path arrowok="t" o:connecttype="custom" o:connectlocs="0,4901;0,4921;3120,4921;3120,4971;3240,4911;3220,4901;0,4901;3120,4851;3120,4901;3220,4901;3120,4851" o:connectangles="0,0,0,0,0,0,0,0,0,0,0"/>
                </v:shape>
                <v:shape id="Freeform 116" o:spid="_x0000_s1140" style="position:absolute;left:6744;top:4850;width:3240;height:120;visibility:visible;mso-wrap-style:square;v-text-anchor:top" coordsize="32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" path="m120,l,60r120,60l120,70r3120,l3240,50,120,50,120,xm3240,50l120,50r3120,xe" fillcolor="black" stroked="f">
                  <v:path arrowok="t" o:connecttype="custom" o:connectlocs="120,4851;0,4911;120,4971;120,4921;3240,4921;3240,4901;120,4901;120,4851;3240,4901;120,4901;3240,4901;3240,4901" o:connectangles="0,0,0,0,0,0,0,0,0,0,0,0"/>
                </v:shape>
                <v:line id="Line 117" o:spid="_x0000_s1141" style="position:absolute;visibility:visible;mso-wrap-style:square" from="9984,4928" to="9984,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shape id="Picture 118" o:spid="_x0000_s1142" type="#_x0000_t75" style="position:absolute;left:2774;top:322;width:576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">
                  <v:imagedata r:id="rId71" o:title=""/>
                </v:shape>
                <v:shape id="Picture 119" o:spid="_x0000_s1143" type="#_x0000_t75" style="position:absolute;left:7099;top:4224;width:2703;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">
                  <v:imagedata r:id="rId72" o:title=""/>
                </v:shape>
                <v:shape id="Picture 120" o:spid="_x0000_s1144" type="#_x0000_t75" style="position:absolute;left:2059;top:3701;width:2880;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">
                  <v:imagedata r:id="rId73" o:title=""/>
                </v:shape>
                <v:shape id="Text Box 121" o:spid="_x0000_s1145" type="#_x0000_t202" style="position:absolute;left:4363;top:323;width:259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1F307B" w:rsidRDefault="001F307B" w:rsidP="00644B90">
                        <w:pPr>
                          <w:spacing w:before="3"/>
                          <w:rPr>
                            <w:rFonts w:ascii="Arial"/>
                            <w:sz w:val="24"/>
                          </w:rPr>
                        </w:pPr>
                        <w:r>
                          <w:rPr>
                            <w:rFonts w:ascii="Arial"/>
                            <w:w w:val="95"/>
                            <w:sz w:val="24"/>
                          </w:rPr>
                          <w:t>Request</w:t>
                        </w:r>
                        <w:r>
                          <w:rPr>
                            <w:rFonts w:ascii="Arial"/>
                            <w:spacing w:val="-37"/>
                            <w:w w:val="95"/>
                            <w:sz w:val="24"/>
                          </w:rPr>
                          <w:t xml:space="preserve"> </w:t>
                        </w:r>
                        <w:r>
                          <w:rPr>
                            <w:rFonts w:ascii="Arial"/>
                            <w:w w:val="95"/>
                            <w:sz w:val="24"/>
                          </w:rPr>
                          <w:t>for</w:t>
                        </w:r>
                        <w:r>
                          <w:rPr>
                            <w:rFonts w:ascii="Arial"/>
                            <w:spacing w:val="-36"/>
                            <w:w w:val="95"/>
                            <w:sz w:val="24"/>
                          </w:rPr>
                          <w:t xml:space="preserve"> </w:t>
                        </w:r>
                        <w:r>
                          <w:rPr>
                            <w:rFonts w:ascii="Arial"/>
                            <w:w w:val="95"/>
                            <w:sz w:val="24"/>
                          </w:rPr>
                          <w:t>restart</w:t>
                        </w:r>
                        <w:r>
                          <w:rPr>
                            <w:rFonts w:ascii="Arial"/>
                            <w:spacing w:val="-37"/>
                            <w:w w:val="95"/>
                            <w:sz w:val="24"/>
                          </w:rPr>
                          <w:t xml:space="preserve"> </w:t>
                        </w:r>
                        <w:r>
                          <w:rPr>
                            <w:rFonts w:ascii="Arial"/>
                            <w:w w:val="95"/>
                            <w:sz w:val="24"/>
                          </w:rPr>
                          <w:t>service</w:t>
                        </w:r>
                      </w:p>
                    </w:txbxContent>
                  </v:textbox>
                </v:shape>
                <v:shape id="Text Box 122" o:spid="_x0000_s1146" type="#_x0000_t202" style="position:absolute;left:1440;top:2152;width:89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1F307B" w:rsidRDefault="001F307B" w:rsidP="00644B90">
                        <w:pPr>
                          <w:spacing w:before="3"/>
                          <w:rPr>
                            <w:rFonts w:ascii="Arial"/>
                            <w:sz w:val="24"/>
                          </w:rPr>
                        </w:pPr>
                        <w:r>
                          <w:rPr>
                            <w:rFonts w:ascii="Arial"/>
                            <w:w w:val="90"/>
                            <w:sz w:val="24"/>
                          </w:rPr>
                          <w:t>Web GUI</w:t>
                        </w:r>
                      </w:p>
                    </w:txbxContent>
                  </v:textbox>
                </v:shape>
                <v:shape id="Text Box 123" o:spid="_x0000_s1147" type="#_x0000_t202" style="position:absolute;left:9624;top:2330;width:89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1F307B" w:rsidRDefault="001F307B" w:rsidP="00644B90">
                        <w:pPr>
                          <w:spacing w:before="3"/>
                          <w:rPr>
                            <w:rFonts w:ascii="Arial"/>
                            <w:sz w:val="24"/>
                          </w:rPr>
                        </w:pPr>
                        <w:r>
                          <w:rPr>
                            <w:rFonts w:ascii="Arial"/>
                            <w:w w:val="85"/>
                            <w:sz w:val="24"/>
                          </w:rPr>
                          <w:t>Back End</w:t>
                        </w:r>
                      </w:p>
                    </w:txbxContent>
                  </v:textbox>
                </v:shape>
                <v:shape id="Text Box 124" o:spid="_x0000_s1148" type="#_x0000_t202" style="position:absolute;left:2203;top:3703;width:2398;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1F307B" w:rsidRDefault="001F307B" w:rsidP="00644B90">
                        <w:pPr>
                          <w:spacing w:before="3" w:line="254" w:lineRule="auto"/>
                          <w:ind w:right="6"/>
                          <w:rPr>
                            <w:rFonts w:ascii="Arial"/>
                            <w:sz w:val="24"/>
                          </w:rPr>
                        </w:pPr>
                        <w:r>
                          <w:rPr>
                            <w:rFonts w:ascii="Arial"/>
                            <w:sz w:val="24"/>
                          </w:rPr>
                          <w:t xml:space="preserve">Stores user files and </w:t>
                        </w:r>
                        <w:r>
                          <w:rPr>
                            <w:rFonts w:ascii="Arial"/>
                            <w:w w:val="95"/>
                            <w:sz w:val="24"/>
                          </w:rPr>
                          <w:t>retrieves</w:t>
                        </w:r>
                        <w:r>
                          <w:rPr>
                            <w:rFonts w:ascii="Arial"/>
                            <w:spacing w:val="-29"/>
                            <w:w w:val="95"/>
                            <w:sz w:val="24"/>
                          </w:rPr>
                          <w:t xml:space="preserve"> </w:t>
                        </w:r>
                        <w:r>
                          <w:rPr>
                            <w:rFonts w:ascii="Arial"/>
                            <w:w w:val="95"/>
                            <w:sz w:val="24"/>
                          </w:rPr>
                          <w:t>files</w:t>
                        </w:r>
                        <w:r>
                          <w:rPr>
                            <w:rFonts w:ascii="Arial"/>
                            <w:spacing w:val="-29"/>
                            <w:w w:val="95"/>
                            <w:sz w:val="24"/>
                          </w:rPr>
                          <w:t xml:space="preserve"> </w:t>
                        </w:r>
                        <w:r>
                          <w:rPr>
                            <w:rFonts w:ascii="Arial"/>
                            <w:w w:val="95"/>
                            <w:sz w:val="24"/>
                          </w:rPr>
                          <w:t>status</w:t>
                        </w:r>
                        <w:r>
                          <w:rPr>
                            <w:rFonts w:ascii="Arial"/>
                            <w:spacing w:val="-29"/>
                            <w:w w:val="95"/>
                            <w:sz w:val="24"/>
                          </w:rPr>
                          <w:t xml:space="preserve"> </w:t>
                        </w:r>
                        <w:r>
                          <w:rPr>
                            <w:rFonts w:ascii="Arial"/>
                            <w:w w:val="95"/>
                            <w:sz w:val="24"/>
                          </w:rPr>
                          <w:t xml:space="preserve">and </w:t>
                        </w:r>
                        <w:r>
                          <w:rPr>
                            <w:rFonts w:ascii="Arial"/>
                            <w:sz w:val="24"/>
                          </w:rPr>
                          <w:t>obtain</w:t>
                        </w:r>
                        <w:r>
                          <w:rPr>
                            <w:rFonts w:ascii="Arial"/>
                            <w:spacing w:val="-42"/>
                            <w:sz w:val="24"/>
                          </w:rPr>
                          <w:t xml:space="preserve"> </w:t>
                        </w:r>
                        <w:r>
                          <w:rPr>
                            <w:rFonts w:ascii="Arial"/>
                            <w:sz w:val="24"/>
                          </w:rPr>
                          <w:t>information</w:t>
                        </w:r>
                        <w:r>
                          <w:rPr>
                            <w:rFonts w:ascii="Arial"/>
                            <w:spacing w:val="-45"/>
                            <w:sz w:val="24"/>
                          </w:rPr>
                          <w:t xml:space="preserve"> </w:t>
                        </w:r>
                        <w:r>
                          <w:rPr>
                            <w:rFonts w:ascii="Arial"/>
                            <w:sz w:val="24"/>
                          </w:rPr>
                          <w:t xml:space="preserve">from </w:t>
                        </w:r>
                        <w:r>
                          <w:rPr>
                            <w:rFonts w:ascii="Arial"/>
                            <w:w w:val="95"/>
                            <w:sz w:val="24"/>
                          </w:rPr>
                          <w:t>the</w:t>
                        </w:r>
                        <w:r>
                          <w:rPr>
                            <w:rFonts w:ascii="Arial"/>
                            <w:spacing w:val="-26"/>
                            <w:w w:val="95"/>
                            <w:sz w:val="24"/>
                          </w:rPr>
                          <w:t xml:space="preserve"> </w:t>
                        </w:r>
                        <w:r>
                          <w:rPr>
                            <w:rFonts w:ascii="Arial"/>
                            <w:w w:val="95"/>
                            <w:sz w:val="24"/>
                          </w:rPr>
                          <w:t>tables</w:t>
                        </w:r>
                      </w:p>
                    </w:txbxContent>
                  </v:textbox>
                </v:shape>
                <v:shape id="Text Box 125" o:spid="_x0000_s1149" type="#_x0000_t202" style="position:absolute;left:5438;top:4648;width:99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1F307B" w:rsidRDefault="001F307B" w:rsidP="00644B90">
                        <w:pPr>
                          <w:spacing w:before="3"/>
                          <w:ind w:right="22"/>
                          <w:jc w:val="center"/>
                          <w:rPr>
                            <w:rFonts w:ascii="Arial"/>
                            <w:sz w:val="24"/>
                          </w:rPr>
                        </w:pPr>
                        <w:r>
                          <w:rPr>
                            <w:rFonts w:ascii="Arial"/>
                            <w:w w:val="95"/>
                            <w:sz w:val="24"/>
                          </w:rPr>
                          <w:t>MySQL</w:t>
                        </w:r>
                      </w:p>
                      <w:p w:rsidR="001F307B" w:rsidRDefault="001F307B" w:rsidP="00644B90">
                        <w:pPr>
                          <w:spacing w:before="16"/>
                          <w:ind w:right="18"/>
                          <w:jc w:val="center"/>
                          <w:rPr>
                            <w:rFonts w:ascii="Arial"/>
                            <w:sz w:val="24"/>
                          </w:rPr>
                        </w:pPr>
                        <w:r>
                          <w:rPr>
                            <w:rFonts w:ascii="Arial"/>
                            <w:w w:val="90"/>
                            <w:sz w:val="24"/>
                          </w:rPr>
                          <w:t>Data</w:t>
                        </w:r>
                        <w:r>
                          <w:rPr>
                            <w:rFonts w:ascii="Arial"/>
                            <w:spacing w:val="-37"/>
                            <w:w w:val="90"/>
                            <w:sz w:val="24"/>
                          </w:rPr>
                          <w:t xml:space="preserve"> </w:t>
                        </w:r>
                        <w:r>
                          <w:rPr>
                            <w:rFonts w:ascii="Arial"/>
                            <w:w w:val="90"/>
                            <w:sz w:val="24"/>
                          </w:rPr>
                          <w:t>Base</w:t>
                        </w:r>
                      </w:p>
                    </w:txbxContent>
                  </v:textbox>
                </v:shape>
                <v:shape id="Text Box 126" o:spid="_x0000_s1150" type="#_x0000_t202" style="position:absolute;left:7243;top:4226;width:2415;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1F307B" w:rsidRDefault="001F307B" w:rsidP="00644B90">
                        <w:pPr>
                          <w:spacing w:before="3" w:line="254" w:lineRule="auto"/>
                          <w:ind w:right="8"/>
                          <w:rPr>
                            <w:rFonts w:ascii="Arial"/>
                            <w:sz w:val="24"/>
                          </w:rPr>
                        </w:pPr>
                        <w:r>
                          <w:rPr>
                            <w:rFonts w:ascii="Arial"/>
                            <w:w w:val="95"/>
                            <w:sz w:val="24"/>
                          </w:rPr>
                          <w:t>Insert</w:t>
                        </w:r>
                        <w:r>
                          <w:rPr>
                            <w:rFonts w:ascii="Arial"/>
                            <w:spacing w:val="-28"/>
                            <w:w w:val="95"/>
                            <w:sz w:val="24"/>
                          </w:rPr>
                          <w:t xml:space="preserve"> </w:t>
                        </w:r>
                        <w:r>
                          <w:rPr>
                            <w:rFonts w:ascii="Arial"/>
                            <w:w w:val="95"/>
                            <w:sz w:val="24"/>
                          </w:rPr>
                          <w:t>Status</w:t>
                        </w:r>
                        <w:r>
                          <w:rPr>
                            <w:rFonts w:ascii="Arial"/>
                            <w:spacing w:val="-27"/>
                            <w:w w:val="95"/>
                            <w:sz w:val="24"/>
                          </w:rPr>
                          <w:t xml:space="preserve"> </w:t>
                        </w:r>
                        <w:r>
                          <w:rPr>
                            <w:rFonts w:ascii="Arial"/>
                            <w:w w:val="95"/>
                            <w:sz w:val="24"/>
                          </w:rPr>
                          <w:t>and</w:t>
                        </w:r>
                        <w:r>
                          <w:rPr>
                            <w:rFonts w:ascii="Arial"/>
                            <w:spacing w:val="-30"/>
                            <w:w w:val="95"/>
                            <w:sz w:val="24"/>
                          </w:rPr>
                          <w:t xml:space="preserve"> </w:t>
                        </w:r>
                        <w:r>
                          <w:rPr>
                            <w:rFonts w:ascii="Arial"/>
                            <w:w w:val="95"/>
                            <w:sz w:val="24"/>
                          </w:rPr>
                          <w:t xml:space="preserve">uptime </w:t>
                        </w:r>
                        <w:r>
                          <w:rPr>
                            <w:rFonts w:ascii="Arial"/>
                            <w:sz w:val="24"/>
                          </w:rPr>
                          <w:t>in</w:t>
                        </w:r>
                        <w:r>
                          <w:rPr>
                            <w:rFonts w:ascii="Arial"/>
                            <w:spacing w:val="-49"/>
                            <w:sz w:val="24"/>
                          </w:rPr>
                          <w:t xml:space="preserve"> </w:t>
                        </w:r>
                        <w:r>
                          <w:rPr>
                            <w:rFonts w:ascii="Arial"/>
                            <w:sz w:val="24"/>
                          </w:rPr>
                          <w:t>the</w:t>
                        </w:r>
                        <w:r>
                          <w:rPr>
                            <w:rFonts w:ascii="Arial"/>
                            <w:spacing w:val="-49"/>
                            <w:sz w:val="24"/>
                          </w:rPr>
                          <w:t xml:space="preserve"> </w:t>
                        </w:r>
                        <w:r>
                          <w:rPr>
                            <w:rFonts w:ascii="Arial"/>
                            <w:sz w:val="24"/>
                          </w:rPr>
                          <w:t>tables</w:t>
                        </w:r>
                      </w:p>
                    </w:txbxContent>
                  </v:textbox>
                </v:shape>
                <w10:wrap type="topAndBottom" anchorx="page"/>
              </v:group>
            </w:pict>
          </mc:Fallback>
        </mc:AlternateContent>
      </w:r>
      <w:r>
        <w:rPr>
          <w:noProof/>
          <w:lang w:val="sv-SE" w:eastAsia="sv-SE"/>
        </w:rPr>
        <mc:AlternateContent>
          <mc:Choice Requires="wpg">
            <w:drawing>
              <wp:anchor distT="0" distB="0" distL="0" distR="0" simplePos="0" relativeHeight="251662336" behindDoc="0" locked="0" layoutInCell="1" allowOverlap="1" wp14:anchorId="3AAFBE1E" wp14:editId="031D6629">
                <wp:simplePos x="0" y="0"/>
                <wp:positionH relativeFrom="page">
                  <wp:posOffset>1764665</wp:posOffset>
                </wp:positionH>
                <wp:positionV relativeFrom="paragraph">
                  <wp:posOffset>3749040</wp:posOffset>
                </wp:positionV>
                <wp:extent cx="3657600" cy="250190"/>
                <wp:effectExtent l="0" t="2540" r="635" b="127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250190"/>
                          <a:chOff x="2779" y="5904"/>
                          <a:chExt cx="5760" cy="394"/>
                        </a:xfrm>
                      </wpg:grpSpPr>
                      <pic:pic xmlns:pic="http://schemas.openxmlformats.org/drawingml/2006/picture">
                        <pic:nvPicPr>
                          <pic:cNvPr id="47" name="Picture 12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79" y="5904"/>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9"/>
                        <wps:cNvSpPr txBox="1">
                          <a:spLocks noChangeArrowheads="1"/>
                        </wps:cNvSpPr>
                        <wps:spPr bwMode="auto">
                          <a:xfrm>
                            <a:off x="2779" y="5904"/>
                            <a:ext cx="576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5"/>
                                <w:ind w:left="1999" w:right="2003"/>
                                <w:jc w:val="center"/>
                                <w:rPr>
                                  <w:rFonts w:ascii="Arial"/>
                                  <w:sz w:val="24"/>
                                </w:rPr>
                              </w:pPr>
                              <w:r>
                                <w:rPr>
                                  <w:rFonts w:ascii="Arial"/>
                                  <w:w w:val="90"/>
                                  <w:sz w:val="24"/>
                                </w:rPr>
                                <w:t>Fig 3: Data Bases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FBE1E" id="Group 46" o:spid="_x0000_s1151" style="position:absolute;margin-left:138.95pt;margin-top:295.2pt;width:4in;height:19.7pt;z-index:251662336;mso-wrap-distance-left:0;mso-wrap-distance-right:0;mso-position-horizontal-relative:page;mso-position-vertical-relative:text" coordorigin="2779,5904" coordsize="576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">
                <v:shape id="Picture 128" o:spid="_x0000_s1152" type="#_x0000_t75" style="position:absolute;left:2779;top:5904;width:576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">
                  <v:imagedata r:id="rId71" o:title=""/>
                </v:shape>
                <v:shape id="Text Box 129" o:spid="_x0000_s1153" type="#_x0000_t202" style="position:absolute;left:2779;top:5904;width:576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1F307B" w:rsidRDefault="001F307B" w:rsidP="00644B90">
                        <w:pPr>
                          <w:spacing w:before="5"/>
                          <w:ind w:left="1999" w:right="2003"/>
                          <w:jc w:val="center"/>
                          <w:rPr>
                            <w:rFonts w:ascii="Arial"/>
                            <w:sz w:val="24"/>
                          </w:rPr>
                        </w:pPr>
                        <w:r>
                          <w:rPr>
                            <w:rFonts w:ascii="Arial"/>
                            <w:w w:val="90"/>
                            <w:sz w:val="24"/>
                          </w:rPr>
                          <w:t>Fig 3: Data Bases</w:t>
                        </w:r>
                      </w:p>
                    </w:txbxContent>
                  </v:textbox>
                </v:shape>
                <w10:wrap type="topAndBottom" anchorx="page"/>
              </v:group>
            </w:pict>
          </mc:Fallback>
        </mc:AlternateContent>
      </w:r>
    </w:p>
    <w:p w:rsidR="00644B90" w:rsidRDefault="00644B90" w:rsidP="00644B90">
      <w:pPr>
        <w:pStyle w:val="BodyText"/>
        <w:spacing w:before="5"/>
        <w:rPr>
          <w:sz w:val="22"/>
        </w:rPr>
      </w:pPr>
    </w:p>
    <w:p w:rsidR="00644B90" w:rsidRDefault="00644B90" w:rsidP="00644B90">
      <w:pPr>
        <w:sectPr w:rsidR="00644B90">
          <w:pgSz w:w="11900" w:h="16840"/>
          <w:pgMar w:top="1600" w:right="360" w:bottom="280" w:left="680" w:header="720" w:footer="720" w:gutter="0"/>
          <w:cols w:space="720"/>
        </w:sectPr>
      </w:pPr>
    </w:p>
    <w:p w:rsidR="00644B90" w:rsidRDefault="00644B90" w:rsidP="00644B90">
      <w:pPr>
        <w:pStyle w:val="Heading3"/>
        <w:numPr>
          <w:ilvl w:val="1"/>
          <w:numId w:val="1"/>
        </w:numPr>
        <w:tabs>
          <w:tab w:val="left" w:pos="1000"/>
        </w:tabs>
        <w:spacing w:before="106"/>
        <w:jc w:val="both"/>
      </w:pPr>
      <w:r>
        <w:rPr>
          <w:color w:val="333333"/>
        </w:rPr>
        <w:lastRenderedPageBreak/>
        <w:t>Backend</w:t>
      </w:r>
    </w:p>
    <w:p w:rsidR="00644B90" w:rsidRDefault="00644B90" w:rsidP="00644B90">
      <w:pPr>
        <w:pStyle w:val="BodyText"/>
        <w:spacing w:before="166"/>
        <w:ind w:left="580" w:right="718"/>
        <w:jc w:val="both"/>
      </w:pPr>
      <w:r>
        <w:t>The third section of the architecture is used to connect the entire architecture. For backend programming</w:t>
      </w:r>
      <w:r>
        <w:rPr>
          <w:spacing w:val="-6"/>
        </w:rPr>
        <w:t xml:space="preserve"> </w:t>
      </w:r>
      <w:r>
        <w:t>we</w:t>
      </w:r>
      <w:r>
        <w:rPr>
          <w:spacing w:val="-6"/>
        </w:rPr>
        <w:t xml:space="preserve"> </w:t>
      </w:r>
      <w:r>
        <w:t>use</w:t>
      </w:r>
      <w:r>
        <w:rPr>
          <w:spacing w:val="-6"/>
        </w:rPr>
        <w:t xml:space="preserve"> </w:t>
      </w:r>
      <w:r>
        <w:t>Python,</w:t>
      </w:r>
      <w:r>
        <w:rPr>
          <w:spacing w:val="-6"/>
        </w:rPr>
        <w:t xml:space="preserve"> </w:t>
      </w:r>
      <w:r>
        <w:t>which</w:t>
      </w:r>
      <w:r>
        <w:rPr>
          <w:spacing w:val="-6"/>
        </w:rPr>
        <w:t xml:space="preserve"> </w:t>
      </w:r>
      <w:r>
        <w:t>is</w:t>
      </w:r>
      <w:r>
        <w:rPr>
          <w:spacing w:val="-6"/>
        </w:rPr>
        <w:t xml:space="preserve"> </w:t>
      </w:r>
      <w:r>
        <w:t>used</w:t>
      </w:r>
      <w:r>
        <w:rPr>
          <w:spacing w:val="-6"/>
        </w:rPr>
        <w:t xml:space="preserve"> </w:t>
      </w:r>
      <w:r>
        <w:t>to</w:t>
      </w:r>
      <w:r>
        <w:rPr>
          <w:spacing w:val="-6"/>
        </w:rPr>
        <w:t xml:space="preserve"> </w:t>
      </w:r>
      <w:r>
        <w:t>connect</w:t>
      </w:r>
      <w:r>
        <w:rPr>
          <w:spacing w:val="-6"/>
        </w:rPr>
        <w:t xml:space="preserve"> </w:t>
      </w:r>
      <w:r>
        <w:t>the</w:t>
      </w:r>
      <w:r>
        <w:rPr>
          <w:spacing w:val="-6"/>
        </w:rPr>
        <w:t xml:space="preserve"> </w:t>
      </w:r>
      <w:r>
        <w:t>servers.</w:t>
      </w:r>
      <w:r>
        <w:rPr>
          <w:spacing w:val="-6"/>
        </w:rPr>
        <w:t xml:space="preserve"> </w:t>
      </w:r>
      <w:r>
        <w:t>Backend</w:t>
      </w:r>
      <w:r>
        <w:rPr>
          <w:spacing w:val="-6"/>
        </w:rPr>
        <w:t xml:space="preserve"> </w:t>
      </w:r>
      <w:r>
        <w:t>is</w:t>
      </w:r>
      <w:r>
        <w:rPr>
          <w:spacing w:val="-6"/>
        </w:rPr>
        <w:t xml:space="preserve"> </w:t>
      </w:r>
      <w:r>
        <w:t>also</w:t>
      </w:r>
      <w:r>
        <w:rPr>
          <w:spacing w:val="-6"/>
        </w:rPr>
        <w:t xml:space="preserve"> </w:t>
      </w:r>
      <w:r w:rsidR="000A6187">
        <w:t>used</w:t>
      </w:r>
      <w:r>
        <w:rPr>
          <w:spacing w:val="-6"/>
        </w:rPr>
        <w:t xml:space="preserve"> </w:t>
      </w:r>
      <w:r>
        <w:t>to</w:t>
      </w:r>
      <w:r>
        <w:rPr>
          <w:spacing w:val="-6"/>
        </w:rPr>
        <w:t xml:space="preserve"> </w:t>
      </w:r>
      <w:r>
        <w:t xml:space="preserve">ping the servers constantly, if the ping is lost or server is down it sends a message to database and in the </w:t>
      </w:r>
      <w:r w:rsidR="000A6187">
        <w:t>database,</w:t>
      </w:r>
      <w:r>
        <w:t xml:space="preserve"> it is stored if the connection is</w:t>
      </w:r>
      <w:r>
        <w:rPr>
          <w:spacing w:val="-24"/>
        </w:rPr>
        <w:t xml:space="preserve"> </w:t>
      </w:r>
      <w:r>
        <w:t>lost.</w:t>
      </w:r>
    </w:p>
    <w:p w:rsidR="00644B90" w:rsidRDefault="00644B90" w:rsidP="00644B90">
      <w:pPr>
        <w:pStyle w:val="BodyText"/>
        <w:spacing w:line="242" w:lineRule="auto"/>
        <w:ind w:left="580" w:right="718"/>
        <w:jc w:val="both"/>
      </w:pPr>
      <w:r>
        <w:t>It retrieves the status and stores it in the database in MySQL. Separate tables are allocated for each server.</w:t>
      </w:r>
    </w:p>
    <w:p w:rsidR="00644B90" w:rsidRDefault="00644B90" w:rsidP="00644B90">
      <w:pPr>
        <w:pStyle w:val="BodyText"/>
        <w:rPr>
          <w:sz w:val="20"/>
        </w:rPr>
      </w:pPr>
    </w:p>
    <w:bookmarkEnd w:id="3"/>
    <w:p w:rsidR="00644B90" w:rsidRDefault="00644B90" w:rsidP="00644B90">
      <w:pPr>
        <w:pStyle w:val="BodyText"/>
        <w:rPr>
          <w:sz w:val="20"/>
        </w:rPr>
      </w:pPr>
    </w:p>
    <w:p w:rsidR="00644B90" w:rsidRDefault="00644B90" w:rsidP="00644B90">
      <w:pPr>
        <w:pStyle w:val="BodyText"/>
        <w:rPr>
          <w:sz w:val="20"/>
        </w:rPr>
      </w:pPr>
      <w:bookmarkStart w:id="4" w:name="_Hlk485337759"/>
    </w:p>
    <w:p w:rsidR="00644B90" w:rsidRDefault="00644B90" w:rsidP="00644B90">
      <w:pPr>
        <w:pStyle w:val="BodyText"/>
        <w:spacing w:before="5"/>
        <w:rPr>
          <w:sz w:val="14"/>
        </w:rPr>
      </w:pPr>
      <w:r>
        <w:rPr>
          <w:noProof/>
          <w:lang w:val="sv-SE" w:eastAsia="sv-SE"/>
        </w:rPr>
        <mc:AlternateContent>
          <mc:Choice Requires="wpg">
            <w:drawing>
              <wp:anchor distT="0" distB="0" distL="0" distR="0" simplePos="0" relativeHeight="251663360" behindDoc="0" locked="0" layoutInCell="1" allowOverlap="1" wp14:anchorId="19E4DD88" wp14:editId="7C136B71">
                <wp:simplePos x="0" y="0"/>
                <wp:positionH relativeFrom="page">
                  <wp:posOffset>615315</wp:posOffset>
                </wp:positionH>
                <wp:positionV relativeFrom="paragraph">
                  <wp:posOffset>130175</wp:posOffset>
                </wp:positionV>
                <wp:extent cx="6420485" cy="3267075"/>
                <wp:effectExtent l="0" t="0" r="12700" b="635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0485" cy="3267075"/>
                          <a:chOff x="969" y="205"/>
                          <a:chExt cx="10111" cy="5145"/>
                        </a:xfrm>
                      </wpg:grpSpPr>
                      <wps:wsp>
                        <wps:cNvPr id="6" name="Freeform 131"/>
                        <wps:cNvSpPr>
                          <a:spLocks/>
                        </wps:cNvSpPr>
                        <wps:spPr bwMode="auto">
                          <a:xfrm>
                            <a:off x="8548" y="215"/>
                            <a:ext cx="2522" cy="1803"/>
                          </a:xfrm>
                          <a:custGeom>
                            <a:avLst/>
                            <a:gdLst>
                              <a:gd name="T0" fmla="+- 0 8776 8548"/>
                              <a:gd name="T1" fmla="*/ T0 w 2522"/>
                              <a:gd name="T2" fmla="+- 0 809 215"/>
                              <a:gd name="T3" fmla="*/ 809 h 1803"/>
                              <a:gd name="T4" fmla="+- 0 8774 8548"/>
                              <a:gd name="T5" fmla="*/ T4 w 2522"/>
                              <a:gd name="T6" fmla="+- 0 731 215"/>
                              <a:gd name="T7" fmla="*/ 731 h 1803"/>
                              <a:gd name="T8" fmla="+- 0 8786 8548"/>
                              <a:gd name="T9" fmla="*/ T8 w 2522"/>
                              <a:gd name="T10" fmla="+- 0 656 215"/>
                              <a:gd name="T11" fmla="*/ 656 h 1803"/>
                              <a:gd name="T12" fmla="+- 0 8813 8548"/>
                              <a:gd name="T13" fmla="*/ T12 w 2522"/>
                              <a:gd name="T14" fmla="+- 0 587 215"/>
                              <a:gd name="T15" fmla="*/ 587 h 1803"/>
                              <a:gd name="T16" fmla="+- 0 8853 8548"/>
                              <a:gd name="T17" fmla="*/ T16 w 2522"/>
                              <a:gd name="T18" fmla="+- 0 524 215"/>
                              <a:gd name="T19" fmla="*/ 524 h 1803"/>
                              <a:gd name="T20" fmla="+- 0 8904 8548"/>
                              <a:gd name="T21" fmla="*/ T20 w 2522"/>
                              <a:gd name="T22" fmla="+- 0 470 215"/>
                              <a:gd name="T23" fmla="*/ 470 h 1803"/>
                              <a:gd name="T24" fmla="+- 0 8966 8548"/>
                              <a:gd name="T25" fmla="*/ T24 w 2522"/>
                              <a:gd name="T26" fmla="+- 0 426 215"/>
                              <a:gd name="T27" fmla="*/ 426 h 1803"/>
                              <a:gd name="T28" fmla="+- 0 9036 8548"/>
                              <a:gd name="T29" fmla="*/ T28 w 2522"/>
                              <a:gd name="T30" fmla="+- 0 395 215"/>
                              <a:gd name="T31" fmla="*/ 395 h 1803"/>
                              <a:gd name="T32" fmla="+- 0 9114 8548"/>
                              <a:gd name="T33" fmla="*/ T32 w 2522"/>
                              <a:gd name="T34" fmla="+- 0 376 215"/>
                              <a:gd name="T35" fmla="*/ 376 h 1803"/>
                              <a:gd name="T36" fmla="+- 0 9179 8548"/>
                              <a:gd name="T37" fmla="*/ T36 w 2522"/>
                              <a:gd name="T38" fmla="+- 0 373 215"/>
                              <a:gd name="T39" fmla="*/ 373 h 1803"/>
                              <a:gd name="T40" fmla="+- 0 9244 8548"/>
                              <a:gd name="T41" fmla="*/ T40 w 2522"/>
                              <a:gd name="T42" fmla="+- 0 380 215"/>
                              <a:gd name="T43" fmla="*/ 380 h 1803"/>
                              <a:gd name="T44" fmla="+- 0 9307 8548"/>
                              <a:gd name="T45" fmla="*/ T44 w 2522"/>
                              <a:gd name="T46" fmla="+- 0 398 215"/>
                              <a:gd name="T47" fmla="*/ 398 h 1803"/>
                              <a:gd name="T48" fmla="+- 0 9366 8548"/>
                              <a:gd name="T49" fmla="*/ T48 w 2522"/>
                              <a:gd name="T50" fmla="+- 0 426 215"/>
                              <a:gd name="T51" fmla="*/ 426 h 1803"/>
                              <a:gd name="T52" fmla="+- 0 9406 8548"/>
                              <a:gd name="T53" fmla="*/ T52 w 2522"/>
                              <a:gd name="T54" fmla="+- 0 368 215"/>
                              <a:gd name="T55" fmla="*/ 368 h 1803"/>
                              <a:gd name="T56" fmla="+- 0 9458 8548"/>
                              <a:gd name="T57" fmla="*/ T56 w 2522"/>
                              <a:gd name="T58" fmla="+- 0 322 215"/>
                              <a:gd name="T59" fmla="*/ 322 h 1803"/>
                              <a:gd name="T60" fmla="+- 0 9517 8548"/>
                              <a:gd name="T61" fmla="*/ T60 w 2522"/>
                              <a:gd name="T62" fmla="+- 0 289 215"/>
                              <a:gd name="T63" fmla="*/ 289 h 1803"/>
                              <a:gd name="T64" fmla="+- 0 9583 8548"/>
                              <a:gd name="T65" fmla="*/ T64 w 2522"/>
                              <a:gd name="T66" fmla="+- 0 270 215"/>
                              <a:gd name="T67" fmla="*/ 270 h 1803"/>
                              <a:gd name="T68" fmla="+- 0 9651 8548"/>
                              <a:gd name="T69" fmla="*/ T68 w 2522"/>
                              <a:gd name="T70" fmla="+- 0 264 215"/>
                              <a:gd name="T71" fmla="*/ 264 h 1803"/>
                              <a:gd name="T72" fmla="+- 0 9720 8548"/>
                              <a:gd name="T73" fmla="*/ T72 w 2522"/>
                              <a:gd name="T74" fmla="+- 0 274 215"/>
                              <a:gd name="T75" fmla="*/ 274 h 1803"/>
                              <a:gd name="T76" fmla="+- 0 9786 8548"/>
                              <a:gd name="T77" fmla="*/ T76 w 2522"/>
                              <a:gd name="T78" fmla="+- 0 300 215"/>
                              <a:gd name="T79" fmla="*/ 300 h 1803"/>
                              <a:gd name="T80" fmla="+- 0 9842 8548"/>
                              <a:gd name="T81" fmla="*/ T80 w 2522"/>
                              <a:gd name="T82" fmla="+- 0 337 215"/>
                              <a:gd name="T83" fmla="*/ 337 h 1803"/>
                              <a:gd name="T84" fmla="+- 0 9859 8548"/>
                              <a:gd name="T85" fmla="*/ T84 w 2522"/>
                              <a:gd name="T86" fmla="+- 0 352 215"/>
                              <a:gd name="T87" fmla="*/ 352 h 1803"/>
                              <a:gd name="T88" fmla="+- 0 9906 8548"/>
                              <a:gd name="T89" fmla="*/ T88 w 2522"/>
                              <a:gd name="T90" fmla="+- 0 287 215"/>
                              <a:gd name="T91" fmla="*/ 287 h 1803"/>
                              <a:gd name="T92" fmla="+- 0 9970 8548"/>
                              <a:gd name="T93" fmla="*/ T92 w 2522"/>
                              <a:gd name="T94" fmla="+- 0 242 215"/>
                              <a:gd name="T95" fmla="*/ 242 h 1803"/>
                              <a:gd name="T96" fmla="+- 0 10044 8548"/>
                              <a:gd name="T97" fmla="*/ T96 w 2522"/>
                              <a:gd name="T98" fmla="+- 0 218 215"/>
                              <a:gd name="T99" fmla="*/ 218 h 1803"/>
                              <a:gd name="T100" fmla="+- 0 10122 8548"/>
                              <a:gd name="T101" fmla="*/ T100 w 2522"/>
                              <a:gd name="T102" fmla="+- 0 217 215"/>
                              <a:gd name="T103" fmla="*/ 217 h 1803"/>
                              <a:gd name="T104" fmla="+- 0 10200 8548"/>
                              <a:gd name="T105" fmla="*/ T104 w 2522"/>
                              <a:gd name="T106" fmla="+- 0 240 215"/>
                              <a:gd name="T107" fmla="*/ 240 h 1803"/>
                              <a:gd name="T108" fmla="+- 0 10225 8548"/>
                              <a:gd name="T109" fmla="*/ T108 w 2522"/>
                              <a:gd name="T110" fmla="+- 0 254 215"/>
                              <a:gd name="T111" fmla="*/ 254 h 1803"/>
                              <a:gd name="T112" fmla="+- 0 10249 8548"/>
                              <a:gd name="T113" fmla="*/ T112 w 2522"/>
                              <a:gd name="T114" fmla="+- 0 271 215"/>
                              <a:gd name="T115" fmla="*/ 271 h 1803"/>
                              <a:gd name="T116" fmla="+- 0 10270 8548"/>
                              <a:gd name="T117" fmla="*/ T116 w 2522"/>
                              <a:gd name="T118" fmla="+- 0 290 215"/>
                              <a:gd name="T119" fmla="*/ 290 h 1803"/>
                              <a:gd name="T120" fmla="+- 0 10289 8548"/>
                              <a:gd name="T121" fmla="*/ T120 w 2522"/>
                              <a:gd name="T122" fmla="+- 0 312 215"/>
                              <a:gd name="T123" fmla="*/ 312 h 1803"/>
                              <a:gd name="T124" fmla="+- 0 10345 8548"/>
                              <a:gd name="T125" fmla="*/ T124 w 2522"/>
                              <a:gd name="T126" fmla="+- 0 262 215"/>
                              <a:gd name="T127" fmla="*/ 262 h 1803"/>
                              <a:gd name="T128" fmla="+- 0 10411 8548"/>
                              <a:gd name="T129" fmla="*/ T128 w 2522"/>
                              <a:gd name="T130" fmla="+- 0 230 215"/>
                              <a:gd name="T131" fmla="*/ 230 h 1803"/>
                              <a:gd name="T132" fmla="+- 0 10482 8548"/>
                              <a:gd name="T133" fmla="*/ T132 w 2522"/>
                              <a:gd name="T134" fmla="+- 0 215 215"/>
                              <a:gd name="T135" fmla="*/ 215 h 1803"/>
                              <a:gd name="T136" fmla="+- 0 10554 8548"/>
                              <a:gd name="T137" fmla="*/ T136 w 2522"/>
                              <a:gd name="T138" fmla="+- 0 219 215"/>
                              <a:gd name="T139" fmla="*/ 219 h 1803"/>
                              <a:gd name="T140" fmla="+- 0 10624 8548"/>
                              <a:gd name="T141" fmla="*/ T140 w 2522"/>
                              <a:gd name="T142" fmla="+- 0 240 215"/>
                              <a:gd name="T143" fmla="*/ 240 h 1803"/>
                              <a:gd name="T144" fmla="+- 0 10688 8548"/>
                              <a:gd name="T145" fmla="*/ T144 w 2522"/>
                              <a:gd name="T146" fmla="+- 0 280 215"/>
                              <a:gd name="T147" fmla="*/ 280 h 1803"/>
                              <a:gd name="T148" fmla="+- 0 10751 8548"/>
                              <a:gd name="T149" fmla="*/ T148 w 2522"/>
                              <a:gd name="T150" fmla="+- 0 352 215"/>
                              <a:gd name="T151" fmla="*/ 352 h 1803"/>
                              <a:gd name="T152" fmla="+- 0 10784 8548"/>
                              <a:gd name="T153" fmla="*/ T152 w 2522"/>
                              <a:gd name="T154" fmla="+- 0 441 215"/>
                              <a:gd name="T155" fmla="*/ 441 h 1803"/>
                              <a:gd name="T156" fmla="+- 0 10851 8548"/>
                              <a:gd name="T157" fmla="*/ T156 w 2522"/>
                              <a:gd name="T158" fmla="+- 0 467 215"/>
                              <a:gd name="T159" fmla="*/ 467 h 1803"/>
                              <a:gd name="T160" fmla="+- 0 10908 8548"/>
                              <a:gd name="T161" fmla="*/ T160 w 2522"/>
                              <a:gd name="T162" fmla="+- 0 506 215"/>
                              <a:gd name="T163" fmla="*/ 506 h 1803"/>
                              <a:gd name="T164" fmla="+- 0 10954 8548"/>
                              <a:gd name="T165" fmla="*/ T164 w 2522"/>
                              <a:gd name="T166" fmla="+- 0 556 215"/>
                              <a:gd name="T167" fmla="*/ 556 h 1803"/>
                              <a:gd name="T168" fmla="+- 0 10988 8548"/>
                              <a:gd name="T169" fmla="*/ T168 w 2522"/>
                              <a:gd name="T170" fmla="+- 0 613 215"/>
                              <a:gd name="T171" fmla="*/ 613 h 1803"/>
                              <a:gd name="T172" fmla="+- 0 11008 8548"/>
                              <a:gd name="T173" fmla="*/ T172 w 2522"/>
                              <a:gd name="T174" fmla="+- 0 677 215"/>
                              <a:gd name="T175" fmla="*/ 677 h 1803"/>
                              <a:gd name="T176" fmla="+- 0 11013 8548"/>
                              <a:gd name="T177" fmla="*/ T176 w 2522"/>
                              <a:gd name="T178" fmla="+- 0 745 215"/>
                              <a:gd name="T179" fmla="*/ 745 h 1803"/>
                              <a:gd name="T180" fmla="+- 0 11002 8548"/>
                              <a:gd name="T181" fmla="*/ T180 w 2522"/>
                              <a:gd name="T182" fmla="+- 0 814 215"/>
                              <a:gd name="T183" fmla="*/ 814 h 1803"/>
                              <a:gd name="T184" fmla="+- 0 10999 8548"/>
                              <a:gd name="T185" fmla="*/ T184 w 2522"/>
                              <a:gd name="T186" fmla="+- 0 824 215"/>
                              <a:gd name="T187" fmla="*/ 824 h 1803"/>
                              <a:gd name="T188" fmla="+- 0 10996 8548"/>
                              <a:gd name="T189" fmla="*/ T188 w 2522"/>
                              <a:gd name="T190" fmla="+- 0 834 215"/>
                              <a:gd name="T191" fmla="*/ 834 h 1803"/>
                              <a:gd name="T192" fmla="+- 0 10992 8548"/>
                              <a:gd name="T193" fmla="*/ T192 w 2522"/>
                              <a:gd name="T194" fmla="+- 0 844 215"/>
                              <a:gd name="T195" fmla="*/ 844 h 1803"/>
                              <a:gd name="T196" fmla="+- 0 10988 8548"/>
                              <a:gd name="T197" fmla="*/ T196 w 2522"/>
                              <a:gd name="T198" fmla="+- 0 854 215"/>
                              <a:gd name="T199" fmla="*/ 854 h 1803"/>
                              <a:gd name="T200" fmla="+- 0 11030 8548"/>
                              <a:gd name="T201" fmla="*/ T200 w 2522"/>
                              <a:gd name="T202" fmla="+- 0 920 215"/>
                              <a:gd name="T203" fmla="*/ 920 h 1803"/>
                              <a:gd name="T204" fmla="+- 0 11057 8548"/>
                              <a:gd name="T205" fmla="*/ T204 w 2522"/>
                              <a:gd name="T206" fmla="+- 0 991 215"/>
                              <a:gd name="T207" fmla="*/ 991 h 1803"/>
                              <a:gd name="T208" fmla="+- 0 11069 8548"/>
                              <a:gd name="T209" fmla="*/ T208 w 2522"/>
                              <a:gd name="T210" fmla="+- 0 1065 215"/>
                              <a:gd name="T211" fmla="*/ 1065 h 1803"/>
                              <a:gd name="T212" fmla="+- 0 11067 8548"/>
                              <a:gd name="T213" fmla="*/ T212 w 2522"/>
                              <a:gd name="T214" fmla="+- 0 1139 215"/>
                              <a:gd name="T215" fmla="*/ 1139 h 1803"/>
                              <a:gd name="T216" fmla="+- 0 11050 8548"/>
                              <a:gd name="T217" fmla="*/ T216 w 2522"/>
                              <a:gd name="T218" fmla="+- 0 1211 215"/>
                              <a:gd name="T219" fmla="*/ 1211 h 1803"/>
                              <a:gd name="T220" fmla="+- 0 11019 8548"/>
                              <a:gd name="T221" fmla="*/ T220 w 2522"/>
                              <a:gd name="T222" fmla="+- 0 1279 215"/>
                              <a:gd name="T223" fmla="*/ 1279 h 1803"/>
                              <a:gd name="T224" fmla="+- 0 10974 8548"/>
                              <a:gd name="T225" fmla="*/ T224 w 2522"/>
                              <a:gd name="T226" fmla="+- 0 1341 215"/>
                              <a:gd name="T227" fmla="*/ 1341 h 1803"/>
                              <a:gd name="T228" fmla="+- 0 10916 8548"/>
                              <a:gd name="T229" fmla="*/ T228 w 2522"/>
                              <a:gd name="T230" fmla="+- 0 1394 215"/>
                              <a:gd name="T231" fmla="*/ 1394 h 1803"/>
                              <a:gd name="T232" fmla="+- 0 10828 8548"/>
                              <a:gd name="T233" fmla="*/ T232 w 2522"/>
                              <a:gd name="T234" fmla="+- 0 1444 215"/>
                              <a:gd name="T235" fmla="*/ 1444 h 1803"/>
                              <a:gd name="T236" fmla="+- 0 10731 8548"/>
                              <a:gd name="T237" fmla="*/ T236 w 2522"/>
                              <a:gd name="T238" fmla="+- 0 1470 215"/>
                              <a:gd name="T239" fmla="*/ 1470 h 1803"/>
                              <a:gd name="T240" fmla="+- 0 10721 8548"/>
                              <a:gd name="T241" fmla="*/ T240 w 2522"/>
                              <a:gd name="T242" fmla="+- 0 1545 215"/>
                              <a:gd name="T243" fmla="*/ 1545 h 1803"/>
                              <a:gd name="T244" fmla="+- 0 10695 8548"/>
                              <a:gd name="T245" fmla="*/ T244 w 2522"/>
                              <a:gd name="T246" fmla="+- 0 1614 215"/>
                              <a:gd name="T247" fmla="*/ 1614 h 1803"/>
                              <a:gd name="T248" fmla="+- 0 10655 8548"/>
                              <a:gd name="T249" fmla="*/ T248 w 2522"/>
                              <a:gd name="T250" fmla="+- 0 1675 215"/>
                              <a:gd name="T251" fmla="*/ 1675 h 1803"/>
                              <a:gd name="T252" fmla="+- 0 10602 8548"/>
                              <a:gd name="T253" fmla="*/ T252 w 2522"/>
                              <a:gd name="T254" fmla="+- 0 1726 215"/>
                              <a:gd name="T255" fmla="*/ 1726 h 18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 ang="0">
                                <a:pos x="T253" y="T255"/>
                              </a:cxn>
                            </a:cxnLst>
                            <a:rect l="0" t="0" r="r" b="b"/>
                            <a:pathLst>
                              <a:path w="2522" h="1803">
                                <a:moveTo>
                                  <a:pt x="228" y="594"/>
                                </a:moveTo>
                                <a:lnTo>
                                  <a:pt x="226" y="516"/>
                                </a:lnTo>
                                <a:lnTo>
                                  <a:pt x="238" y="441"/>
                                </a:lnTo>
                                <a:lnTo>
                                  <a:pt x="265" y="372"/>
                                </a:lnTo>
                                <a:lnTo>
                                  <a:pt x="305" y="309"/>
                                </a:lnTo>
                                <a:lnTo>
                                  <a:pt x="356" y="255"/>
                                </a:lnTo>
                                <a:lnTo>
                                  <a:pt x="418" y="211"/>
                                </a:lnTo>
                                <a:lnTo>
                                  <a:pt x="488" y="180"/>
                                </a:lnTo>
                                <a:lnTo>
                                  <a:pt x="566" y="161"/>
                                </a:lnTo>
                                <a:lnTo>
                                  <a:pt x="631" y="158"/>
                                </a:lnTo>
                                <a:lnTo>
                                  <a:pt x="696" y="165"/>
                                </a:lnTo>
                                <a:lnTo>
                                  <a:pt x="759" y="183"/>
                                </a:lnTo>
                                <a:lnTo>
                                  <a:pt x="818" y="211"/>
                                </a:lnTo>
                                <a:lnTo>
                                  <a:pt x="858" y="153"/>
                                </a:lnTo>
                                <a:lnTo>
                                  <a:pt x="910" y="107"/>
                                </a:lnTo>
                                <a:lnTo>
                                  <a:pt x="969" y="74"/>
                                </a:lnTo>
                                <a:lnTo>
                                  <a:pt x="1035" y="55"/>
                                </a:lnTo>
                                <a:lnTo>
                                  <a:pt x="1103" y="49"/>
                                </a:lnTo>
                                <a:lnTo>
                                  <a:pt x="1172" y="59"/>
                                </a:lnTo>
                                <a:lnTo>
                                  <a:pt x="1238" y="85"/>
                                </a:lnTo>
                                <a:lnTo>
                                  <a:pt x="1294" y="122"/>
                                </a:lnTo>
                                <a:lnTo>
                                  <a:pt x="1311" y="137"/>
                                </a:lnTo>
                                <a:lnTo>
                                  <a:pt x="1358" y="72"/>
                                </a:lnTo>
                                <a:lnTo>
                                  <a:pt x="1422" y="27"/>
                                </a:lnTo>
                                <a:lnTo>
                                  <a:pt x="1496" y="3"/>
                                </a:lnTo>
                                <a:lnTo>
                                  <a:pt x="1574" y="2"/>
                                </a:lnTo>
                                <a:lnTo>
                                  <a:pt x="1652" y="25"/>
                                </a:lnTo>
                                <a:lnTo>
                                  <a:pt x="1677" y="39"/>
                                </a:lnTo>
                                <a:lnTo>
                                  <a:pt x="1701" y="56"/>
                                </a:lnTo>
                                <a:lnTo>
                                  <a:pt x="1722" y="75"/>
                                </a:lnTo>
                                <a:lnTo>
                                  <a:pt x="1741" y="97"/>
                                </a:lnTo>
                                <a:lnTo>
                                  <a:pt x="1797" y="47"/>
                                </a:lnTo>
                                <a:lnTo>
                                  <a:pt x="1863" y="15"/>
                                </a:lnTo>
                                <a:lnTo>
                                  <a:pt x="1934" y="0"/>
                                </a:lnTo>
                                <a:lnTo>
                                  <a:pt x="2006" y="4"/>
                                </a:lnTo>
                                <a:lnTo>
                                  <a:pt x="2076" y="25"/>
                                </a:lnTo>
                                <a:lnTo>
                                  <a:pt x="2140" y="65"/>
                                </a:lnTo>
                                <a:lnTo>
                                  <a:pt x="2203" y="137"/>
                                </a:lnTo>
                                <a:lnTo>
                                  <a:pt x="2236" y="226"/>
                                </a:lnTo>
                                <a:lnTo>
                                  <a:pt x="2303" y="252"/>
                                </a:lnTo>
                                <a:lnTo>
                                  <a:pt x="2360" y="291"/>
                                </a:lnTo>
                                <a:lnTo>
                                  <a:pt x="2406" y="341"/>
                                </a:lnTo>
                                <a:lnTo>
                                  <a:pt x="2440" y="398"/>
                                </a:lnTo>
                                <a:lnTo>
                                  <a:pt x="2460" y="462"/>
                                </a:lnTo>
                                <a:lnTo>
                                  <a:pt x="2465" y="530"/>
                                </a:lnTo>
                                <a:lnTo>
                                  <a:pt x="2454" y="599"/>
                                </a:lnTo>
                                <a:lnTo>
                                  <a:pt x="2451" y="609"/>
                                </a:lnTo>
                                <a:lnTo>
                                  <a:pt x="2448" y="619"/>
                                </a:lnTo>
                                <a:lnTo>
                                  <a:pt x="2444" y="629"/>
                                </a:lnTo>
                                <a:lnTo>
                                  <a:pt x="2440" y="639"/>
                                </a:lnTo>
                                <a:lnTo>
                                  <a:pt x="2482" y="705"/>
                                </a:lnTo>
                                <a:lnTo>
                                  <a:pt x="2509" y="776"/>
                                </a:lnTo>
                                <a:lnTo>
                                  <a:pt x="2521" y="850"/>
                                </a:lnTo>
                                <a:lnTo>
                                  <a:pt x="2519" y="924"/>
                                </a:lnTo>
                                <a:lnTo>
                                  <a:pt x="2502" y="996"/>
                                </a:lnTo>
                                <a:lnTo>
                                  <a:pt x="2471" y="1064"/>
                                </a:lnTo>
                                <a:lnTo>
                                  <a:pt x="2426" y="1126"/>
                                </a:lnTo>
                                <a:lnTo>
                                  <a:pt x="2368" y="1179"/>
                                </a:lnTo>
                                <a:lnTo>
                                  <a:pt x="2280" y="1229"/>
                                </a:lnTo>
                                <a:lnTo>
                                  <a:pt x="2183" y="1255"/>
                                </a:lnTo>
                                <a:lnTo>
                                  <a:pt x="2173" y="1330"/>
                                </a:lnTo>
                                <a:lnTo>
                                  <a:pt x="2147" y="1399"/>
                                </a:lnTo>
                                <a:lnTo>
                                  <a:pt x="2107" y="1460"/>
                                </a:lnTo>
                                <a:lnTo>
                                  <a:pt x="2054" y="1511"/>
                                </a:lnTo>
                                <a:lnTo>
                                  <a:pt x="1991" y="1549"/>
                                </a:lnTo>
                                <a:lnTo>
                                  <a:pt x="1920" y="1573"/>
                                </a:lnTo>
                                <a:lnTo>
                                  <a:pt x="1843" y="1581"/>
                                </a:lnTo>
                                <a:lnTo>
                                  <a:pt x="1796" y="1578"/>
                                </a:lnTo>
                                <a:lnTo>
                                  <a:pt x="1751" y="1568"/>
                                </a:lnTo>
                                <a:lnTo>
                                  <a:pt x="1708" y="1552"/>
                                </a:lnTo>
                                <a:lnTo>
                                  <a:pt x="1667" y="1531"/>
                                </a:lnTo>
                                <a:lnTo>
                                  <a:pt x="1636" y="1603"/>
                                </a:lnTo>
                                <a:lnTo>
                                  <a:pt x="1593" y="1666"/>
                                </a:lnTo>
                                <a:lnTo>
                                  <a:pt x="1538" y="1718"/>
                                </a:lnTo>
                                <a:lnTo>
                                  <a:pt x="1475" y="1759"/>
                                </a:lnTo>
                                <a:lnTo>
                                  <a:pt x="1406" y="1788"/>
                                </a:lnTo>
                                <a:lnTo>
                                  <a:pt x="1331" y="1803"/>
                                </a:lnTo>
                                <a:lnTo>
                                  <a:pt x="1254" y="1803"/>
                                </a:lnTo>
                                <a:lnTo>
                                  <a:pt x="1175" y="1788"/>
                                </a:lnTo>
                                <a:lnTo>
                                  <a:pt x="1112" y="1763"/>
                                </a:lnTo>
                                <a:lnTo>
                                  <a:pt x="1055" y="1729"/>
                                </a:lnTo>
                                <a:lnTo>
                                  <a:pt x="1005" y="1685"/>
                                </a:lnTo>
                                <a:lnTo>
                                  <a:pt x="962" y="1634"/>
                                </a:lnTo>
                                <a:lnTo>
                                  <a:pt x="897" y="1665"/>
                                </a:lnTo>
                                <a:lnTo>
                                  <a:pt x="828" y="1686"/>
                                </a:lnTo>
                                <a:lnTo>
                                  <a:pt x="759" y="1696"/>
                                </a:lnTo>
                                <a:lnTo>
                                  <a:pt x="689" y="1695"/>
                                </a:lnTo>
                                <a:lnTo>
                                  <a:pt x="621" y="1684"/>
                                </a:lnTo>
                                <a:lnTo>
                                  <a:pt x="556" y="1662"/>
                                </a:lnTo>
                                <a:lnTo>
                                  <a:pt x="494" y="1631"/>
                                </a:lnTo>
                                <a:lnTo>
                                  <a:pt x="437" y="1591"/>
                                </a:lnTo>
                                <a:lnTo>
                                  <a:pt x="387" y="1541"/>
                                </a:lnTo>
                                <a:lnTo>
                                  <a:pt x="344" y="1483"/>
                                </a:lnTo>
                                <a:lnTo>
                                  <a:pt x="339" y="1475"/>
                                </a:lnTo>
                                <a:lnTo>
                                  <a:pt x="258" y="1472"/>
                                </a:lnTo>
                                <a:lnTo>
                                  <a:pt x="185" y="1445"/>
                                </a:lnTo>
                                <a:lnTo>
                                  <a:pt x="123" y="1398"/>
                                </a:lnTo>
                                <a:lnTo>
                                  <a:pt x="79" y="1335"/>
                                </a:lnTo>
                                <a:lnTo>
                                  <a:pt x="57" y="1258"/>
                                </a:lnTo>
                                <a:lnTo>
                                  <a:pt x="57" y="1204"/>
                                </a:lnTo>
                                <a:lnTo>
                                  <a:pt x="68" y="1152"/>
                                </a:lnTo>
                                <a:lnTo>
                                  <a:pt x="91" y="1104"/>
                                </a:lnTo>
                                <a:lnTo>
                                  <a:pt x="124" y="1061"/>
                                </a:lnTo>
                                <a:lnTo>
                                  <a:pt x="61" y="1010"/>
                                </a:lnTo>
                                <a:lnTo>
                                  <a:pt x="20" y="945"/>
                                </a:lnTo>
                                <a:lnTo>
                                  <a:pt x="0" y="872"/>
                                </a:lnTo>
                                <a:lnTo>
                                  <a:pt x="4" y="795"/>
                                </a:lnTo>
                                <a:lnTo>
                                  <a:pt x="33" y="721"/>
                                </a:lnTo>
                                <a:lnTo>
                                  <a:pt x="115" y="637"/>
                                </a:lnTo>
                                <a:lnTo>
                                  <a:pt x="226" y="599"/>
                                </a:lnTo>
                                <a:lnTo>
                                  <a:pt x="228" y="594"/>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32"/>
                        <wps:cNvSpPr>
                          <a:spLocks/>
                        </wps:cNvSpPr>
                        <wps:spPr bwMode="auto">
                          <a:xfrm>
                            <a:off x="8674" y="1268"/>
                            <a:ext cx="148" cy="34"/>
                          </a:xfrm>
                          <a:custGeom>
                            <a:avLst/>
                            <a:gdLst>
                              <a:gd name="T0" fmla="+- 0 8823 8675"/>
                              <a:gd name="T1" fmla="*/ T0 w 148"/>
                              <a:gd name="T2" fmla="+- 0 1302 1269"/>
                              <a:gd name="T3" fmla="*/ 1302 h 34"/>
                              <a:gd name="T4" fmla="+- 0 8784 8675"/>
                              <a:gd name="T5" fmla="*/ T4 w 148"/>
                              <a:gd name="T6" fmla="+- 0 1302 1269"/>
                              <a:gd name="T7" fmla="*/ 1302 h 34"/>
                              <a:gd name="T8" fmla="+- 0 8746 8675"/>
                              <a:gd name="T9" fmla="*/ T8 w 148"/>
                              <a:gd name="T10" fmla="+- 0 1296 1269"/>
                              <a:gd name="T11" fmla="*/ 1296 h 34"/>
                              <a:gd name="T12" fmla="+- 0 8709 8675"/>
                              <a:gd name="T13" fmla="*/ T12 w 148"/>
                              <a:gd name="T14" fmla="+- 0 1285 1269"/>
                              <a:gd name="T15" fmla="*/ 1285 h 34"/>
                              <a:gd name="T16" fmla="+- 0 8675 8675"/>
                              <a:gd name="T17" fmla="*/ T16 w 148"/>
                              <a:gd name="T18" fmla="+- 0 1269 1269"/>
                              <a:gd name="T19" fmla="*/ 1269 h 34"/>
                            </a:gdLst>
                            <a:ahLst/>
                            <a:cxnLst>
                              <a:cxn ang="0">
                                <a:pos x="T1" y="T3"/>
                              </a:cxn>
                              <a:cxn ang="0">
                                <a:pos x="T5" y="T7"/>
                              </a:cxn>
                              <a:cxn ang="0">
                                <a:pos x="T9" y="T11"/>
                              </a:cxn>
                              <a:cxn ang="0">
                                <a:pos x="T13" y="T15"/>
                              </a:cxn>
                              <a:cxn ang="0">
                                <a:pos x="T17" y="T19"/>
                              </a:cxn>
                            </a:cxnLst>
                            <a:rect l="0" t="0" r="r" b="b"/>
                            <a:pathLst>
                              <a:path w="148" h="34">
                                <a:moveTo>
                                  <a:pt x="148" y="33"/>
                                </a:moveTo>
                                <a:lnTo>
                                  <a:pt x="109" y="33"/>
                                </a:lnTo>
                                <a:lnTo>
                                  <a:pt x="71" y="27"/>
                                </a:lnTo>
                                <a:lnTo>
                                  <a:pt x="34" y="1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33"/>
                        <wps:cNvSpPr>
                          <a:spLocks/>
                        </wps:cNvSpPr>
                        <wps:spPr bwMode="auto">
                          <a:xfrm>
                            <a:off x="8888" y="1666"/>
                            <a:ext cx="65" cy="16"/>
                          </a:xfrm>
                          <a:custGeom>
                            <a:avLst/>
                            <a:gdLst>
                              <a:gd name="T0" fmla="+- 0 8953 8888"/>
                              <a:gd name="T1" fmla="*/ T0 w 65"/>
                              <a:gd name="T2" fmla="+- 0 1666 1666"/>
                              <a:gd name="T3" fmla="*/ 1666 h 16"/>
                              <a:gd name="T4" fmla="+- 0 8937 8888"/>
                              <a:gd name="T5" fmla="*/ T4 w 65"/>
                              <a:gd name="T6" fmla="+- 0 1672 1666"/>
                              <a:gd name="T7" fmla="*/ 1672 h 16"/>
                              <a:gd name="T8" fmla="+- 0 8921 8888"/>
                              <a:gd name="T9" fmla="*/ T8 w 65"/>
                              <a:gd name="T10" fmla="+- 0 1676 1666"/>
                              <a:gd name="T11" fmla="*/ 1676 h 16"/>
                              <a:gd name="T12" fmla="+- 0 8905 8888"/>
                              <a:gd name="T13" fmla="*/ T12 w 65"/>
                              <a:gd name="T14" fmla="+- 0 1680 1666"/>
                              <a:gd name="T15" fmla="*/ 1680 h 16"/>
                              <a:gd name="T16" fmla="+- 0 8888 8888"/>
                              <a:gd name="T17" fmla="*/ T16 w 65"/>
                              <a:gd name="T18" fmla="+- 0 1682 1666"/>
                              <a:gd name="T19" fmla="*/ 1682 h 16"/>
                            </a:gdLst>
                            <a:ahLst/>
                            <a:cxnLst>
                              <a:cxn ang="0">
                                <a:pos x="T1" y="T3"/>
                              </a:cxn>
                              <a:cxn ang="0">
                                <a:pos x="T5" y="T7"/>
                              </a:cxn>
                              <a:cxn ang="0">
                                <a:pos x="T9" y="T11"/>
                              </a:cxn>
                              <a:cxn ang="0">
                                <a:pos x="T13" y="T15"/>
                              </a:cxn>
                              <a:cxn ang="0">
                                <a:pos x="T17" y="T19"/>
                              </a:cxn>
                            </a:cxnLst>
                            <a:rect l="0" t="0" r="r" b="b"/>
                            <a:pathLst>
                              <a:path w="65" h="16">
                                <a:moveTo>
                                  <a:pt x="65" y="0"/>
                                </a:moveTo>
                                <a:lnTo>
                                  <a:pt x="49" y="6"/>
                                </a:lnTo>
                                <a:lnTo>
                                  <a:pt x="33" y="10"/>
                                </a:lnTo>
                                <a:lnTo>
                                  <a:pt x="17" y="14"/>
                                </a:lnTo>
                                <a:lnTo>
                                  <a:pt x="0" y="1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34"/>
                        <wps:cNvSpPr>
                          <a:spLocks/>
                        </wps:cNvSpPr>
                        <wps:spPr bwMode="auto">
                          <a:xfrm>
                            <a:off x="9471" y="1768"/>
                            <a:ext cx="39" cy="73"/>
                          </a:xfrm>
                          <a:custGeom>
                            <a:avLst/>
                            <a:gdLst>
                              <a:gd name="T0" fmla="+- 0 9510 9471"/>
                              <a:gd name="T1" fmla="*/ T0 w 39"/>
                              <a:gd name="T2" fmla="+- 0 1841 1769"/>
                              <a:gd name="T3" fmla="*/ 1841 h 73"/>
                              <a:gd name="T4" fmla="+- 0 9499 9471"/>
                              <a:gd name="T5" fmla="*/ T4 w 39"/>
                              <a:gd name="T6" fmla="+- 0 1824 1769"/>
                              <a:gd name="T7" fmla="*/ 1824 h 73"/>
                              <a:gd name="T8" fmla="+- 0 9489 9471"/>
                              <a:gd name="T9" fmla="*/ T8 w 39"/>
                              <a:gd name="T10" fmla="+- 0 1806 1769"/>
                              <a:gd name="T11" fmla="*/ 1806 h 73"/>
                              <a:gd name="T12" fmla="+- 0 9479 9471"/>
                              <a:gd name="T13" fmla="*/ T12 w 39"/>
                              <a:gd name="T14" fmla="+- 0 1788 1769"/>
                              <a:gd name="T15" fmla="*/ 1788 h 73"/>
                              <a:gd name="T16" fmla="+- 0 9471 9471"/>
                              <a:gd name="T17" fmla="*/ T16 w 39"/>
                              <a:gd name="T18" fmla="+- 0 1769 1769"/>
                              <a:gd name="T19" fmla="*/ 1769 h 73"/>
                            </a:gdLst>
                            <a:ahLst/>
                            <a:cxnLst>
                              <a:cxn ang="0">
                                <a:pos x="T1" y="T3"/>
                              </a:cxn>
                              <a:cxn ang="0">
                                <a:pos x="T5" y="T7"/>
                              </a:cxn>
                              <a:cxn ang="0">
                                <a:pos x="T9" y="T11"/>
                              </a:cxn>
                              <a:cxn ang="0">
                                <a:pos x="T13" y="T15"/>
                              </a:cxn>
                              <a:cxn ang="0">
                                <a:pos x="T17" y="T19"/>
                              </a:cxn>
                            </a:cxnLst>
                            <a:rect l="0" t="0" r="r" b="b"/>
                            <a:pathLst>
                              <a:path w="39" h="73">
                                <a:moveTo>
                                  <a:pt x="39" y="72"/>
                                </a:moveTo>
                                <a:lnTo>
                                  <a:pt x="28" y="55"/>
                                </a:lnTo>
                                <a:lnTo>
                                  <a:pt x="18" y="37"/>
                                </a:lnTo>
                                <a:lnTo>
                                  <a:pt x="8" y="19"/>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35"/>
                        <wps:cNvSpPr>
                          <a:spLocks/>
                        </wps:cNvSpPr>
                        <wps:spPr bwMode="auto">
                          <a:xfrm>
                            <a:off x="10214" y="1660"/>
                            <a:ext cx="16" cy="80"/>
                          </a:xfrm>
                          <a:custGeom>
                            <a:avLst/>
                            <a:gdLst>
                              <a:gd name="T0" fmla="+- 0 10230 10215"/>
                              <a:gd name="T1" fmla="*/ T0 w 16"/>
                              <a:gd name="T2" fmla="+- 0 1660 1660"/>
                              <a:gd name="T3" fmla="*/ 1660 h 80"/>
                              <a:gd name="T4" fmla="+- 0 10228 10215"/>
                              <a:gd name="T5" fmla="*/ T4 w 16"/>
                              <a:gd name="T6" fmla="+- 0 1680 1660"/>
                              <a:gd name="T7" fmla="*/ 1680 h 80"/>
                              <a:gd name="T8" fmla="+- 0 10225 10215"/>
                              <a:gd name="T9" fmla="*/ T8 w 16"/>
                              <a:gd name="T10" fmla="+- 0 1700 1660"/>
                              <a:gd name="T11" fmla="*/ 1700 h 80"/>
                              <a:gd name="T12" fmla="+- 0 10220 10215"/>
                              <a:gd name="T13" fmla="*/ T12 w 16"/>
                              <a:gd name="T14" fmla="+- 0 1720 1660"/>
                              <a:gd name="T15" fmla="*/ 1720 h 80"/>
                              <a:gd name="T16" fmla="+- 0 10215 10215"/>
                              <a:gd name="T17" fmla="*/ T16 w 16"/>
                              <a:gd name="T18" fmla="+- 0 1740 1660"/>
                              <a:gd name="T19" fmla="*/ 1740 h 80"/>
                            </a:gdLst>
                            <a:ahLst/>
                            <a:cxnLst>
                              <a:cxn ang="0">
                                <a:pos x="T1" y="T3"/>
                              </a:cxn>
                              <a:cxn ang="0">
                                <a:pos x="T5" y="T7"/>
                              </a:cxn>
                              <a:cxn ang="0">
                                <a:pos x="T9" y="T11"/>
                              </a:cxn>
                              <a:cxn ang="0">
                                <a:pos x="T13" y="T15"/>
                              </a:cxn>
                              <a:cxn ang="0">
                                <a:pos x="T17" y="T19"/>
                              </a:cxn>
                            </a:cxnLst>
                            <a:rect l="0" t="0" r="r" b="b"/>
                            <a:pathLst>
                              <a:path w="16" h="80">
                                <a:moveTo>
                                  <a:pt x="15" y="0"/>
                                </a:moveTo>
                                <a:lnTo>
                                  <a:pt x="13" y="20"/>
                                </a:lnTo>
                                <a:lnTo>
                                  <a:pt x="10" y="40"/>
                                </a:lnTo>
                                <a:lnTo>
                                  <a:pt x="5" y="60"/>
                                </a:lnTo>
                                <a:lnTo>
                                  <a:pt x="0" y="8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6"/>
                        <wps:cNvSpPr>
                          <a:spLocks/>
                        </wps:cNvSpPr>
                        <wps:spPr bwMode="auto">
                          <a:xfrm>
                            <a:off x="10539" y="1167"/>
                            <a:ext cx="190" cy="299"/>
                          </a:xfrm>
                          <a:custGeom>
                            <a:avLst/>
                            <a:gdLst>
                              <a:gd name="T0" fmla="+- 0 10540 10540"/>
                              <a:gd name="T1" fmla="*/ T0 w 190"/>
                              <a:gd name="T2" fmla="+- 0 1167 1167"/>
                              <a:gd name="T3" fmla="*/ 1167 h 299"/>
                              <a:gd name="T4" fmla="+- 0 10604 10540"/>
                              <a:gd name="T5" fmla="*/ T4 w 190"/>
                              <a:gd name="T6" fmla="+- 0 1207 1167"/>
                              <a:gd name="T7" fmla="*/ 1207 h 299"/>
                              <a:gd name="T8" fmla="+- 0 10657 10540"/>
                              <a:gd name="T9" fmla="*/ T8 w 190"/>
                              <a:gd name="T10" fmla="+- 0 1260 1167"/>
                              <a:gd name="T11" fmla="*/ 1260 h 299"/>
                              <a:gd name="T12" fmla="+- 0 10697 10540"/>
                              <a:gd name="T13" fmla="*/ T12 w 190"/>
                              <a:gd name="T14" fmla="+- 0 1322 1167"/>
                              <a:gd name="T15" fmla="*/ 1322 h 299"/>
                              <a:gd name="T16" fmla="+- 0 10721 10540"/>
                              <a:gd name="T17" fmla="*/ T16 w 190"/>
                              <a:gd name="T18" fmla="+- 0 1391 1167"/>
                              <a:gd name="T19" fmla="*/ 1391 h 299"/>
                              <a:gd name="T20" fmla="+- 0 10729 10540"/>
                              <a:gd name="T21" fmla="*/ T20 w 190"/>
                              <a:gd name="T22" fmla="+- 0 1465 1167"/>
                              <a:gd name="T23" fmla="*/ 1465 h 299"/>
                            </a:gdLst>
                            <a:ahLst/>
                            <a:cxnLst>
                              <a:cxn ang="0">
                                <a:pos x="T1" y="T3"/>
                              </a:cxn>
                              <a:cxn ang="0">
                                <a:pos x="T5" y="T7"/>
                              </a:cxn>
                              <a:cxn ang="0">
                                <a:pos x="T9" y="T11"/>
                              </a:cxn>
                              <a:cxn ang="0">
                                <a:pos x="T13" y="T15"/>
                              </a:cxn>
                              <a:cxn ang="0">
                                <a:pos x="T17" y="T19"/>
                              </a:cxn>
                              <a:cxn ang="0">
                                <a:pos x="T21" y="T23"/>
                              </a:cxn>
                            </a:cxnLst>
                            <a:rect l="0" t="0" r="r" b="b"/>
                            <a:pathLst>
                              <a:path w="190" h="299">
                                <a:moveTo>
                                  <a:pt x="0" y="0"/>
                                </a:moveTo>
                                <a:lnTo>
                                  <a:pt x="64" y="40"/>
                                </a:lnTo>
                                <a:lnTo>
                                  <a:pt x="117" y="93"/>
                                </a:lnTo>
                                <a:lnTo>
                                  <a:pt x="157" y="155"/>
                                </a:lnTo>
                                <a:lnTo>
                                  <a:pt x="181" y="224"/>
                                </a:lnTo>
                                <a:lnTo>
                                  <a:pt x="189" y="29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7"/>
                        <wps:cNvSpPr>
                          <a:spLocks/>
                        </wps:cNvSpPr>
                        <wps:spPr bwMode="auto">
                          <a:xfrm>
                            <a:off x="10902" y="849"/>
                            <a:ext cx="85" cy="112"/>
                          </a:xfrm>
                          <a:custGeom>
                            <a:avLst/>
                            <a:gdLst>
                              <a:gd name="T0" fmla="+- 0 10987 10903"/>
                              <a:gd name="T1" fmla="*/ T0 w 85"/>
                              <a:gd name="T2" fmla="+- 0 850 850"/>
                              <a:gd name="T3" fmla="*/ 850 h 112"/>
                              <a:gd name="T4" fmla="+- 0 10971 10903"/>
                              <a:gd name="T5" fmla="*/ T4 w 85"/>
                              <a:gd name="T6" fmla="+- 0 881 850"/>
                              <a:gd name="T7" fmla="*/ 881 h 112"/>
                              <a:gd name="T8" fmla="+- 0 10951 10903"/>
                              <a:gd name="T9" fmla="*/ T8 w 85"/>
                              <a:gd name="T10" fmla="+- 0 910 850"/>
                              <a:gd name="T11" fmla="*/ 910 h 112"/>
                              <a:gd name="T12" fmla="+- 0 10929 10903"/>
                              <a:gd name="T13" fmla="*/ T12 w 85"/>
                              <a:gd name="T14" fmla="+- 0 937 850"/>
                              <a:gd name="T15" fmla="*/ 937 h 112"/>
                              <a:gd name="T16" fmla="+- 0 10903 10903"/>
                              <a:gd name="T17" fmla="*/ T16 w 85"/>
                              <a:gd name="T18" fmla="+- 0 961 850"/>
                              <a:gd name="T19" fmla="*/ 961 h 112"/>
                            </a:gdLst>
                            <a:ahLst/>
                            <a:cxnLst>
                              <a:cxn ang="0">
                                <a:pos x="T1" y="T3"/>
                              </a:cxn>
                              <a:cxn ang="0">
                                <a:pos x="T5" y="T7"/>
                              </a:cxn>
                              <a:cxn ang="0">
                                <a:pos x="T9" y="T11"/>
                              </a:cxn>
                              <a:cxn ang="0">
                                <a:pos x="T13" y="T15"/>
                              </a:cxn>
                              <a:cxn ang="0">
                                <a:pos x="T17" y="T19"/>
                              </a:cxn>
                            </a:cxnLst>
                            <a:rect l="0" t="0" r="r" b="b"/>
                            <a:pathLst>
                              <a:path w="85" h="112">
                                <a:moveTo>
                                  <a:pt x="84" y="0"/>
                                </a:moveTo>
                                <a:lnTo>
                                  <a:pt x="68" y="31"/>
                                </a:lnTo>
                                <a:lnTo>
                                  <a:pt x="48" y="60"/>
                                </a:lnTo>
                                <a:lnTo>
                                  <a:pt x="26" y="87"/>
                                </a:lnTo>
                                <a:lnTo>
                                  <a:pt x="0" y="111"/>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8"/>
                        <wps:cNvSpPr>
                          <a:spLocks/>
                        </wps:cNvSpPr>
                        <wps:spPr bwMode="auto">
                          <a:xfrm>
                            <a:off x="10784" y="434"/>
                            <a:ext cx="5" cy="53"/>
                          </a:xfrm>
                          <a:custGeom>
                            <a:avLst/>
                            <a:gdLst>
                              <a:gd name="T0" fmla="+- 0 10784 10784"/>
                              <a:gd name="T1" fmla="*/ T0 w 5"/>
                              <a:gd name="T2" fmla="+- 0 435 435"/>
                              <a:gd name="T3" fmla="*/ 435 h 53"/>
                              <a:gd name="T4" fmla="+- 0 10786 10784"/>
                              <a:gd name="T5" fmla="*/ T4 w 5"/>
                              <a:gd name="T6" fmla="+- 0 448 435"/>
                              <a:gd name="T7" fmla="*/ 448 h 53"/>
                              <a:gd name="T8" fmla="+- 0 10788 10784"/>
                              <a:gd name="T9" fmla="*/ T8 w 5"/>
                              <a:gd name="T10" fmla="+- 0 461 435"/>
                              <a:gd name="T11" fmla="*/ 461 h 53"/>
                              <a:gd name="T12" fmla="+- 0 10789 10784"/>
                              <a:gd name="T13" fmla="*/ T12 w 5"/>
                              <a:gd name="T14" fmla="+- 0 474 435"/>
                              <a:gd name="T15" fmla="*/ 474 h 53"/>
                              <a:gd name="T16" fmla="+- 0 10789 10784"/>
                              <a:gd name="T17" fmla="*/ T16 w 5"/>
                              <a:gd name="T18" fmla="+- 0 488 435"/>
                              <a:gd name="T19" fmla="*/ 488 h 53"/>
                            </a:gdLst>
                            <a:ahLst/>
                            <a:cxnLst>
                              <a:cxn ang="0">
                                <a:pos x="T1" y="T3"/>
                              </a:cxn>
                              <a:cxn ang="0">
                                <a:pos x="T5" y="T7"/>
                              </a:cxn>
                              <a:cxn ang="0">
                                <a:pos x="T9" y="T11"/>
                              </a:cxn>
                              <a:cxn ang="0">
                                <a:pos x="T13" y="T15"/>
                              </a:cxn>
                              <a:cxn ang="0">
                                <a:pos x="T17" y="T19"/>
                              </a:cxn>
                            </a:cxnLst>
                            <a:rect l="0" t="0" r="r" b="b"/>
                            <a:pathLst>
                              <a:path w="5" h="53">
                                <a:moveTo>
                                  <a:pt x="0" y="0"/>
                                </a:moveTo>
                                <a:lnTo>
                                  <a:pt x="2" y="13"/>
                                </a:lnTo>
                                <a:lnTo>
                                  <a:pt x="4" y="26"/>
                                </a:lnTo>
                                <a:lnTo>
                                  <a:pt x="5" y="39"/>
                                </a:lnTo>
                                <a:lnTo>
                                  <a:pt x="5" y="53"/>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9"/>
                        <wps:cNvSpPr>
                          <a:spLocks/>
                        </wps:cNvSpPr>
                        <wps:spPr bwMode="auto">
                          <a:xfrm>
                            <a:off x="10245" y="306"/>
                            <a:ext cx="44" cy="68"/>
                          </a:xfrm>
                          <a:custGeom>
                            <a:avLst/>
                            <a:gdLst>
                              <a:gd name="T0" fmla="+- 0 10245 10245"/>
                              <a:gd name="T1" fmla="*/ T0 w 44"/>
                              <a:gd name="T2" fmla="+- 0 373 306"/>
                              <a:gd name="T3" fmla="*/ 373 h 68"/>
                              <a:gd name="T4" fmla="+- 0 10254 10245"/>
                              <a:gd name="T5" fmla="*/ T4 w 44"/>
                              <a:gd name="T6" fmla="+- 0 355 306"/>
                              <a:gd name="T7" fmla="*/ 355 h 68"/>
                              <a:gd name="T8" fmla="+- 0 10264 10245"/>
                              <a:gd name="T9" fmla="*/ T8 w 44"/>
                              <a:gd name="T10" fmla="+- 0 338 306"/>
                              <a:gd name="T11" fmla="*/ 338 h 68"/>
                              <a:gd name="T12" fmla="+- 0 10276 10245"/>
                              <a:gd name="T13" fmla="*/ T12 w 44"/>
                              <a:gd name="T14" fmla="+- 0 322 306"/>
                              <a:gd name="T15" fmla="*/ 322 h 68"/>
                              <a:gd name="T16" fmla="+- 0 10288 10245"/>
                              <a:gd name="T17" fmla="*/ T16 w 44"/>
                              <a:gd name="T18" fmla="+- 0 306 306"/>
                              <a:gd name="T19" fmla="*/ 306 h 68"/>
                            </a:gdLst>
                            <a:ahLst/>
                            <a:cxnLst>
                              <a:cxn ang="0">
                                <a:pos x="T1" y="T3"/>
                              </a:cxn>
                              <a:cxn ang="0">
                                <a:pos x="T5" y="T7"/>
                              </a:cxn>
                              <a:cxn ang="0">
                                <a:pos x="T9" y="T11"/>
                              </a:cxn>
                              <a:cxn ang="0">
                                <a:pos x="T13" y="T15"/>
                              </a:cxn>
                              <a:cxn ang="0">
                                <a:pos x="T17" y="T19"/>
                              </a:cxn>
                            </a:cxnLst>
                            <a:rect l="0" t="0" r="r" b="b"/>
                            <a:pathLst>
                              <a:path w="44" h="68">
                                <a:moveTo>
                                  <a:pt x="0" y="67"/>
                                </a:moveTo>
                                <a:lnTo>
                                  <a:pt x="9" y="49"/>
                                </a:lnTo>
                                <a:lnTo>
                                  <a:pt x="19" y="32"/>
                                </a:lnTo>
                                <a:lnTo>
                                  <a:pt x="31" y="16"/>
                                </a:lnTo>
                                <a:lnTo>
                                  <a:pt x="4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0"/>
                        <wps:cNvSpPr>
                          <a:spLocks/>
                        </wps:cNvSpPr>
                        <wps:spPr bwMode="auto">
                          <a:xfrm>
                            <a:off x="9840" y="347"/>
                            <a:ext cx="21" cy="59"/>
                          </a:xfrm>
                          <a:custGeom>
                            <a:avLst/>
                            <a:gdLst>
                              <a:gd name="T0" fmla="+- 0 9840 9840"/>
                              <a:gd name="T1" fmla="*/ T0 w 21"/>
                              <a:gd name="T2" fmla="+- 0 405 347"/>
                              <a:gd name="T3" fmla="*/ 405 h 59"/>
                              <a:gd name="T4" fmla="+- 0 9844 9840"/>
                              <a:gd name="T5" fmla="*/ T4 w 21"/>
                              <a:gd name="T6" fmla="+- 0 390 347"/>
                              <a:gd name="T7" fmla="*/ 390 h 59"/>
                              <a:gd name="T8" fmla="+- 0 9849 9840"/>
                              <a:gd name="T9" fmla="*/ T8 w 21"/>
                              <a:gd name="T10" fmla="+- 0 376 347"/>
                              <a:gd name="T11" fmla="*/ 376 h 59"/>
                              <a:gd name="T12" fmla="+- 0 9855 9840"/>
                              <a:gd name="T13" fmla="*/ T12 w 21"/>
                              <a:gd name="T14" fmla="+- 0 361 347"/>
                              <a:gd name="T15" fmla="*/ 361 h 59"/>
                              <a:gd name="T16" fmla="+- 0 9861 9840"/>
                              <a:gd name="T17" fmla="*/ T16 w 21"/>
                              <a:gd name="T18" fmla="+- 0 347 347"/>
                              <a:gd name="T19" fmla="*/ 347 h 59"/>
                            </a:gdLst>
                            <a:ahLst/>
                            <a:cxnLst>
                              <a:cxn ang="0">
                                <a:pos x="T1" y="T3"/>
                              </a:cxn>
                              <a:cxn ang="0">
                                <a:pos x="T5" y="T7"/>
                              </a:cxn>
                              <a:cxn ang="0">
                                <a:pos x="T9" y="T11"/>
                              </a:cxn>
                              <a:cxn ang="0">
                                <a:pos x="T13" y="T15"/>
                              </a:cxn>
                              <a:cxn ang="0">
                                <a:pos x="T17" y="T19"/>
                              </a:cxn>
                            </a:cxnLst>
                            <a:rect l="0" t="0" r="r" b="b"/>
                            <a:pathLst>
                              <a:path w="21" h="59">
                                <a:moveTo>
                                  <a:pt x="0" y="58"/>
                                </a:moveTo>
                                <a:lnTo>
                                  <a:pt x="4" y="43"/>
                                </a:lnTo>
                                <a:lnTo>
                                  <a:pt x="9" y="29"/>
                                </a:lnTo>
                                <a:lnTo>
                                  <a:pt x="15" y="14"/>
                                </a:lnTo>
                                <a:lnTo>
                                  <a:pt x="21"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41"/>
                        <wps:cNvSpPr>
                          <a:spLocks/>
                        </wps:cNvSpPr>
                        <wps:spPr bwMode="auto">
                          <a:xfrm>
                            <a:off x="9365" y="425"/>
                            <a:ext cx="76" cy="57"/>
                          </a:xfrm>
                          <a:custGeom>
                            <a:avLst/>
                            <a:gdLst>
                              <a:gd name="T0" fmla="+- 0 9365 9365"/>
                              <a:gd name="T1" fmla="*/ T0 w 76"/>
                              <a:gd name="T2" fmla="+- 0 425 425"/>
                              <a:gd name="T3" fmla="*/ 425 h 57"/>
                              <a:gd name="T4" fmla="+- 0 9386 9365"/>
                              <a:gd name="T5" fmla="*/ T4 w 76"/>
                              <a:gd name="T6" fmla="+- 0 438 425"/>
                              <a:gd name="T7" fmla="*/ 438 h 57"/>
                              <a:gd name="T8" fmla="+- 0 9405 9365"/>
                              <a:gd name="T9" fmla="*/ T8 w 76"/>
                              <a:gd name="T10" fmla="+- 0 451 425"/>
                              <a:gd name="T11" fmla="*/ 451 h 57"/>
                              <a:gd name="T12" fmla="+- 0 9424 9365"/>
                              <a:gd name="T13" fmla="*/ T12 w 76"/>
                              <a:gd name="T14" fmla="+- 0 466 425"/>
                              <a:gd name="T15" fmla="*/ 466 h 57"/>
                              <a:gd name="T16" fmla="+- 0 9441 9365"/>
                              <a:gd name="T17" fmla="*/ T16 w 76"/>
                              <a:gd name="T18" fmla="+- 0 481 425"/>
                              <a:gd name="T19" fmla="*/ 481 h 57"/>
                            </a:gdLst>
                            <a:ahLst/>
                            <a:cxnLst>
                              <a:cxn ang="0">
                                <a:pos x="T1" y="T3"/>
                              </a:cxn>
                              <a:cxn ang="0">
                                <a:pos x="T5" y="T7"/>
                              </a:cxn>
                              <a:cxn ang="0">
                                <a:pos x="T9" y="T11"/>
                              </a:cxn>
                              <a:cxn ang="0">
                                <a:pos x="T13" y="T15"/>
                              </a:cxn>
                              <a:cxn ang="0">
                                <a:pos x="T17" y="T19"/>
                              </a:cxn>
                            </a:cxnLst>
                            <a:rect l="0" t="0" r="r" b="b"/>
                            <a:pathLst>
                              <a:path w="76" h="57">
                                <a:moveTo>
                                  <a:pt x="0" y="0"/>
                                </a:moveTo>
                                <a:lnTo>
                                  <a:pt x="21" y="13"/>
                                </a:lnTo>
                                <a:lnTo>
                                  <a:pt x="40" y="26"/>
                                </a:lnTo>
                                <a:lnTo>
                                  <a:pt x="59" y="41"/>
                                </a:lnTo>
                                <a:lnTo>
                                  <a:pt x="76" y="5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42"/>
                        <wps:cNvSpPr>
                          <a:spLocks/>
                        </wps:cNvSpPr>
                        <wps:spPr bwMode="auto">
                          <a:xfrm>
                            <a:off x="8776" y="808"/>
                            <a:ext cx="14" cy="60"/>
                          </a:xfrm>
                          <a:custGeom>
                            <a:avLst/>
                            <a:gdLst>
                              <a:gd name="T0" fmla="+- 0 8790 8776"/>
                              <a:gd name="T1" fmla="*/ T0 w 14"/>
                              <a:gd name="T2" fmla="+- 0 868 809"/>
                              <a:gd name="T3" fmla="*/ 868 h 60"/>
                              <a:gd name="T4" fmla="+- 0 8785 8776"/>
                              <a:gd name="T5" fmla="*/ T4 w 14"/>
                              <a:gd name="T6" fmla="+- 0 853 809"/>
                              <a:gd name="T7" fmla="*/ 853 h 60"/>
                              <a:gd name="T8" fmla="+- 0 8782 8776"/>
                              <a:gd name="T9" fmla="*/ T8 w 14"/>
                              <a:gd name="T10" fmla="+- 0 838 809"/>
                              <a:gd name="T11" fmla="*/ 838 h 60"/>
                              <a:gd name="T12" fmla="+- 0 8779 8776"/>
                              <a:gd name="T13" fmla="*/ T12 w 14"/>
                              <a:gd name="T14" fmla="+- 0 824 809"/>
                              <a:gd name="T15" fmla="*/ 824 h 60"/>
                              <a:gd name="T16" fmla="+- 0 8776 8776"/>
                              <a:gd name="T17" fmla="*/ T16 w 14"/>
                              <a:gd name="T18" fmla="+- 0 809 809"/>
                              <a:gd name="T19" fmla="*/ 809 h 60"/>
                            </a:gdLst>
                            <a:ahLst/>
                            <a:cxnLst>
                              <a:cxn ang="0">
                                <a:pos x="T1" y="T3"/>
                              </a:cxn>
                              <a:cxn ang="0">
                                <a:pos x="T5" y="T7"/>
                              </a:cxn>
                              <a:cxn ang="0">
                                <a:pos x="T9" y="T11"/>
                              </a:cxn>
                              <a:cxn ang="0">
                                <a:pos x="T13" y="T15"/>
                              </a:cxn>
                              <a:cxn ang="0">
                                <a:pos x="T17" y="T19"/>
                              </a:cxn>
                            </a:cxnLst>
                            <a:rect l="0" t="0" r="r" b="b"/>
                            <a:pathLst>
                              <a:path w="14" h="60">
                                <a:moveTo>
                                  <a:pt x="14" y="59"/>
                                </a:moveTo>
                                <a:lnTo>
                                  <a:pt x="9" y="44"/>
                                </a:lnTo>
                                <a:lnTo>
                                  <a:pt x="6" y="29"/>
                                </a:lnTo>
                                <a:lnTo>
                                  <a:pt x="3" y="15"/>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4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8908" y="563"/>
                            <a:ext cx="1628" cy="1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144"/>
                        <wps:cNvCnPr>
                          <a:cxnSpLocks noChangeShapeType="1"/>
                        </wps:cNvCnPr>
                        <wps:spPr bwMode="auto">
                          <a:xfrm>
                            <a:off x="9797" y="1903"/>
                            <a:ext cx="4" cy="342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Picture 1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4929" y="1048"/>
                            <a:ext cx="1647"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146"/>
                        <wps:cNvCnPr>
                          <a:cxnSpLocks noChangeShapeType="1"/>
                        </wps:cNvCnPr>
                        <wps:spPr bwMode="auto">
                          <a:xfrm>
                            <a:off x="5663" y="1743"/>
                            <a:ext cx="0" cy="0"/>
                          </a:xfrm>
                          <a:prstGeom prst="line">
                            <a:avLst/>
                          </a:prstGeom>
                          <a:noFill/>
                          <a:ln w="6096">
                            <a:solidFill>
                              <a:srgbClr val="5B9BD5"/>
                            </a:solidFill>
                            <a:prstDash val="solid"/>
                            <a:round/>
                            <a:headEnd/>
                            <a:tailEnd/>
                          </a:ln>
                          <a:extLst>
                            <a:ext uri="{909E8E84-426E-40DD-AFC4-6F175D3DCCD1}">
                              <a14:hiddenFill xmlns:a14="http://schemas.microsoft.com/office/drawing/2010/main">
                                <a:noFill/>
                              </a14:hiddenFill>
                            </a:ext>
                          </a:extLst>
                        </wps:spPr>
                        <wps:bodyPr/>
                      </wps:wsp>
                      <wps:wsp>
                        <wps:cNvPr id="22" name="Line 147"/>
                        <wps:cNvCnPr>
                          <a:cxnSpLocks noChangeShapeType="1"/>
                        </wps:cNvCnPr>
                        <wps:spPr bwMode="auto">
                          <a:xfrm>
                            <a:off x="5663" y="1744"/>
                            <a:ext cx="0" cy="360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48"/>
                        <wps:cNvSpPr>
                          <a:spLocks/>
                        </wps:cNvSpPr>
                        <wps:spPr bwMode="auto">
                          <a:xfrm>
                            <a:off x="5654" y="2865"/>
                            <a:ext cx="4140" cy="120"/>
                          </a:xfrm>
                          <a:custGeom>
                            <a:avLst/>
                            <a:gdLst>
                              <a:gd name="T0" fmla="+- 0 5654 5654"/>
                              <a:gd name="T1" fmla="*/ T0 w 4140"/>
                              <a:gd name="T2" fmla="+- 0 2915 2865"/>
                              <a:gd name="T3" fmla="*/ 2915 h 120"/>
                              <a:gd name="T4" fmla="+- 0 5654 5654"/>
                              <a:gd name="T5" fmla="*/ T4 w 4140"/>
                              <a:gd name="T6" fmla="+- 0 2935 2865"/>
                              <a:gd name="T7" fmla="*/ 2935 h 120"/>
                              <a:gd name="T8" fmla="+- 0 9674 5654"/>
                              <a:gd name="T9" fmla="*/ T8 w 4140"/>
                              <a:gd name="T10" fmla="+- 0 2935 2865"/>
                              <a:gd name="T11" fmla="*/ 2935 h 120"/>
                              <a:gd name="T12" fmla="+- 0 9674 5654"/>
                              <a:gd name="T13" fmla="*/ T12 w 4140"/>
                              <a:gd name="T14" fmla="+- 0 2985 2865"/>
                              <a:gd name="T15" fmla="*/ 2985 h 120"/>
                              <a:gd name="T16" fmla="+- 0 9794 5654"/>
                              <a:gd name="T17" fmla="*/ T16 w 4140"/>
                              <a:gd name="T18" fmla="+- 0 2925 2865"/>
                              <a:gd name="T19" fmla="*/ 2925 h 120"/>
                              <a:gd name="T20" fmla="+- 0 9774 5654"/>
                              <a:gd name="T21" fmla="*/ T20 w 4140"/>
                              <a:gd name="T22" fmla="+- 0 2915 2865"/>
                              <a:gd name="T23" fmla="*/ 2915 h 120"/>
                              <a:gd name="T24" fmla="+- 0 5654 5654"/>
                              <a:gd name="T25" fmla="*/ T24 w 4140"/>
                              <a:gd name="T26" fmla="+- 0 2915 2865"/>
                              <a:gd name="T27" fmla="*/ 2915 h 120"/>
                              <a:gd name="T28" fmla="+- 0 9674 5654"/>
                              <a:gd name="T29" fmla="*/ T28 w 4140"/>
                              <a:gd name="T30" fmla="+- 0 2865 2865"/>
                              <a:gd name="T31" fmla="*/ 2865 h 120"/>
                              <a:gd name="T32" fmla="+- 0 9674 5654"/>
                              <a:gd name="T33" fmla="*/ T32 w 4140"/>
                              <a:gd name="T34" fmla="+- 0 2915 2865"/>
                              <a:gd name="T35" fmla="*/ 2915 h 120"/>
                              <a:gd name="T36" fmla="+- 0 9774 5654"/>
                              <a:gd name="T37" fmla="*/ T36 w 4140"/>
                              <a:gd name="T38" fmla="+- 0 2915 2865"/>
                              <a:gd name="T39" fmla="*/ 2915 h 120"/>
                              <a:gd name="T40" fmla="+- 0 9674 5654"/>
                              <a:gd name="T41" fmla="*/ T40 w 4140"/>
                              <a:gd name="T42" fmla="+- 0 2865 2865"/>
                              <a:gd name="T43" fmla="*/ 28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40" h="120">
                                <a:moveTo>
                                  <a:pt x="0" y="50"/>
                                </a:moveTo>
                                <a:lnTo>
                                  <a:pt x="0" y="70"/>
                                </a:lnTo>
                                <a:lnTo>
                                  <a:pt x="4020" y="70"/>
                                </a:lnTo>
                                <a:lnTo>
                                  <a:pt x="4020" y="120"/>
                                </a:lnTo>
                                <a:lnTo>
                                  <a:pt x="4140" y="60"/>
                                </a:lnTo>
                                <a:lnTo>
                                  <a:pt x="4120" y="50"/>
                                </a:lnTo>
                                <a:lnTo>
                                  <a:pt x="0" y="5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9"/>
                        <wps:cNvSpPr>
                          <a:spLocks/>
                        </wps:cNvSpPr>
                        <wps:spPr bwMode="auto">
                          <a:xfrm>
                            <a:off x="5659" y="3709"/>
                            <a:ext cx="4140" cy="120"/>
                          </a:xfrm>
                          <a:custGeom>
                            <a:avLst/>
                            <a:gdLst>
                              <a:gd name="T0" fmla="+- 0 5779 5659"/>
                              <a:gd name="T1" fmla="*/ T0 w 4140"/>
                              <a:gd name="T2" fmla="+- 0 3710 3710"/>
                              <a:gd name="T3" fmla="*/ 3710 h 120"/>
                              <a:gd name="T4" fmla="+- 0 5659 5659"/>
                              <a:gd name="T5" fmla="*/ T4 w 4140"/>
                              <a:gd name="T6" fmla="+- 0 3770 3710"/>
                              <a:gd name="T7" fmla="*/ 3770 h 120"/>
                              <a:gd name="T8" fmla="+- 0 5779 5659"/>
                              <a:gd name="T9" fmla="*/ T8 w 4140"/>
                              <a:gd name="T10" fmla="+- 0 3830 3710"/>
                              <a:gd name="T11" fmla="*/ 3830 h 120"/>
                              <a:gd name="T12" fmla="+- 0 5779 5659"/>
                              <a:gd name="T13" fmla="*/ T12 w 4140"/>
                              <a:gd name="T14" fmla="+- 0 3780 3710"/>
                              <a:gd name="T15" fmla="*/ 3780 h 120"/>
                              <a:gd name="T16" fmla="+- 0 9799 5659"/>
                              <a:gd name="T17" fmla="*/ T16 w 4140"/>
                              <a:gd name="T18" fmla="+- 0 3780 3710"/>
                              <a:gd name="T19" fmla="*/ 3780 h 120"/>
                              <a:gd name="T20" fmla="+- 0 9799 5659"/>
                              <a:gd name="T21" fmla="*/ T20 w 4140"/>
                              <a:gd name="T22" fmla="+- 0 3760 3710"/>
                              <a:gd name="T23" fmla="*/ 3760 h 120"/>
                              <a:gd name="T24" fmla="+- 0 5779 5659"/>
                              <a:gd name="T25" fmla="*/ T24 w 4140"/>
                              <a:gd name="T26" fmla="+- 0 3760 3710"/>
                              <a:gd name="T27" fmla="*/ 3760 h 120"/>
                              <a:gd name="T28" fmla="+- 0 5779 5659"/>
                              <a:gd name="T29" fmla="*/ T28 w 4140"/>
                              <a:gd name="T30" fmla="+- 0 3710 3710"/>
                              <a:gd name="T31" fmla="*/ 3710 h 120"/>
                              <a:gd name="T32" fmla="+- 0 9799 5659"/>
                              <a:gd name="T33" fmla="*/ T32 w 4140"/>
                              <a:gd name="T34" fmla="+- 0 3760 3710"/>
                              <a:gd name="T35" fmla="*/ 3760 h 120"/>
                              <a:gd name="T36" fmla="+- 0 5779 5659"/>
                              <a:gd name="T37" fmla="*/ T36 w 4140"/>
                              <a:gd name="T38" fmla="+- 0 3760 3710"/>
                              <a:gd name="T39" fmla="*/ 3760 h 120"/>
                              <a:gd name="T40" fmla="+- 0 9799 5659"/>
                              <a:gd name="T41" fmla="*/ T40 w 4140"/>
                              <a:gd name="T42" fmla="+- 0 3760 3710"/>
                              <a:gd name="T43" fmla="*/ 3760 h 120"/>
                              <a:gd name="T44" fmla="+- 0 9799 5659"/>
                              <a:gd name="T45" fmla="*/ T44 w 4140"/>
                              <a:gd name="T46" fmla="+- 0 3760 3710"/>
                              <a:gd name="T47" fmla="*/ 376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140" h="120">
                                <a:moveTo>
                                  <a:pt x="120" y="0"/>
                                </a:moveTo>
                                <a:lnTo>
                                  <a:pt x="0" y="60"/>
                                </a:lnTo>
                                <a:lnTo>
                                  <a:pt x="120" y="120"/>
                                </a:lnTo>
                                <a:lnTo>
                                  <a:pt x="120" y="70"/>
                                </a:lnTo>
                                <a:lnTo>
                                  <a:pt x="4140" y="70"/>
                                </a:lnTo>
                                <a:lnTo>
                                  <a:pt x="4140" y="50"/>
                                </a:lnTo>
                                <a:lnTo>
                                  <a:pt x="120" y="50"/>
                                </a:lnTo>
                                <a:lnTo>
                                  <a:pt x="120" y="0"/>
                                </a:lnTo>
                                <a:close/>
                                <a:moveTo>
                                  <a:pt x="4140" y="50"/>
                                </a:moveTo>
                                <a:lnTo>
                                  <a:pt x="120" y="50"/>
                                </a:lnTo>
                                <a:lnTo>
                                  <a:pt x="41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0"/>
                        <wps:cNvSpPr>
                          <a:spLocks/>
                        </wps:cNvSpPr>
                        <wps:spPr bwMode="auto">
                          <a:xfrm>
                            <a:off x="5659" y="4559"/>
                            <a:ext cx="4140" cy="120"/>
                          </a:xfrm>
                          <a:custGeom>
                            <a:avLst/>
                            <a:gdLst>
                              <a:gd name="T0" fmla="+- 0 5659 5659"/>
                              <a:gd name="T1" fmla="*/ T0 w 4140"/>
                              <a:gd name="T2" fmla="+- 0 4609 4559"/>
                              <a:gd name="T3" fmla="*/ 4609 h 120"/>
                              <a:gd name="T4" fmla="+- 0 5659 5659"/>
                              <a:gd name="T5" fmla="*/ T4 w 4140"/>
                              <a:gd name="T6" fmla="+- 0 4629 4559"/>
                              <a:gd name="T7" fmla="*/ 4629 h 120"/>
                              <a:gd name="T8" fmla="+- 0 9679 5659"/>
                              <a:gd name="T9" fmla="*/ T8 w 4140"/>
                              <a:gd name="T10" fmla="+- 0 4629 4559"/>
                              <a:gd name="T11" fmla="*/ 4629 h 120"/>
                              <a:gd name="T12" fmla="+- 0 9679 5659"/>
                              <a:gd name="T13" fmla="*/ T12 w 4140"/>
                              <a:gd name="T14" fmla="+- 0 4679 4559"/>
                              <a:gd name="T15" fmla="*/ 4679 h 120"/>
                              <a:gd name="T16" fmla="+- 0 9799 5659"/>
                              <a:gd name="T17" fmla="*/ T16 w 4140"/>
                              <a:gd name="T18" fmla="+- 0 4619 4559"/>
                              <a:gd name="T19" fmla="*/ 4619 h 120"/>
                              <a:gd name="T20" fmla="+- 0 9779 5659"/>
                              <a:gd name="T21" fmla="*/ T20 w 4140"/>
                              <a:gd name="T22" fmla="+- 0 4609 4559"/>
                              <a:gd name="T23" fmla="*/ 4609 h 120"/>
                              <a:gd name="T24" fmla="+- 0 5659 5659"/>
                              <a:gd name="T25" fmla="*/ T24 w 4140"/>
                              <a:gd name="T26" fmla="+- 0 4609 4559"/>
                              <a:gd name="T27" fmla="*/ 4609 h 120"/>
                              <a:gd name="T28" fmla="+- 0 9679 5659"/>
                              <a:gd name="T29" fmla="*/ T28 w 4140"/>
                              <a:gd name="T30" fmla="+- 0 4559 4559"/>
                              <a:gd name="T31" fmla="*/ 4559 h 120"/>
                              <a:gd name="T32" fmla="+- 0 9679 5659"/>
                              <a:gd name="T33" fmla="*/ T32 w 4140"/>
                              <a:gd name="T34" fmla="+- 0 4609 4559"/>
                              <a:gd name="T35" fmla="*/ 4609 h 120"/>
                              <a:gd name="T36" fmla="+- 0 9779 5659"/>
                              <a:gd name="T37" fmla="*/ T36 w 4140"/>
                              <a:gd name="T38" fmla="+- 0 4609 4559"/>
                              <a:gd name="T39" fmla="*/ 4609 h 120"/>
                              <a:gd name="T40" fmla="+- 0 9679 5659"/>
                              <a:gd name="T41" fmla="*/ T40 w 4140"/>
                              <a:gd name="T42" fmla="+- 0 4559 4559"/>
                              <a:gd name="T43" fmla="*/ 45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40" h="120">
                                <a:moveTo>
                                  <a:pt x="0" y="50"/>
                                </a:moveTo>
                                <a:lnTo>
                                  <a:pt x="0" y="70"/>
                                </a:lnTo>
                                <a:lnTo>
                                  <a:pt x="4020" y="70"/>
                                </a:lnTo>
                                <a:lnTo>
                                  <a:pt x="4020" y="120"/>
                                </a:lnTo>
                                <a:lnTo>
                                  <a:pt x="4140" y="60"/>
                                </a:lnTo>
                                <a:lnTo>
                                  <a:pt x="4120" y="50"/>
                                </a:lnTo>
                                <a:lnTo>
                                  <a:pt x="0" y="5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51"/>
                        <wps:cNvSpPr>
                          <a:spLocks/>
                        </wps:cNvSpPr>
                        <wps:spPr bwMode="auto">
                          <a:xfrm>
                            <a:off x="5659" y="2351"/>
                            <a:ext cx="4140" cy="121"/>
                          </a:xfrm>
                          <a:custGeom>
                            <a:avLst/>
                            <a:gdLst>
                              <a:gd name="T0" fmla="+- 0 9779 5659"/>
                              <a:gd name="T1" fmla="*/ T0 w 4140"/>
                              <a:gd name="T2" fmla="+- 0 2421 2351"/>
                              <a:gd name="T3" fmla="*/ 2421 h 121"/>
                              <a:gd name="T4" fmla="+- 0 5779 5659"/>
                              <a:gd name="T5" fmla="*/ T4 w 4140"/>
                              <a:gd name="T6" fmla="+- 0 2421 2351"/>
                              <a:gd name="T7" fmla="*/ 2421 h 121"/>
                              <a:gd name="T8" fmla="+- 0 9679 5659"/>
                              <a:gd name="T9" fmla="*/ T8 w 4140"/>
                              <a:gd name="T10" fmla="+- 0 2421 2351"/>
                              <a:gd name="T11" fmla="*/ 2421 h 121"/>
                              <a:gd name="T12" fmla="+- 0 9679 5659"/>
                              <a:gd name="T13" fmla="*/ T12 w 4140"/>
                              <a:gd name="T14" fmla="+- 0 2471 2351"/>
                              <a:gd name="T15" fmla="*/ 2471 h 121"/>
                              <a:gd name="T16" fmla="+- 0 9779 5659"/>
                              <a:gd name="T17" fmla="*/ T16 w 4140"/>
                              <a:gd name="T18" fmla="+- 0 2421 2351"/>
                              <a:gd name="T19" fmla="*/ 2421 h 121"/>
                              <a:gd name="T20" fmla="+- 0 5779 5659"/>
                              <a:gd name="T21" fmla="*/ T20 w 4140"/>
                              <a:gd name="T22" fmla="+- 0 2351 2351"/>
                              <a:gd name="T23" fmla="*/ 2351 h 121"/>
                              <a:gd name="T24" fmla="+- 0 5659 5659"/>
                              <a:gd name="T25" fmla="*/ T24 w 4140"/>
                              <a:gd name="T26" fmla="+- 0 2411 2351"/>
                              <a:gd name="T27" fmla="*/ 2411 h 121"/>
                              <a:gd name="T28" fmla="+- 0 5779 5659"/>
                              <a:gd name="T29" fmla="*/ T28 w 4140"/>
                              <a:gd name="T30" fmla="+- 0 2471 2351"/>
                              <a:gd name="T31" fmla="*/ 2471 h 121"/>
                              <a:gd name="T32" fmla="+- 0 5779 5659"/>
                              <a:gd name="T33" fmla="*/ T32 w 4140"/>
                              <a:gd name="T34" fmla="+- 0 2421 2351"/>
                              <a:gd name="T35" fmla="*/ 2421 h 121"/>
                              <a:gd name="T36" fmla="+- 0 9779 5659"/>
                              <a:gd name="T37" fmla="*/ T36 w 4140"/>
                              <a:gd name="T38" fmla="+- 0 2421 2351"/>
                              <a:gd name="T39" fmla="*/ 2421 h 121"/>
                              <a:gd name="T40" fmla="+- 0 9799 5659"/>
                              <a:gd name="T41" fmla="*/ T40 w 4140"/>
                              <a:gd name="T42" fmla="+- 0 2411 2351"/>
                              <a:gd name="T43" fmla="*/ 2411 h 121"/>
                              <a:gd name="T44" fmla="+- 0 9779 5659"/>
                              <a:gd name="T45" fmla="*/ T44 w 4140"/>
                              <a:gd name="T46" fmla="+- 0 2401 2351"/>
                              <a:gd name="T47" fmla="*/ 2401 h 121"/>
                              <a:gd name="T48" fmla="+- 0 5779 5659"/>
                              <a:gd name="T49" fmla="*/ T48 w 4140"/>
                              <a:gd name="T50" fmla="+- 0 2401 2351"/>
                              <a:gd name="T51" fmla="*/ 2401 h 121"/>
                              <a:gd name="T52" fmla="+- 0 5779 5659"/>
                              <a:gd name="T53" fmla="*/ T52 w 4140"/>
                              <a:gd name="T54" fmla="+- 0 2351 2351"/>
                              <a:gd name="T55" fmla="*/ 2351 h 121"/>
                              <a:gd name="T56" fmla="+- 0 9679 5659"/>
                              <a:gd name="T57" fmla="*/ T56 w 4140"/>
                              <a:gd name="T58" fmla="+- 0 2351 2351"/>
                              <a:gd name="T59" fmla="*/ 2351 h 121"/>
                              <a:gd name="T60" fmla="+- 0 9679 5659"/>
                              <a:gd name="T61" fmla="*/ T60 w 4140"/>
                              <a:gd name="T62" fmla="+- 0 2401 2351"/>
                              <a:gd name="T63" fmla="*/ 2401 h 121"/>
                              <a:gd name="T64" fmla="+- 0 9779 5659"/>
                              <a:gd name="T65" fmla="*/ T64 w 4140"/>
                              <a:gd name="T66" fmla="+- 0 2401 2351"/>
                              <a:gd name="T67" fmla="*/ 2401 h 121"/>
                              <a:gd name="T68" fmla="+- 0 9679 5659"/>
                              <a:gd name="T69" fmla="*/ T68 w 4140"/>
                              <a:gd name="T70" fmla="+- 0 2351 2351"/>
                              <a:gd name="T71" fmla="*/ 2351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140" h="121">
                                <a:moveTo>
                                  <a:pt x="4120" y="70"/>
                                </a:moveTo>
                                <a:lnTo>
                                  <a:pt x="120" y="70"/>
                                </a:lnTo>
                                <a:lnTo>
                                  <a:pt x="4020" y="70"/>
                                </a:lnTo>
                                <a:lnTo>
                                  <a:pt x="4020" y="120"/>
                                </a:lnTo>
                                <a:lnTo>
                                  <a:pt x="4120" y="70"/>
                                </a:lnTo>
                                <a:close/>
                                <a:moveTo>
                                  <a:pt x="120" y="0"/>
                                </a:moveTo>
                                <a:lnTo>
                                  <a:pt x="0" y="60"/>
                                </a:lnTo>
                                <a:lnTo>
                                  <a:pt x="120" y="120"/>
                                </a:lnTo>
                                <a:lnTo>
                                  <a:pt x="120" y="70"/>
                                </a:lnTo>
                                <a:lnTo>
                                  <a:pt x="4120" y="70"/>
                                </a:lnTo>
                                <a:lnTo>
                                  <a:pt x="4140" y="60"/>
                                </a:lnTo>
                                <a:lnTo>
                                  <a:pt x="4120" y="50"/>
                                </a:lnTo>
                                <a:lnTo>
                                  <a:pt x="120" y="50"/>
                                </a:lnTo>
                                <a:lnTo>
                                  <a:pt x="120" y="0"/>
                                </a:lnTo>
                                <a:close/>
                                <a:moveTo>
                                  <a:pt x="4020" y="0"/>
                                </a:moveTo>
                                <a:lnTo>
                                  <a:pt x="4020" y="50"/>
                                </a:lnTo>
                                <a:lnTo>
                                  <a:pt x="4120" y="50"/>
                                </a:lnTo>
                                <a:lnTo>
                                  <a:pt x="40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5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6379" y="2157"/>
                            <a:ext cx="2885"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5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6739" y="2665"/>
                            <a:ext cx="3063"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5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6014" y="3520"/>
                            <a:ext cx="3783"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5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6019" y="4360"/>
                            <a:ext cx="360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156"/>
                        <wps:cNvSpPr>
                          <a:spLocks/>
                        </wps:cNvSpPr>
                        <wps:spPr bwMode="auto">
                          <a:xfrm>
                            <a:off x="979" y="2089"/>
                            <a:ext cx="1623" cy="406"/>
                          </a:xfrm>
                          <a:custGeom>
                            <a:avLst/>
                            <a:gdLst>
                              <a:gd name="T0" fmla="+- 0 2602 979"/>
                              <a:gd name="T1" fmla="*/ T0 w 1623"/>
                              <a:gd name="T2" fmla="+- 0 2293 2090"/>
                              <a:gd name="T3" fmla="*/ 2293 h 406"/>
                              <a:gd name="T4" fmla="+- 0 2573 979"/>
                              <a:gd name="T5" fmla="*/ T4 w 1623"/>
                              <a:gd name="T6" fmla="+- 0 2347 2090"/>
                              <a:gd name="T7" fmla="*/ 2347 h 406"/>
                              <a:gd name="T8" fmla="+- 0 2491 979"/>
                              <a:gd name="T9" fmla="*/ T8 w 1623"/>
                              <a:gd name="T10" fmla="+- 0 2395 2090"/>
                              <a:gd name="T11" fmla="*/ 2395 h 406"/>
                              <a:gd name="T12" fmla="+- 0 2433 979"/>
                              <a:gd name="T13" fmla="*/ T12 w 1623"/>
                              <a:gd name="T14" fmla="+- 0 2417 2090"/>
                              <a:gd name="T15" fmla="*/ 2417 h 406"/>
                              <a:gd name="T16" fmla="+- 0 2364 979"/>
                              <a:gd name="T17" fmla="*/ T16 w 1623"/>
                              <a:gd name="T18" fmla="+- 0 2436 2090"/>
                              <a:gd name="T19" fmla="*/ 2436 h 406"/>
                              <a:gd name="T20" fmla="+- 0 2286 979"/>
                              <a:gd name="T21" fmla="*/ T20 w 1623"/>
                              <a:gd name="T22" fmla="+- 0 2453 2090"/>
                              <a:gd name="T23" fmla="*/ 2453 h 406"/>
                              <a:gd name="T24" fmla="+- 0 2200 979"/>
                              <a:gd name="T25" fmla="*/ T24 w 1623"/>
                              <a:gd name="T26" fmla="+- 0 2468 2090"/>
                              <a:gd name="T27" fmla="*/ 2468 h 406"/>
                              <a:gd name="T28" fmla="+- 0 2106 979"/>
                              <a:gd name="T29" fmla="*/ T28 w 1623"/>
                              <a:gd name="T30" fmla="+- 0 2480 2090"/>
                              <a:gd name="T31" fmla="*/ 2480 h 406"/>
                              <a:gd name="T32" fmla="+- 0 2006 979"/>
                              <a:gd name="T33" fmla="*/ T32 w 1623"/>
                              <a:gd name="T34" fmla="+- 0 2488 2090"/>
                              <a:gd name="T35" fmla="*/ 2488 h 406"/>
                              <a:gd name="T36" fmla="+- 0 1900 979"/>
                              <a:gd name="T37" fmla="*/ T36 w 1623"/>
                              <a:gd name="T38" fmla="+- 0 2494 2090"/>
                              <a:gd name="T39" fmla="*/ 2494 h 406"/>
                              <a:gd name="T40" fmla="+- 0 1790 979"/>
                              <a:gd name="T41" fmla="*/ T40 w 1623"/>
                              <a:gd name="T42" fmla="+- 0 2495 2090"/>
                              <a:gd name="T43" fmla="*/ 2495 h 406"/>
                              <a:gd name="T44" fmla="+- 0 1680 979"/>
                              <a:gd name="T45" fmla="*/ T44 w 1623"/>
                              <a:gd name="T46" fmla="+- 0 2494 2090"/>
                              <a:gd name="T47" fmla="*/ 2494 h 406"/>
                              <a:gd name="T48" fmla="+- 0 1575 979"/>
                              <a:gd name="T49" fmla="*/ T48 w 1623"/>
                              <a:gd name="T50" fmla="+- 0 2488 2090"/>
                              <a:gd name="T51" fmla="*/ 2488 h 406"/>
                              <a:gd name="T52" fmla="+- 0 1475 979"/>
                              <a:gd name="T53" fmla="*/ T52 w 1623"/>
                              <a:gd name="T54" fmla="+- 0 2480 2090"/>
                              <a:gd name="T55" fmla="*/ 2480 h 406"/>
                              <a:gd name="T56" fmla="+- 0 1381 979"/>
                              <a:gd name="T57" fmla="*/ T56 w 1623"/>
                              <a:gd name="T58" fmla="+- 0 2468 2090"/>
                              <a:gd name="T59" fmla="*/ 2468 h 406"/>
                              <a:gd name="T60" fmla="+- 0 1295 979"/>
                              <a:gd name="T61" fmla="*/ T60 w 1623"/>
                              <a:gd name="T62" fmla="+- 0 2453 2090"/>
                              <a:gd name="T63" fmla="*/ 2453 h 406"/>
                              <a:gd name="T64" fmla="+- 0 1217 979"/>
                              <a:gd name="T65" fmla="*/ T64 w 1623"/>
                              <a:gd name="T66" fmla="+- 0 2436 2090"/>
                              <a:gd name="T67" fmla="*/ 2436 h 406"/>
                              <a:gd name="T68" fmla="+- 0 1148 979"/>
                              <a:gd name="T69" fmla="*/ T68 w 1623"/>
                              <a:gd name="T70" fmla="+- 0 2417 2090"/>
                              <a:gd name="T71" fmla="*/ 2417 h 406"/>
                              <a:gd name="T72" fmla="+- 0 1090 979"/>
                              <a:gd name="T73" fmla="*/ T72 w 1623"/>
                              <a:gd name="T74" fmla="+- 0 2395 2090"/>
                              <a:gd name="T75" fmla="*/ 2395 h 406"/>
                              <a:gd name="T76" fmla="+- 0 1008 979"/>
                              <a:gd name="T77" fmla="*/ T76 w 1623"/>
                              <a:gd name="T78" fmla="+- 0 2347 2090"/>
                              <a:gd name="T79" fmla="*/ 2347 h 406"/>
                              <a:gd name="T80" fmla="+- 0 979 979"/>
                              <a:gd name="T81" fmla="*/ T80 w 1623"/>
                              <a:gd name="T82" fmla="+- 0 2293 2090"/>
                              <a:gd name="T83" fmla="*/ 2293 h 406"/>
                              <a:gd name="T84" fmla="+- 0 987 979"/>
                              <a:gd name="T85" fmla="*/ T84 w 1623"/>
                              <a:gd name="T86" fmla="+- 0 2265 2090"/>
                              <a:gd name="T87" fmla="*/ 2265 h 406"/>
                              <a:gd name="T88" fmla="+- 0 1043 979"/>
                              <a:gd name="T89" fmla="*/ T88 w 1623"/>
                              <a:gd name="T90" fmla="+- 0 2214 2090"/>
                              <a:gd name="T91" fmla="*/ 2214 h 406"/>
                              <a:gd name="T92" fmla="+- 0 1148 979"/>
                              <a:gd name="T93" fmla="*/ T92 w 1623"/>
                              <a:gd name="T94" fmla="+- 0 2169 2090"/>
                              <a:gd name="T95" fmla="*/ 2169 h 406"/>
                              <a:gd name="T96" fmla="+- 0 1217 979"/>
                              <a:gd name="T97" fmla="*/ T96 w 1623"/>
                              <a:gd name="T98" fmla="+- 0 2149 2090"/>
                              <a:gd name="T99" fmla="*/ 2149 h 406"/>
                              <a:gd name="T100" fmla="+- 0 1295 979"/>
                              <a:gd name="T101" fmla="*/ T100 w 1623"/>
                              <a:gd name="T102" fmla="+- 0 2132 2090"/>
                              <a:gd name="T103" fmla="*/ 2132 h 406"/>
                              <a:gd name="T104" fmla="+- 0 1381 979"/>
                              <a:gd name="T105" fmla="*/ T104 w 1623"/>
                              <a:gd name="T106" fmla="+- 0 2118 2090"/>
                              <a:gd name="T107" fmla="*/ 2118 h 406"/>
                              <a:gd name="T108" fmla="+- 0 1475 979"/>
                              <a:gd name="T109" fmla="*/ T108 w 1623"/>
                              <a:gd name="T110" fmla="+- 0 2106 2090"/>
                              <a:gd name="T111" fmla="*/ 2106 h 406"/>
                              <a:gd name="T112" fmla="+- 0 1575 979"/>
                              <a:gd name="T113" fmla="*/ T112 w 1623"/>
                              <a:gd name="T114" fmla="+- 0 2097 2090"/>
                              <a:gd name="T115" fmla="*/ 2097 h 406"/>
                              <a:gd name="T116" fmla="+- 0 1680 979"/>
                              <a:gd name="T117" fmla="*/ T116 w 1623"/>
                              <a:gd name="T118" fmla="+- 0 2092 2090"/>
                              <a:gd name="T119" fmla="*/ 2092 h 406"/>
                              <a:gd name="T120" fmla="+- 0 1790 979"/>
                              <a:gd name="T121" fmla="*/ T120 w 1623"/>
                              <a:gd name="T122" fmla="+- 0 2090 2090"/>
                              <a:gd name="T123" fmla="*/ 2090 h 406"/>
                              <a:gd name="T124" fmla="+- 0 1900 979"/>
                              <a:gd name="T125" fmla="*/ T124 w 1623"/>
                              <a:gd name="T126" fmla="+- 0 2092 2090"/>
                              <a:gd name="T127" fmla="*/ 2092 h 406"/>
                              <a:gd name="T128" fmla="+- 0 2006 979"/>
                              <a:gd name="T129" fmla="*/ T128 w 1623"/>
                              <a:gd name="T130" fmla="+- 0 2097 2090"/>
                              <a:gd name="T131" fmla="*/ 2097 h 406"/>
                              <a:gd name="T132" fmla="+- 0 2106 979"/>
                              <a:gd name="T133" fmla="*/ T132 w 1623"/>
                              <a:gd name="T134" fmla="+- 0 2106 2090"/>
                              <a:gd name="T135" fmla="*/ 2106 h 406"/>
                              <a:gd name="T136" fmla="+- 0 2200 979"/>
                              <a:gd name="T137" fmla="*/ T136 w 1623"/>
                              <a:gd name="T138" fmla="+- 0 2118 2090"/>
                              <a:gd name="T139" fmla="*/ 2118 h 406"/>
                              <a:gd name="T140" fmla="+- 0 2286 979"/>
                              <a:gd name="T141" fmla="*/ T140 w 1623"/>
                              <a:gd name="T142" fmla="+- 0 2132 2090"/>
                              <a:gd name="T143" fmla="*/ 2132 h 406"/>
                              <a:gd name="T144" fmla="+- 0 2364 979"/>
                              <a:gd name="T145" fmla="*/ T144 w 1623"/>
                              <a:gd name="T146" fmla="+- 0 2149 2090"/>
                              <a:gd name="T147" fmla="*/ 2149 h 406"/>
                              <a:gd name="T148" fmla="+- 0 2433 979"/>
                              <a:gd name="T149" fmla="*/ T148 w 1623"/>
                              <a:gd name="T150" fmla="+- 0 2169 2090"/>
                              <a:gd name="T151" fmla="*/ 2169 h 406"/>
                              <a:gd name="T152" fmla="+- 0 2491 979"/>
                              <a:gd name="T153" fmla="*/ T152 w 1623"/>
                              <a:gd name="T154" fmla="+- 0 2190 2090"/>
                              <a:gd name="T155" fmla="*/ 2190 h 406"/>
                              <a:gd name="T156" fmla="+- 0 2573 979"/>
                              <a:gd name="T157" fmla="*/ T156 w 1623"/>
                              <a:gd name="T158" fmla="+- 0 2239 2090"/>
                              <a:gd name="T159" fmla="*/ 2239 h 406"/>
                              <a:gd name="T160" fmla="+- 0 2602 979"/>
                              <a:gd name="T161" fmla="*/ T160 w 1623"/>
                              <a:gd name="T162" fmla="+- 0 2293 2090"/>
                              <a:gd name="T163" fmla="*/ 229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23" h="406">
                                <a:moveTo>
                                  <a:pt x="1623" y="203"/>
                                </a:moveTo>
                                <a:lnTo>
                                  <a:pt x="1594" y="257"/>
                                </a:lnTo>
                                <a:lnTo>
                                  <a:pt x="1512" y="305"/>
                                </a:lnTo>
                                <a:lnTo>
                                  <a:pt x="1454" y="327"/>
                                </a:lnTo>
                                <a:lnTo>
                                  <a:pt x="1385" y="346"/>
                                </a:lnTo>
                                <a:lnTo>
                                  <a:pt x="1307" y="363"/>
                                </a:lnTo>
                                <a:lnTo>
                                  <a:pt x="1221" y="378"/>
                                </a:lnTo>
                                <a:lnTo>
                                  <a:pt x="1127" y="390"/>
                                </a:lnTo>
                                <a:lnTo>
                                  <a:pt x="1027" y="398"/>
                                </a:lnTo>
                                <a:lnTo>
                                  <a:pt x="921" y="404"/>
                                </a:lnTo>
                                <a:lnTo>
                                  <a:pt x="811" y="405"/>
                                </a:lnTo>
                                <a:lnTo>
                                  <a:pt x="701" y="404"/>
                                </a:lnTo>
                                <a:lnTo>
                                  <a:pt x="596" y="398"/>
                                </a:lnTo>
                                <a:lnTo>
                                  <a:pt x="496" y="390"/>
                                </a:lnTo>
                                <a:lnTo>
                                  <a:pt x="402" y="378"/>
                                </a:lnTo>
                                <a:lnTo>
                                  <a:pt x="316" y="363"/>
                                </a:lnTo>
                                <a:lnTo>
                                  <a:pt x="238" y="346"/>
                                </a:lnTo>
                                <a:lnTo>
                                  <a:pt x="169" y="327"/>
                                </a:lnTo>
                                <a:lnTo>
                                  <a:pt x="111" y="305"/>
                                </a:lnTo>
                                <a:lnTo>
                                  <a:pt x="29" y="257"/>
                                </a:lnTo>
                                <a:lnTo>
                                  <a:pt x="0" y="203"/>
                                </a:lnTo>
                                <a:lnTo>
                                  <a:pt x="8" y="175"/>
                                </a:lnTo>
                                <a:lnTo>
                                  <a:pt x="64" y="124"/>
                                </a:lnTo>
                                <a:lnTo>
                                  <a:pt x="169" y="79"/>
                                </a:lnTo>
                                <a:lnTo>
                                  <a:pt x="238" y="59"/>
                                </a:lnTo>
                                <a:lnTo>
                                  <a:pt x="316" y="42"/>
                                </a:lnTo>
                                <a:lnTo>
                                  <a:pt x="402" y="28"/>
                                </a:lnTo>
                                <a:lnTo>
                                  <a:pt x="496" y="16"/>
                                </a:lnTo>
                                <a:lnTo>
                                  <a:pt x="596" y="7"/>
                                </a:lnTo>
                                <a:lnTo>
                                  <a:pt x="701" y="2"/>
                                </a:lnTo>
                                <a:lnTo>
                                  <a:pt x="811" y="0"/>
                                </a:lnTo>
                                <a:lnTo>
                                  <a:pt x="921" y="2"/>
                                </a:lnTo>
                                <a:lnTo>
                                  <a:pt x="1027" y="7"/>
                                </a:lnTo>
                                <a:lnTo>
                                  <a:pt x="1127" y="16"/>
                                </a:lnTo>
                                <a:lnTo>
                                  <a:pt x="1221" y="28"/>
                                </a:lnTo>
                                <a:lnTo>
                                  <a:pt x="1307" y="42"/>
                                </a:lnTo>
                                <a:lnTo>
                                  <a:pt x="1385" y="59"/>
                                </a:lnTo>
                                <a:lnTo>
                                  <a:pt x="1454" y="79"/>
                                </a:lnTo>
                                <a:lnTo>
                                  <a:pt x="1512" y="100"/>
                                </a:lnTo>
                                <a:lnTo>
                                  <a:pt x="1594" y="149"/>
                                </a:lnTo>
                                <a:lnTo>
                                  <a:pt x="1623" y="203"/>
                                </a:lnTo>
                                <a:close/>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57"/>
                        <wps:cNvSpPr>
                          <a:spLocks/>
                        </wps:cNvSpPr>
                        <wps:spPr bwMode="auto">
                          <a:xfrm>
                            <a:off x="979" y="2292"/>
                            <a:ext cx="1623" cy="1420"/>
                          </a:xfrm>
                          <a:custGeom>
                            <a:avLst/>
                            <a:gdLst>
                              <a:gd name="T0" fmla="+- 0 2602 979"/>
                              <a:gd name="T1" fmla="*/ T0 w 1623"/>
                              <a:gd name="T2" fmla="+- 0 2293 2293"/>
                              <a:gd name="T3" fmla="*/ 2293 h 1420"/>
                              <a:gd name="T4" fmla="+- 0 2602 979"/>
                              <a:gd name="T5" fmla="*/ T4 w 1623"/>
                              <a:gd name="T6" fmla="+- 0 3509 2293"/>
                              <a:gd name="T7" fmla="*/ 3509 h 1420"/>
                              <a:gd name="T8" fmla="+- 0 2594 979"/>
                              <a:gd name="T9" fmla="*/ T8 w 1623"/>
                              <a:gd name="T10" fmla="+- 0 3537 2293"/>
                              <a:gd name="T11" fmla="*/ 3537 h 1420"/>
                              <a:gd name="T12" fmla="+- 0 2538 979"/>
                              <a:gd name="T13" fmla="*/ T12 w 1623"/>
                              <a:gd name="T14" fmla="+- 0 3588 2293"/>
                              <a:gd name="T15" fmla="*/ 3588 h 1420"/>
                              <a:gd name="T16" fmla="+- 0 2433 979"/>
                              <a:gd name="T17" fmla="*/ T16 w 1623"/>
                              <a:gd name="T18" fmla="+- 0 3633 2293"/>
                              <a:gd name="T19" fmla="*/ 3633 h 1420"/>
                              <a:gd name="T20" fmla="+- 0 2364 979"/>
                              <a:gd name="T21" fmla="*/ T20 w 1623"/>
                              <a:gd name="T22" fmla="+- 0 3653 2293"/>
                              <a:gd name="T23" fmla="*/ 3653 h 1420"/>
                              <a:gd name="T24" fmla="+- 0 2286 979"/>
                              <a:gd name="T25" fmla="*/ T24 w 1623"/>
                              <a:gd name="T26" fmla="+- 0 3670 2293"/>
                              <a:gd name="T27" fmla="*/ 3670 h 1420"/>
                              <a:gd name="T28" fmla="+- 0 2200 979"/>
                              <a:gd name="T29" fmla="*/ T28 w 1623"/>
                              <a:gd name="T30" fmla="+- 0 3685 2293"/>
                              <a:gd name="T31" fmla="*/ 3685 h 1420"/>
                              <a:gd name="T32" fmla="+- 0 2106 979"/>
                              <a:gd name="T33" fmla="*/ T32 w 1623"/>
                              <a:gd name="T34" fmla="+- 0 3696 2293"/>
                              <a:gd name="T35" fmla="*/ 3696 h 1420"/>
                              <a:gd name="T36" fmla="+- 0 2006 979"/>
                              <a:gd name="T37" fmla="*/ T36 w 1623"/>
                              <a:gd name="T38" fmla="+- 0 3705 2293"/>
                              <a:gd name="T39" fmla="*/ 3705 h 1420"/>
                              <a:gd name="T40" fmla="+- 0 1900 979"/>
                              <a:gd name="T41" fmla="*/ T40 w 1623"/>
                              <a:gd name="T42" fmla="+- 0 3710 2293"/>
                              <a:gd name="T43" fmla="*/ 3710 h 1420"/>
                              <a:gd name="T44" fmla="+- 0 1790 979"/>
                              <a:gd name="T45" fmla="*/ T44 w 1623"/>
                              <a:gd name="T46" fmla="+- 0 3712 2293"/>
                              <a:gd name="T47" fmla="*/ 3712 h 1420"/>
                              <a:gd name="T48" fmla="+- 0 1680 979"/>
                              <a:gd name="T49" fmla="*/ T48 w 1623"/>
                              <a:gd name="T50" fmla="+- 0 3710 2293"/>
                              <a:gd name="T51" fmla="*/ 3710 h 1420"/>
                              <a:gd name="T52" fmla="+- 0 1575 979"/>
                              <a:gd name="T53" fmla="*/ T52 w 1623"/>
                              <a:gd name="T54" fmla="+- 0 3705 2293"/>
                              <a:gd name="T55" fmla="*/ 3705 h 1420"/>
                              <a:gd name="T56" fmla="+- 0 1475 979"/>
                              <a:gd name="T57" fmla="*/ T56 w 1623"/>
                              <a:gd name="T58" fmla="+- 0 3696 2293"/>
                              <a:gd name="T59" fmla="*/ 3696 h 1420"/>
                              <a:gd name="T60" fmla="+- 0 1381 979"/>
                              <a:gd name="T61" fmla="*/ T60 w 1623"/>
                              <a:gd name="T62" fmla="+- 0 3685 2293"/>
                              <a:gd name="T63" fmla="*/ 3685 h 1420"/>
                              <a:gd name="T64" fmla="+- 0 1295 979"/>
                              <a:gd name="T65" fmla="*/ T64 w 1623"/>
                              <a:gd name="T66" fmla="+- 0 3670 2293"/>
                              <a:gd name="T67" fmla="*/ 3670 h 1420"/>
                              <a:gd name="T68" fmla="+- 0 1217 979"/>
                              <a:gd name="T69" fmla="*/ T68 w 1623"/>
                              <a:gd name="T70" fmla="+- 0 3653 2293"/>
                              <a:gd name="T71" fmla="*/ 3653 h 1420"/>
                              <a:gd name="T72" fmla="+- 0 1148 979"/>
                              <a:gd name="T73" fmla="*/ T72 w 1623"/>
                              <a:gd name="T74" fmla="+- 0 3633 2293"/>
                              <a:gd name="T75" fmla="*/ 3633 h 1420"/>
                              <a:gd name="T76" fmla="+- 0 1090 979"/>
                              <a:gd name="T77" fmla="*/ T76 w 1623"/>
                              <a:gd name="T78" fmla="+- 0 3612 2293"/>
                              <a:gd name="T79" fmla="*/ 3612 h 1420"/>
                              <a:gd name="T80" fmla="+- 0 1008 979"/>
                              <a:gd name="T81" fmla="*/ T80 w 1623"/>
                              <a:gd name="T82" fmla="+- 0 3563 2293"/>
                              <a:gd name="T83" fmla="*/ 3563 h 1420"/>
                              <a:gd name="T84" fmla="+- 0 979 979"/>
                              <a:gd name="T85" fmla="*/ T84 w 1623"/>
                              <a:gd name="T86" fmla="+- 0 3509 2293"/>
                              <a:gd name="T87" fmla="*/ 3509 h 1420"/>
                              <a:gd name="T88" fmla="+- 0 979 979"/>
                              <a:gd name="T89" fmla="*/ T88 w 1623"/>
                              <a:gd name="T90" fmla="+- 0 2293 2293"/>
                              <a:gd name="T91" fmla="*/ 2293 h 1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623" h="1420">
                                <a:moveTo>
                                  <a:pt x="1623" y="0"/>
                                </a:moveTo>
                                <a:lnTo>
                                  <a:pt x="1623" y="1216"/>
                                </a:lnTo>
                                <a:lnTo>
                                  <a:pt x="1615" y="1244"/>
                                </a:lnTo>
                                <a:lnTo>
                                  <a:pt x="1559" y="1295"/>
                                </a:lnTo>
                                <a:lnTo>
                                  <a:pt x="1454" y="1340"/>
                                </a:lnTo>
                                <a:lnTo>
                                  <a:pt x="1385" y="1360"/>
                                </a:lnTo>
                                <a:lnTo>
                                  <a:pt x="1307" y="1377"/>
                                </a:lnTo>
                                <a:lnTo>
                                  <a:pt x="1221" y="1392"/>
                                </a:lnTo>
                                <a:lnTo>
                                  <a:pt x="1127" y="1403"/>
                                </a:lnTo>
                                <a:lnTo>
                                  <a:pt x="1027" y="1412"/>
                                </a:lnTo>
                                <a:lnTo>
                                  <a:pt x="921" y="1417"/>
                                </a:lnTo>
                                <a:lnTo>
                                  <a:pt x="811" y="1419"/>
                                </a:lnTo>
                                <a:lnTo>
                                  <a:pt x="701" y="1417"/>
                                </a:lnTo>
                                <a:lnTo>
                                  <a:pt x="596" y="1412"/>
                                </a:lnTo>
                                <a:lnTo>
                                  <a:pt x="496" y="1403"/>
                                </a:lnTo>
                                <a:lnTo>
                                  <a:pt x="402" y="1392"/>
                                </a:lnTo>
                                <a:lnTo>
                                  <a:pt x="316" y="1377"/>
                                </a:lnTo>
                                <a:lnTo>
                                  <a:pt x="238" y="1360"/>
                                </a:lnTo>
                                <a:lnTo>
                                  <a:pt x="169" y="1340"/>
                                </a:lnTo>
                                <a:lnTo>
                                  <a:pt x="111" y="1319"/>
                                </a:lnTo>
                                <a:lnTo>
                                  <a:pt x="29" y="1270"/>
                                </a:lnTo>
                                <a:lnTo>
                                  <a:pt x="0" y="1216"/>
                                </a:lnTo>
                                <a:lnTo>
                                  <a:pt x="0"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15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988" y="2579"/>
                            <a:ext cx="1604"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159"/>
                        <wps:cNvSpPr>
                          <a:spLocks/>
                        </wps:cNvSpPr>
                        <wps:spPr bwMode="auto">
                          <a:xfrm>
                            <a:off x="2601" y="2697"/>
                            <a:ext cx="3060" cy="120"/>
                          </a:xfrm>
                          <a:custGeom>
                            <a:avLst/>
                            <a:gdLst>
                              <a:gd name="T0" fmla="+- 0 2722 2602"/>
                              <a:gd name="T1" fmla="*/ T0 w 3060"/>
                              <a:gd name="T2" fmla="+- 0 2697 2697"/>
                              <a:gd name="T3" fmla="*/ 2697 h 120"/>
                              <a:gd name="T4" fmla="+- 0 2602 2602"/>
                              <a:gd name="T5" fmla="*/ T4 w 3060"/>
                              <a:gd name="T6" fmla="+- 0 2757 2697"/>
                              <a:gd name="T7" fmla="*/ 2757 h 120"/>
                              <a:gd name="T8" fmla="+- 0 2722 2602"/>
                              <a:gd name="T9" fmla="*/ T8 w 3060"/>
                              <a:gd name="T10" fmla="+- 0 2817 2697"/>
                              <a:gd name="T11" fmla="*/ 2817 h 120"/>
                              <a:gd name="T12" fmla="+- 0 2722 2602"/>
                              <a:gd name="T13" fmla="*/ T12 w 3060"/>
                              <a:gd name="T14" fmla="+- 0 2767 2697"/>
                              <a:gd name="T15" fmla="*/ 2767 h 120"/>
                              <a:gd name="T16" fmla="+- 0 5662 2602"/>
                              <a:gd name="T17" fmla="*/ T16 w 3060"/>
                              <a:gd name="T18" fmla="+- 0 2767 2697"/>
                              <a:gd name="T19" fmla="*/ 2767 h 120"/>
                              <a:gd name="T20" fmla="+- 0 5662 2602"/>
                              <a:gd name="T21" fmla="*/ T20 w 3060"/>
                              <a:gd name="T22" fmla="+- 0 2747 2697"/>
                              <a:gd name="T23" fmla="*/ 2747 h 120"/>
                              <a:gd name="T24" fmla="+- 0 2722 2602"/>
                              <a:gd name="T25" fmla="*/ T24 w 3060"/>
                              <a:gd name="T26" fmla="+- 0 2747 2697"/>
                              <a:gd name="T27" fmla="*/ 2747 h 120"/>
                              <a:gd name="T28" fmla="+- 0 2722 2602"/>
                              <a:gd name="T29" fmla="*/ T28 w 3060"/>
                              <a:gd name="T30" fmla="+- 0 2697 2697"/>
                              <a:gd name="T31" fmla="*/ 269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060" h="120">
                                <a:moveTo>
                                  <a:pt x="120" y="0"/>
                                </a:moveTo>
                                <a:lnTo>
                                  <a:pt x="0" y="60"/>
                                </a:lnTo>
                                <a:lnTo>
                                  <a:pt x="120" y="120"/>
                                </a:lnTo>
                                <a:lnTo>
                                  <a:pt x="120" y="70"/>
                                </a:lnTo>
                                <a:lnTo>
                                  <a:pt x="3060" y="70"/>
                                </a:lnTo>
                                <a:lnTo>
                                  <a:pt x="3060" y="50"/>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60"/>
                        <wps:cNvSpPr>
                          <a:spLocks/>
                        </wps:cNvSpPr>
                        <wps:spPr bwMode="auto">
                          <a:xfrm>
                            <a:off x="2606" y="3210"/>
                            <a:ext cx="3060" cy="120"/>
                          </a:xfrm>
                          <a:custGeom>
                            <a:avLst/>
                            <a:gdLst>
                              <a:gd name="T0" fmla="+- 0 2726 2606"/>
                              <a:gd name="T1" fmla="*/ T0 w 3060"/>
                              <a:gd name="T2" fmla="+- 0 3211 3211"/>
                              <a:gd name="T3" fmla="*/ 3211 h 120"/>
                              <a:gd name="T4" fmla="+- 0 2606 2606"/>
                              <a:gd name="T5" fmla="*/ T4 w 3060"/>
                              <a:gd name="T6" fmla="+- 0 3271 3211"/>
                              <a:gd name="T7" fmla="*/ 3271 h 120"/>
                              <a:gd name="T8" fmla="+- 0 2726 2606"/>
                              <a:gd name="T9" fmla="*/ T8 w 3060"/>
                              <a:gd name="T10" fmla="+- 0 3331 3211"/>
                              <a:gd name="T11" fmla="*/ 3331 h 120"/>
                              <a:gd name="T12" fmla="+- 0 2726 2606"/>
                              <a:gd name="T13" fmla="*/ T12 w 3060"/>
                              <a:gd name="T14" fmla="+- 0 3281 3211"/>
                              <a:gd name="T15" fmla="*/ 3281 h 120"/>
                              <a:gd name="T16" fmla="+- 0 5666 2606"/>
                              <a:gd name="T17" fmla="*/ T16 w 3060"/>
                              <a:gd name="T18" fmla="+- 0 3281 3211"/>
                              <a:gd name="T19" fmla="*/ 3281 h 120"/>
                              <a:gd name="T20" fmla="+- 0 5666 2606"/>
                              <a:gd name="T21" fmla="*/ T20 w 3060"/>
                              <a:gd name="T22" fmla="+- 0 3261 3211"/>
                              <a:gd name="T23" fmla="*/ 3261 h 120"/>
                              <a:gd name="T24" fmla="+- 0 2726 2606"/>
                              <a:gd name="T25" fmla="*/ T24 w 3060"/>
                              <a:gd name="T26" fmla="+- 0 3261 3211"/>
                              <a:gd name="T27" fmla="*/ 3261 h 120"/>
                              <a:gd name="T28" fmla="+- 0 2726 2606"/>
                              <a:gd name="T29" fmla="*/ T28 w 3060"/>
                              <a:gd name="T30" fmla="+- 0 3211 3211"/>
                              <a:gd name="T31" fmla="*/ 3211 h 120"/>
                              <a:gd name="T32" fmla="+- 0 5666 2606"/>
                              <a:gd name="T33" fmla="*/ T32 w 3060"/>
                              <a:gd name="T34" fmla="+- 0 3261 3211"/>
                              <a:gd name="T35" fmla="*/ 3261 h 120"/>
                              <a:gd name="T36" fmla="+- 0 2726 2606"/>
                              <a:gd name="T37" fmla="*/ T36 w 3060"/>
                              <a:gd name="T38" fmla="+- 0 3261 3211"/>
                              <a:gd name="T39" fmla="*/ 3261 h 120"/>
                              <a:gd name="T40" fmla="+- 0 5666 2606"/>
                              <a:gd name="T41" fmla="*/ T40 w 3060"/>
                              <a:gd name="T42" fmla="+- 0 3261 3211"/>
                              <a:gd name="T43" fmla="*/ 3261 h 120"/>
                              <a:gd name="T44" fmla="+- 0 5666 2606"/>
                              <a:gd name="T45" fmla="*/ T44 w 3060"/>
                              <a:gd name="T46" fmla="+- 0 3261 3211"/>
                              <a:gd name="T47" fmla="*/ 32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060" h="120">
                                <a:moveTo>
                                  <a:pt x="120" y="0"/>
                                </a:moveTo>
                                <a:lnTo>
                                  <a:pt x="0" y="60"/>
                                </a:lnTo>
                                <a:lnTo>
                                  <a:pt x="120" y="120"/>
                                </a:lnTo>
                                <a:lnTo>
                                  <a:pt x="120" y="70"/>
                                </a:lnTo>
                                <a:lnTo>
                                  <a:pt x="3060" y="70"/>
                                </a:lnTo>
                                <a:lnTo>
                                  <a:pt x="3060" y="50"/>
                                </a:lnTo>
                                <a:lnTo>
                                  <a:pt x="120" y="50"/>
                                </a:lnTo>
                                <a:lnTo>
                                  <a:pt x="120" y="0"/>
                                </a:lnTo>
                                <a:close/>
                                <a:moveTo>
                                  <a:pt x="3060" y="50"/>
                                </a:moveTo>
                                <a:lnTo>
                                  <a:pt x="120" y="50"/>
                                </a:lnTo>
                                <a:lnTo>
                                  <a:pt x="306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6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2779" y="2992"/>
                            <a:ext cx="2698"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6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779" y="2157"/>
                            <a:ext cx="2703"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Text Box 163"/>
                        <wps:cNvSpPr txBox="1">
                          <a:spLocks noChangeArrowheads="1"/>
                        </wps:cNvSpPr>
                        <wps:spPr bwMode="auto">
                          <a:xfrm>
                            <a:off x="9321" y="925"/>
                            <a:ext cx="81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85"/>
                                  <w:sz w:val="24"/>
                                </w:rPr>
                                <w:t>Replicas</w:t>
                              </w:r>
                            </w:p>
                          </w:txbxContent>
                        </wps:txbx>
                        <wps:bodyPr rot="0" vert="horz" wrap="square" lIns="0" tIns="0" rIns="0" bIns="0" anchor="t" anchorCtr="0" upright="1">
                          <a:noAutofit/>
                        </wps:bodyPr>
                      </wps:wsp>
                      <wps:wsp>
                        <wps:cNvPr id="39" name="Text Box 164"/>
                        <wps:cNvSpPr txBox="1">
                          <a:spLocks noChangeArrowheads="1"/>
                        </wps:cNvSpPr>
                        <wps:spPr bwMode="auto">
                          <a:xfrm>
                            <a:off x="5308" y="1270"/>
                            <a:ext cx="89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85"/>
                                  <w:sz w:val="24"/>
                                </w:rPr>
                                <w:t>Back End</w:t>
                              </w:r>
                            </w:p>
                          </w:txbxContent>
                        </wps:txbx>
                        <wps:bodyPr rot="0" vert="horz" wrap="square" lIns="0" tIns="0" rIns="0" bIns="0" anchor="t" anchorCtr="0" upright="1">
                          <a:noAutofit/>
                        </wps:bodyPr>
                      </wps:wsp>
                      <wps:wsp>
                        <wps:cNvPr id="40" name="Text Box 165"/>
                        <wps:cNvSpPr txBox="1">
                          <a:spLocks noChangeArrowheads="1"/>
                        </wps:cNvSpPr>
                        <wps:spPr bwMode="auto">
                          <a:xfrm>
                            <a:off x="2923" y="2157"/>
                            <a:ext cx="2288"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8" w:line="266" w:lineRule="auto"/>
                                <w:ind w:right="8"/>
                                <w:rPr>
                                  <w:rFonts w:ascii="Arial"/>
                                  <w:sz w:val="21"/>
                                </w:rPr>
                              </w:pPr>
                              <w:r>
                                <w:rPr>
                                  <w:rFonts w:ascii="Arial"/>
                                  <w:sz w:val="21"/>
                                </w:rPr>
                                <w:t>Inserts</w:t>
                              </w:r>
                              <w:r>
                                <w:rPr>
                                  <w:rFonts w:ascii="Arial"/>
                                  <w:spacing w:val="-29"/>
                                  <w:sz w:val="21"/>
                                </w:rPr>
                                <w:t xml:space="preserve"> </w:t>
                              </w:r>
                              <w:r>
                                <w:rPr>
                                  <w:rFonts w:ascii="Arial"/>
                                  <w:sz w:val="21"/>
                                </w:rPr>
                                <w:t>status</w:t>
                              </w:r>
                              <w:r>
                                <w:rPr>
                                  <w:rFonts w:ascii="Arial"/>
                                  <w:spacing w:val="-29"/>
                                  <w:sz w:val="21"/>
                                </w:rPr>
                                <w:t xml:space="preserve"> </w:t>
                              </w:r>
                              <w:r>
                                <w:rPr>
                                  <w:rFonts w:ascii="Arial"/>
                                  <w:sz w:val="21"/>
                                </w:rPr>
                                <w:t>and</w:t>
                              </w:r>
                              <w:r>
                                <w:rPr>
                                  <w:rFonts w:ascii="Arial"/>
                                  <w:spacing w:val="-29"/>
                                  <w:sz w:val="21"/>
                                </w:rPr>
                                <w:t xml:space="preserve"> </w:t>
                              </w:r>
                              <w:r>
                                <w:rPr>
                                  <w:rFonts w:ascii="Arial"/>
                                  <w:sz w:val="21"/>
                                </w:rPr>
                                <w:t>uptime into</w:t>
                              </w:r>
                              <w:r>
                                <w:rPr>
                                  <w:rFonts w:ascii="Arial"/>
                                  <w:spacing w:val="-36"/>
                                  <w:sz w:val="21"/>
                                </w:rPr>
                                <w:t xml:space="preserve"> </w:t>
                              </w:r>
                              <w:r>
                                <w:rPr>
                                  <w:rFonts w:ascii="Arial"/>
                                  <w:sz w:val="21"/>
                                </w:rPr>
                                <w:t>respective</w:t>
                              </w:r>
                              <w:r>
                                <w:rPr>
                                  <w:rFonts w:ascii="Arial"/>
                                  <w:spacing w:val="-35"/>
                                  <w:sz w:val="21"/>
                                </w:rPr>
                                <w:t xml:space="preserve"> </w:t>
                              </w:r>
                              <w:r>
                                <w:rPr>
                                  <w:rFonts w:ascii="Arial"/>
                                  <w:sz w:val="21"/>
                                </w:rPr>
                                <w:t>tables</w:t>
                              </w:r>
                            </w:p>
                          </w:txbxContent>
                        </wps:txbx>
                        <wps:bodyPr rot="0" vert="horz" wrap="square" lIns="0" tIns="0" rIns="0" bIns="0" anchor="t" anchorCtr="0" upright="1">
                          <a:noAutofit/>
                        </wps:bodyPr>
                      </wps:wsp>
                      <wps:wsp>
                        <wps:cNvPr id="41" name="Text Box 166"/>
                        <wps:cNvSpPr txBox="1">
                          <a:spLocks noChangeArrowheads="1"/>
                        </wps:cNvSpPr>
                        <wps:spPr bwMode="auto">
                          <a:xfrm>
                            <a:off x="1444" y="2859"/>
                            <a:ext cx="71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85"/>
                                  <w:sz w:val="24"/>
                                </w:rPr>
                                <w:t>MySQL</w:t>
                              </w:r>
                            </w:p>
                          </w:txbxContent>
                        </wps:txbx>
                        <wps:bodyPr rot="0" vert="horz" wrap="square" lIns="0" tIns="0" rIns="0" bIns="0" anchor="t" anchorCtr="0" upright="1">
                          <a:noAutofit/>
                        </wps:bodyPr>
                      </wps:wsp>
                      <wps:wsp>
                        <wps:cNvPr id="42" name="Text Box 167"/>
                        <wps:cNvSpPr txBox="1">
                          <a:spLocks noChangeArrowheads="1"/>
                        </wps:cNvSpPr>
                        <wps:spPr bwMode="auto">
                          <a:xfrm>
                            <a:off x="6523" y="2158"/>
                            <a:ext cx="2604"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ind w:left="-1" w:right="18"/>
                                <w:jc w:val="center"/>
                                <w:rPr>
                                  <w:rFonts w:ascii="Arial"/>
                                  <w:sz w:val="24"/>
                                </w:rPr>
                              </w:pPr>
                              <w:r>
                                <w:rPr>
                                  <w:rFonts w:ascii="Arial"/>
                                  <w:w w:val="90"/>
                                  <w:sz w:val="24"/>
                                </w:rPr>
                                <w:t>Establishes ssh</w:t>
                              </w:r>
                              <w:r>
                                <w:rPr>
                                  <w:rFonts w:ascii="Arial"/>
                                  <w:spacing w:val="-32"/>
                                  <w:w w:val="90"/>
                                  <w:sz w:val="24"/>
                                </w:rPr>
                                <w:t xml:space="preserve"> </w:t>
                              </w:r>
                              <w:r>
                                <w:rPr>
                                  <w:rFonts w:ascii="Arial"/>
                                  <w:w w:val="90"/>
                                  <w:sz w:val="24"/>
                                </w:rPr>
                                <w:t>connection</w:t>
                              </w:r>
                            </w:p>
                            <w:p w:rsidR="001F307B" w:rsidRDefault="001F307B" w:rsidP="00644B90">
                              <w:pPr>
                                <w:spacing w:before="227"/>
                                <w:ind w:left="355" w:right="491"/>
                                <w:jc w:val="center"/>
                                <w:rPr>
                                  <w:rFonts w:ascii="Arial"/>
                                  <w:sz w:val="24"/>
                                </w:rPr>
                              </w:pPr>
                              <w:r>
                                <w:rPr>
                                  <w:rFonts w:ascii="Arial"/>
                                  <w:w w:val="90"/>
                                  <w:sz w:val="24"/>
                                </w:rPr>
                                <w:t>Monitors Replicas</w:t>
                              </w:r>
                            </w:p>
                          </w:txbxContent>
                        </wps:txbx>
                        <wps:bodyPr rot="0" vert="horz" wrap="square" lIns="0" tIns="0" rIns="0" bIns="0" anchor="t" anchorCtr="0" upright="1">
                          <a:noAutofit/>
                        </wps:bodyPr>
                      </wps:wsp>
                      <wps:wsp>
                        <wps:cNvPr id="43" name="Text Box 168"/>
                        <wps:cNvSpPr txBox="1">
                          <a:spLocks noChangeArrowheads="1"/>
                        </wps:cNvSpPr>
                        <wps:spPr bwMode="auto">
                          <a:xfrm>
                            <a:off x="2923" y="2992"/>
                            <a:ext cx="2303"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8"/>
                                <w:rPr>
                                  <w:rFonts w:ascii="Arial"/>
                                  <w:sz w:val="21"/>
                                </w:rPr>
                              </w:pPr>
                              <w:r>
                                <w:rPr>
                                  <w:rFonts w:ascii="Arial"/>
                                  <w:sz w:val="21"/>
                                </w:rPr>
                                <w:t>Stores</w:t>
                              </w:r>
                              <w:r>
                                <w:rPr>
                                  <w:rFonts w:ascii="Arial"/>
                                  <w:spacing w:val="-32"/>
                                  <w:sz w:val="21"/>
                                </w:rPr>
                                <w:t xml:space="preserve"> </w:t>
                              </w:r>
                              <w:r>
                                <w:rPr>
                                  <w:rFonts w:ascii="Arial"/>
                                  <w:sz w:val="21"/>
                                </w:rPr>
                                <w:t>number</w:t>
                              </w:r>
                              <w:r>
                                <w:rPr>
                                  <w:rFonts w:ascii="Arial"/>
                                  <w:spacing w:val="-32"/>
                                  <w:sz w:val="21"/>
                                </w:rPr>
                                <w:t xml:space="preserve"> </w:t>
                              </w:r>
                              <w:r>
                                <w:rPr>
                                  <w:rFonts w:ascii="Arial"/>
                                  <w:sz w:val="21"/>
                                </w:rPr>
                                <w:t>of</w:t>
                              </w:r>
                              <w:r>
                                <w:rPr>
                                  <w:rFonts w:ascii="Arial"/>
                                  <w:spacing w:val="-35"/>
                                  <w:sz w:val="21"/>
                                </w:rPr>
                                <w:t xml:space="preserve"> </w:t>
                              </w:r>
                              <w:r>
                                <w:rPr>
                                  <w:rFonts w:ascii="Arial"/>
                                  <w:sz w:val="21"/>
                                </w:rPr>
                                <w:t>restarts</w:t>
                              </w:r>
                            </w:p>
                          </w:txbxContent>
                        </wps:txbx>
                        <wps:bodyPr rot="0" vert="horz" wrap="square" lIns="0" tIns="0" rIns="0" bIns="0" anchor="t" anchorCtr="0" upright="1">
                          <a:noAutofit/>
                        </wps:bodyPr>
                      </wps:wsp>
                      <wps:wsp>
                        <wps:cNvPr id="44" name="Text Box 169"/>
                        <wps:cNvSpPr txBox="1">
                          <a:spLocks noChangeArrowheads="1"/>
                        </wps:cNvSpPr>
                        <wps:spPr bwMode="auto">
                          <a:xfrm>
                            <a:off x="6158" y="3522"/>
                            <a:ext cx="323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5"/>
                                  <w:sz w:val="24"/>
                                </w:rPr>
                                <w:t>Retrieves</w:t>
                              </w:r>
                              <w:r>
                                <w:rPr>
                                  <w:rFonts w:ascii="Arial"/>
                                  <w:spacing w:val="-32"/>
                                  <w:w w:val="95"/>
                                  <w:sz w:val="24"/>
                                </w:rPr>
                                <w:t xml:space="preserve"> </w:t>
                              </w:r>
                              <w:r>
                                <w:rPr>
                                  <w:rFonts w:ascii="Arial"/>
                                  <w:w w:val="95"/>
                                  <w:sz w:val="24"/>
                                </w:rPr>
                                <w:t>status</w:t>
                              </w:r>
                              <w:r>
                                <w:rPr>
                                  <w:rFonts w:ascii="Arial"/>
                                  <w:spacing w:val="-32"/>
                                  <w:w w:val="95"/>
                                  <w:sz w:val="24"/>
                                </w:rPr>
                                <w:t xml:space="preserve"> </w:t>
                              </w:r>
                              <w:r>
                                <w:rPr>
                                  <w:rFonts w:ascii="Arial"/>
                                  <w:w w:val="95"/>
                                  <w:sz w:val="24"/>
                                </w:rPr>
                                <w:t>and</w:t>
                              </w:r>
                              <w:r>
                                <w:rPr>
                                  <w:rFonts w:ascii="Arial"/>
                                  <w:spacing w:val="-34"/>
                                  <w:w w:val="95"/>
                                  <w:sz w:val="24"/>
                                </w:rPr>
                                <w:t xml:space="preserve"> </w:t>
                              </w:r>
                              <w:r>
                                <w:rPr>
                                  <w:rFonts w:ascii="Arial"/>
                                  <w:w w:val="95"/>
                                  <w:sz w:val="24"/>
                                </w:rPr>
                                <w:t>uptime</w:t>
                              </w:r>
                              <w:r>
                                <w:rPr>
                                  <w:rFonts w:ascii="Arial"/>
                                  <w:spacing w:val="-33"/>
                                  <w:w w:val="95"/>
                                  <w:sz w:val="24"/>
                                </w:rPr>
                                <w:t xml:space="preserve"> </w:t>
                              </w:r>
                              <w:r>
                                <w:rPr>
                                  <w:rFonts w:ascii="Arial"/>
                                  <w:w w:val="95"/>
                                  <w:sz w:val="24"/>
                                </w:rPr>
                                <w:t>data</w:t>
                              </w:r>
                            </w:p>
                          </w:txbxContent>
                        </wps:txbx>
                        <wps:bodyPr rot="0" vert="horz" wrap="square" lIns="0" tIns="0" rIns="0" bIns="0" anchor="t" anchorCtr="0" upright="1">
                          <a:noAutofit/>
                        </wps:bodyPr>
                      </wps:wsp>
                      <wps:wsp>
                        <wps:cNvPr id="45" name="Text Box 170"/>
                        <wps:cNvSpPr txBox="1">
                          <a:spLocks noChangeArrowheads="1"/>
                        </wps:cNvSpPr>
                        <wps:spPr bwMode="auto">
                          <a:xfrm>
                            <a:off x="6163" y="4362"/>
                            <a:ext cx="296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rPr>
                                  <w:rFonts w:ascii="Arial"/>
                                  <w:sz w:val="24"/>
                                </w:rPr>
                              </w:pPr>
                              <w:r>
                                <w:rPr>
                                  <w:rFonts w:ascii="Arial"/>
                                  <w:w w:val="90"/>
                                  <w:sz w:val="24"/>
                                </w:rPr>
                                <w:t>Restarts service upon demand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4DD88" id="Group 5" o:spid="_x0000_s1154" style="position:absolute;margin-left:48.45pt;margin-top:10.25pt;width:505.55pt;height:257.25pt;z-index:251663360;mso-wrap-distance-left:0;mso-wrap-distance-right:0;mso-position-horizontal-relative:page;mso-position-vertical-relative:text" coordorigin="969,205" coordsize="10111,5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">
                <v:shape id="Freeform 131" o:spid="_x0000_s1155" style="position:absolute;left:8548;top:215;width:2522;height:1803;visibility:visible;mso-wrap-style:square;v-text-anchor:top" coordsize="2522,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" path="m228,594r-2,-78l238,441r27,-69l305,309r51,-54l418,211r70,-31l566,161r65,-3l696,165r63,18l818,211r40,-58l910,107,969,74r66,-19l1103,49r69,10l1238,85r56,37l1311,137r47,-65l1422,27,1496,3r78,-1l1652,25r25,14l1701,56r21,19l1741,97r56,-50l1863,15,1934,r72,4l2076,25r64,40l2203,137r33,89l2303,252r57,39l2406,341r34,57l2460,462r5,68l2454,599r-3,10l2448,619r-4,10l2440,639r42,66l2509,776r12,74l2519,924r-17,72l2471,1064r-45,62l2368,1179r-88,50l2183,1255r-10,75l2147,1399r-40,61l2054,1511r-63,38l1920,1573r-77,8l1796,1578r-45,-10l1708,1552r-41,-21l1636,1603r-43,63l1538,1718r-63,41l1406,1788r-75,15l1254,1803r-79,-15l1112,1763r-57,-34l1005,1685r-43,-51l897,1665r-69,21l759,1696r-70,-1l621,1684r-65,-22l494,1631r-57,-40l387,1541r-43,-58l339,1475r-81,-3l185,1445r-62,-47l79,1335,57,1258r,-54l68,1152r23,-48l124,1061,61,1010,20,945,,872,4,795,33,721r82,-84l226,599r2,-5xe" filled="f" strokeweight=".96pt">
                  <v:path arrowok="t" o:connecttype="custom" o:connectlocs="228,809;226,731;238,656;265,587;305,524;356,470;418,426;488,395;566,376;631,373;696,380;759,398;818,426;858,368;910,322;969,289;1035,270;1103,264;1172,274;1238,300;1294,337;1311,352;1358,287;1422,242;1496,218;1574,217;1652,240;1677,254;1701,271;1722,290;1741,312;1797,262;1863,230;1934,215;2006,219;2076,240;2140,280;2203,352;2236,441;2303,467;2360,506;2406,556;2440,613;2460,677;2465,745;2454,814;2451,824;2448,834;2444,844;2440,854;2482,920;2509,991;2521,1065;2519,1139;2502,1211;2471,1279;2426,1341;2368,1394;2280,1444;2183,1470;2173,1545;2147,1614;2107,1675;2054,1726" o:connectangles="0,0,0,0,0,0,0,0,0,0,0,0,0,0,0,0,0,0,0,0,0,0,0,0,0,0,0,0,0,0,0,0,0,0,0,0,0,0,0,0,0,0,0,0,0,0,0,0,0,0,0,0,0,0,0,0,0,0,0,0,0,0,0,0"/>
                </v:shape>
                <v:shape id="Freeform 132" o:spid="_x0000_s1156" style="position:absolute;left:8674;top:1268;width:148;height:34;visibility:visible;mso-wrap-style:square;v-text-anchor:top" coordsize="1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" path="m148,33r-39,l71,27,34,16,,e" filled="f" strokeweight=".96pt">
                  <v:path arrowok="t" o:connecttype="custom" o:connectlocs="148,1302;109,1302;71,1296;34,1285;0,1269" o:connectangles="0,0,0,0,0"/>
                </v:shape>
                <v:shape id="Freeform 133" o:spid="_x0000_s1157" style="position:absolute;left:8888;top:1666;width:65;height:16;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" path="m65,l49,6,33,10,17,14,,16e" filled="f" strokeweight=".96pt">
                  <v:path arrowok="t" o:connecttype="custom" o:connectlocs="65,1666;49,1672;33,1676;17,1680;0,1682" o:connectangles="0,0,0,0,0"/>
                </v:shape>
                <v:shape id="Freeform 134" o:spid="_x0000_s1158" style="position:absolute;left:9471;top:1768;width:39;height:73;visibility:visible;mso-wrap-style:square;v-text-anchor:top" coordsize="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" path="m39,72l28,55,18,37,8,19,,e" filled="f" strokeweight=".96pt">
                  <v:path arrowok="t" o:connecttype="custom" o:connectlocs="39,1841;28,1824;18,1806;8,1788;0,1769" o:connectangles="0,0,0,0,0"/>
                </v:shape>
                <v:shape id="Freeform 135" o:spid="_x0000_s1159" style="position:absolute;left:10214;top:1660;width:16;height:80;visibility:visible;mso-wrap-style:square;v-text-anchor:top" coordsize="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" path="m15,l13,20,10,40,5,60,,80e" filled="f" strokeweight=".96pt">
                  <v:path arrowok="t" o:connecttype="custom" o:connectlocs="15,1660;13,1680;10,1700;5,1720;0,1740" o:connectangles="0,0,0,0,0"/>
                </v:shape>
                <v:shape id="Freeform 136" o:spid="_x0000_s1160" style="position:absolute;left:10539;top:1167;width:190;height:299;visibility:visible;mso-wrap-style:square;v-text-anchor:top" coordsize="19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" path="m,l64,40r53,53l157,155r24,69l189,298e" filled="f" strokeweight=".96pt">
                  <v:path arrowok="t" o:connecttype="custom" o:connectlocs="0,1167;64,1207;117,1260;157,1322;181,1391;189,1465" o:connectangles="0,0,0,0,0,0"/>
                </v:shape>
                <v:shape id="Freeform 137" o:spid="_x0000_s1161" style="position:absolute;left:10902;top:849;width:85;height:112;visibility:visible;mso-wrap-style:square;v-text-anchor:top" coordsize="8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" path="m84,l68,31,48,60,26,87,,111e" filled="f" strokeweight=".96pt">
                  <v:path arrowok="t" o:connecttype="custom" o:connectlocs="84,850;68,881;48,910;26,937;0,961" o:connectangles="0,0,0,0,0"/>
                </v:shape>
                <v:shape id="Freeform 138" o:spid="_x0000_s1162" style="position:absolute;left:10784;top:434;width:5;height:53;visibility:visible;mso-wrap-style:square;v-text-anchor:top" coordsize="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" path="m,l2,13,4,26,5,39r,14e" filled="f" strokeweight=".96pt">
                  <v:path arrowok="t" o:connecttype="custom" o:connectlocs="0,435;2,448;4,461;5,474;5,488" o:connectangles="0,0,0,0,0"/>
                </v:shape>
                <v:shape id="Freeform 139" o:spid="_x0000_s1163" style="position:absolute;left:10245;top:306;width:44;height:68;visibility:visible;mso-wrap-style:square;v-text-anchor:top" coordsize="4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" path="m,67l9,49,19,32,31,16,43,e" filled="f" strokeweight=".96pt">
                  <v:path arrowok="t" o:connecttype="custom" o:connectlocs="0,373;9,355;19,338;31,322;43,306" o:connectangles="0,0,0,0,0"/>
                </v:shape>
                <v:shape id="Freeform 140" o:spid="_x0000_s1164" style="position:absolute;left:9840;top:347;width:21;height:59;visibility:visible;mso-wrap-style:square;v-text-anchor:top" coordsize="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" path="m,58l4,43,9,29,15,14,21,e" filled="f" strokeweight=".96pt">
                  <v:path arrowok="t" o:connecttype="custom" o:connectlocs="0,405;4,390;9,376;15,361;21,347" o:connectangles="0,0,0,0,0"/>
                </v:shape>
                <v:shape id="Freeform 141" o:spid="_x0000_s1165" style="position:absolute;left:9365;top:425;width:76;height:57;visibility:visible;mso-wrap-style:square;v-text-anchor:top" coordsize="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" path="m,l21,13,40,26,59,41,76,56e" filled="f" strokeweight=".96pt">
                  <v:path arrowok="t" o:connecttype="custom" o:connectlocs="0,425;21,438;40,451;59,466;76,481" o:connectangles="0,0,0,0,0"/>
                </v:shape>
                <v:shape id="Freeform 142" o:spid="_x0000_s1166" style="position:absolute;left:8776;top:808;width:14;height:60;visibility:visible;mso-wrap-style:square;v-text-anchor:top" coordsize="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" path="m14,59l9,44,6,29,3,15,,e" filled="f" strokeweight=".96pt">
                  <v:path arrowok="t" o:connecttype="custom" o:connectlocs="14,868;9,853;6,838;3,824;0,809" o:connectangles="0,0,0,0,0"/>
                </v:shape>
                <v:shape id="Picture 143" o:spid="_x0000_s1167" type="#_x0000_t75" style="position:absolute;left:8908;top:563;width:1628;height: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">
                  <v:imagedata r:id="rId83" o:title=""/>
                </v:shape>
                <v:line id="Line 144" o:spid="_x0000_s1168" style="position:absolute;visibility:visible;mso-wrap-style:square" from="9797,1903" to="980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shape id="Picture 145" o:spid="_x0000_s1169" type="#_x0000_t75" style="position:absolute;left:4929;top:1048;width:1647;height: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">
                  <v:imagedata r:id="rId84" o:title=""/>
                </v:shape>
                <v:line id="Line 146" o:spid="_x0000_s1170" style="position:absolute;visibility:visible;mso-wrap-style:square" from="5663,1743" to="5663,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" strokecolor="#5b9bd5" strokeweight=".48pt"/>
                <v:line id="Line 147" o:spid="_x0000_s1171" style="position:absolute;visibility:visible;mso-wrap-style:square" from="5663,1744" to="5663,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shape id="Freeform 148" o:spid="_x0000_s1172" style="position:absolute;left:5654;top:2865;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" path="m,50l,70r4020,l4020,120,4140,60,4120,50,,50xm4020,r,50l4120,50,4020,xe" fillcolor="black" stroked="f">
                  <v:path arrowok="t" o:connecttype="custom" o:connectlocs="0,2915;0,2935;4020,2935;4020,2985;4140,2925;4120,2915;0,2915;4020,2865;4020,2915;4120,2915;4020,2865" o:connectangles="0,0,0,0,0,0,0,0,0,0,0"/>
                </v:shape>
                <v:shape id="Freeform 149" o:spid="_x0000_s1173" style="position:absolute;left:5659;top:3709;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" path="m120,l,60r120,60l120,70r4020,l4140,50,120,50,120,xm4140,50l120,50r4020,xe" fillcolor="black" stroked="f">
                  <v:path arrowok="t" o:connecttype="custom" o:connectlocs="120,3710;0,3770;120,3830;120,3780;4140,3780;4140,3760;120,3760;120,3710;4140,3760;120,3760;4140,3760;4140,3760" o:connectangles="0,0,0,0,0,0,0,0,0,0,0,0"/>
                </v:shape>
                <v:shape id="Freeform 150" o:spid="_x0000_s1174" style="position:absolute;left:5659;top:4559;width:4140;height:120;visibility:visible;mso-wrap-style:square;v-text-anchor:top" coordsize="41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" path="m,50l,70r4020,l4020,120,4140,60,4120,50,,50xm4020,r,50l4120,50,4020,xe" fillcolor="black" stroked="f">
                  <v:path arrowok="t" o:connecttype="custom" o:connectlocs="0,4609;0,4629;4020,4629;4020,4679;4140,4619;4120,4609;0,4609;4020,4559;4020,4609;4120,4609;4020,4559" o:connectangles="0,0,0,0,0,0,0,0,0,0,0"/>
                </v:shape>
                <v:shape id="Freeform 151" o:spid="_x0000_s1175" style="position:absolute;left:5659;top:2351;width:4140;height:121;visibility:visible;mso-wrap-style:square;v-text-anchor:top" coordsize="414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" path="m4120,70l120,70r3900,l4020,120,4120,70xm120,l,60r120,60l120,70r4000,l4140,60,4120,50,120,50,120,xm4020,r,50l4120,50,4020,xe" fillcolor="black" stroked="f">
                  <v:path arrowok="t" o:connecttype="custom" o:connectlocs="4120,2421;120,2421;4020,2421;4020,2471;4120,2421;120,2351;0,2411;120,2471;120,2421;4120,2421;4140,2411;4120,2401;120,2401;120,2351;4020,2351;4020,2401;4120,2401;4020,2351" o:connectangles="0,0,0,0,0,0,0,0,0,0,0,0,0,0,0,0,0,0"/>
                </v:shape>
                <v:shape id="Picture 152" o:spid="_x0000_s1176" type="#_x0000_t75" style="position:absolute;left:6379;top:2157;width:2885;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">
                  <v:imagedata r:id="rId85" o:title=""/>
                </v:shape>
                <v:shape id="Picture 153" o:spid="_x0000_s1177" type="#_x0000_t75" style="position:absolute;left:6739;top:2665;width:30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">
                  <v:imagedata r:id="rId86" o:title=""/>
                </v:shape>
                <v:shape id="Picture 154" o:spid="_x0000_s1178" type="#_x0000_t75" style="position:absolute;left:6014;top:3520;width:3783;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">
                  <v:imagedata r:id="rId87" o:title=""/>
                </v:shape>
                <v:shape id="Picture 155" o:spid="_x0000_s1179" type="#_x0000_t75" style="position:absolute;left:6019;top:4360;width:360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">
                  <v:imagedata r:id="rId88" o:title=""/>
                </v:shape>
                <v:shape id="Freeform 156" o:spid="_x0000_s1180" style="position:absolute;left:979;top:2089;width:1623;height:406;visibility:visible;mso-wrap-style:square;v-text-anchor:top" coordsize="162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" path="m1623,203r-29,54l1512,305r-58,22l1385,346r-78,17l1221,378r-94,12l1027,398r-106,6l811,405,701,404,596,398,496,390,402,378,316,363,238,346,169,327,111,305,29,257,,203,8,175,64,124,169,79,238,59,316,42,402,28,496,16,596,7,701,2,811,,921,2r106,5l1127,16r94,12l1307,42r78,17l1454,79r58,21l1594,149r29,54xe" filled="f" strokeweight=".96pt">
                  <v:path arrowok="t" o:connecttype="custom" o:connectlocs="1623,2293;1594,2347;1512,2395;1454,2417;1385,2436;1307,2453;1221,2468;1127,2480;1027,2488;921,2494;811,2495;701,2494;596,2488;496,2480;402,2468;316,2453;238,2436;169,2417;111,2395;29,2347;0,2293;8,2265;64,2214;169,2169;238,2149;316,2132;402,2118;496,2106;596,2097;701,2092;811,2090;921,2092;1027,2097;1127,2106;1221,2118;1307,2132;1385,2149;1454,2169;1512,2190;1594,2239;1623,2293" o:connectangles="0,0,0,0,0,0,0,0,0,0,0,0,0,0,0,0,0,0,0,0,0,0,0,0,0,0,0,0,0,0,0,0,0,0,0,0,0,0,0,0,0"/>
                </v:shape>
                <v:shape id="Freeform 157" o:spid="_x0000_s1181" style="position:absolute;left:979;top:2292;width:1623;height:1420;visibility:visible;mso-wrap-style:square;v-text-anchor:top" coordsize="162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" path="m1623,r,1216l1615,1244r-56,51l1454,1340r-69,20l1307,1377r-86,15l1127,1403r-100,9l921,1417r-110,2l701,1417r-105,-5l496,1403r-94,-11l316,1377r-78,-17l169,1340r-58,-21l29,1270,,1216,,e" filled="f" strokeweight=".96pt">
                  <v:path arrowok="t" o:connecttype="custom" o:connectlocs="1623,2293;1623,3509;1615,3537;1559,3588;1454,3633;1385,3653;1307,3670;1221,3685;1127,3696;1027,3705;921,3710;811,3712;701,3710;596,3705;496,3696;402,3685;316,3670;238,3653;169,3633;111,3612;29,3563;0,3509;0,2293" o:connectangles="0,0,0,0,0,0,0,0,0,0,0,0,0,0,0,0,0,0,0,0,0,0,0"/>
                </v:shape>
                <v:shape id="Picture 158" o:spid="_x0000_s1182" type="#_x0000_t75" style="position:absolute;left:988;top:2579;width:1604;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">
                  <v:imagedata r:id="rId89" o:title=""/>
                </v:shape>
                <v:shape id="Freeform 159" o:spid="_x0000_s1183" style="position:absolute;left:2601;top:2697;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" path="m120,l,60r120,60l120,70r2940,l3060,50,120,50,120,xe" fillcolor="black" stroked="f">
                  <v:path arrowok="t" o:connecttype="custom" o:connectlocs="120,2697;0,2757;120,2817;120,2767;3060,2767;3060,2747;120,2747;120,2697" o:connectangles="0,0,0,0,0,0,0,0"/>
                </v:shape>
                <v:shape id="Freeform 160" o:spid="_x0000_s1184" style="position:absolute;left:2606;top:3210;width:3060;height:120;visibility:visible;mso-wrap-style:square;v-text-anchor:top" coordsize="30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" path="m120,l,60r120,60l120,70r2940,l3060,50,120,50,120,xm3060,50l120,50r2940,xe" fillcolor="black" stroked="f">
                  <v:path arrowok="t" o:connecttype="custom" o:connectlocs="120,3211;0,3271;120,3331;120,3281;3060,3281;3060,3261;120,3261;120,3211;3060,3261;120,3261;3060,3261;3060,3261" o:connectangles="0,0,0,0,0,0,0,0,0,0,0,0"/>
                </v:shape>
                <v:shape id="Picture 161" o:spid="_x0000_s1185" type="#_x0000_t75" style="position:absolute;left:2779;top:2992;width:2698;height: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">
                  <v:imagedata r:id="rId90" o:title=""/>
                </v:shape>
                <v:shape id="Picture 162" o:spid="_x0000_s1186" type="#_x0000_t75" style="position:absolute;left:2779;top:2157;width:2703;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">
                  <v:imagedata r:id="rId91" o:title=""/>
                </v:shape>
                <v:shape id="Text Box 163" o:spid="_x0000_s1187" type="#_x0000_t202" style="position:absolute;left:9321;top:925;width:81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1F307B" w:rsidRDefault="001F307B" w:rsidP="00644B90">
                        <w:pPr>
                          <w:spacing w:before="3"/>
                          <w:rPr>
                            <w:rFonts w:ascii="Arial"/>
                            <w:sz w:val="24"/>
                          </w:rPr>
                        </w:pPr>
                        <w:r>
                          <w:rPr>
                            <w:rFonts w:ascii="Arial"/>
                            <w:w w:val="85"/>
                            <w:sz w:val="24"/>
                          </w:rPr>
                          <w:t>Replicas</w:t>
                        </w:r>
                      </w:p>
                    </w:txbxContent>
                  </v:textbox>
                </v:shape>
                <v:shape id="Text Box 164" o:spid="_x0000_s1188" type="#_x0000_t202" style="position:absolute;left:5308;top:1270;width:89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1F307B" w:rsidRDefault="001F307B" w:rsidP="00644B90">
                        <w:pPr>
                          <w:spacing w:before="3"/>
                          <w:rPr>
                            <w:rFonts w:ascii="Arial"/>
                            <w:sz w:val="24"/>
                          </w:rPr>
                        </w:pPr>
                        <w:r>
                          <w:rPr>
                            <w:rFonts w:ascii="Arial"/>
                            <w:w w:val="85"/>
                            <w:sz w:val="24"/>
                          </w:rPr>
                          <w:t>Back End</w:t>
                        </w:r>
                      </w:p>
                    </w:txbxContent>
                  </v:textbox>
                </v:shape>
                <v:shape id="Text Box 165" o:spid="_x0000_s1189" type="#_x0000_t202" style="position:absolute;left:2923;top:2157;width:228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1F307B" w:rsidRDefault="001F307B" w:rsidP="00644B90">
                        <w:pPr>
                          <w:spacing w:before="8" w:line="266" w:lineRule="auto"/>
                          <w:ind w:right="8"/>
                          <w:rPr>
                            <w:rFonts w:ascii="Arial"/>
                            <w:sz w:val="21"/>
                          </w:rPr>
                        </w:pPr>
                        <w:r>
                          <w:rPr>
                            <w:rFonts w:ascii="Arial"/>
                            <w:sz w:val="21"/>
                          </w:rPr>
                          <w:t>Inserts</w:t>
                        </w:r>
                        <w:r>
                          <w:rPr>
                            <w:rFonts w:ascii="Arial"/>
                            <w:spacing w:val="-29"/>
                            <w:sz w:val="21"/>
                          </w:rPr>
                          <w:t xml:space="preserve"> </w:t>
                        </w:r>
                        <w:r>
                          <w:rPr>
                            <w:rFonts w:ascii="Arial"/>
                            <w:sz w:val="21"/>
                          </w:rPr>
                          <w:t>status</w:t>
                        </w:r>
                        <w:r>
                          <w:rPr>
                            <w:rFonts w:ascii="Arial"/>
                            <w:spacing w:val="-29"/>
                            <w:sz w:val="21"/>
                          </w:rPr>
                          <w:t xml:space="preserve"> </w:t>
                        </w:r>
                        <w:r>
                          <w:rPr>
                            <w:rFonts w:ascii="Arial"/>
                            <w:sz w:val="21"/>
                          </w:rPr>
                          <w:t>and</w:t>
                        </w:r>
                        <w:r>
                          <w:rPr>
                            <w:rFonts w:ascii="Arial"/>
                            <w:spacing w:val="-29"/>
                            <w:sz w:val="21"/>
                          </w:rPr>
                          <w:t xml:space="preserve"> </w:t>
                        </w:r>
                        <w:r>
                          <w:rPr>
                            <w:rFonts w:ascii="Arial"/>
                            <w:sz w:val="21"/>
                          </w:rPr>
                          <w:t>uptime into</w:t>
                        </w:r>
                        <w:r>
                          <w:rPr>
                            <w:rFonts w:ascii="Arial"/>
                            <w:spacing w:val="-36"/>
                            <w:sz w:val="21"/>
                          </w:rPr>
                          <w:t xml:space="preserve"> </w:t>
                        </w:r>
                        <w:r>
                          <w:rPr>
                            <w:rFonts w:ascii="Arial"/>
                            <w:sz w:val="21"/>
                          </w:rPr>
                          <w:t>respective</w:t>
                        </w:r>
                        <w:r>
                          <w:rPr>
                            <w:rFonts w:ascii="Arial"/>
                            <w:spacing w:val="-35"/>
                            <w:sz w:val="21"/>
                          </w:rPr>
                          <w:t xml:space="preserve"> </w:t>
                        </w:r>
                        <w:r>
                          <w:rPr>
                            <w:rFonts w:ascii="Arial"/>
                            <w:sz w:val="21"/>
                          </w:rPr>
                          <w:t>tables</w:t>
                        </w:r>
                      </w:p>
                    </w:txbxContent>
                  </v:textbox>
                </v:shape>
                <v:shape id="Text Box 166" o:spid="_x0000_s1190" type="#_x0000_t202" style="position:absolute;left:1444;top:2859;width:71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1F307B" w:rsidRDefault="001F307B" w:rsidP="00644B90">
                        <w:pPr>
                          <w:spacing w:before="3"/>
                          <w:rPr>
                            <w:rFonts w:ascii="Arial"/>
                            <w:sz w:val="24"/>
                          </w:rPr>
                        </w:pPr>
                        <w:r>
                          <w:rPr>
                            <w:rFonts w:ascii="Arial"/>
                            <w:w w:val="85"/>
                            <w:sz w:val="24"/>
                          </w:rPr>
                          <w:t>MySQL</w:t>
                        </w:r>
                      </w:p>
                    </w:txbxContent>
                  </v:textbox>
                </v:shape>
                <v:shape id="Text Box 167" o:spid="_x0000_s1191" type="#_x0000_t202" style="position:absolute;left:6523;top:2158;width:2604;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1F307B" w:rsidRDefault="001F307B" w:rsidP="00644B90">
                        <w:pPr>
                          <w:spacing w:before="3"/>
                          <w:ind w:left="-1" w:right="18"/>
                          <w:jc w:val="center"/>
                          <w:rPr>
                            <w:rFonts w:ascii="Arial"/>
                            <w:sz w:val="24"/>
                          </w:rPr>
                        </w:pPr>
                        <w:r>
                          <w:rPr>
                            <w:rFonts w:ascii="Arial"/>
                            <w:w w:val="90"/>
                            <w:sz w:val="24"/>
                          </w:rPr>
                          <w:t xml:space="preserve">Establishes </w:t>
                        </w:r>
                        <w:proofErr w:type="spellStart"/>
                        <w:proofErr w:type="gramStart"/>
                        <w:r>
                          <w:rPr>
                            <w:rFonts w:ascii="Arial"/>
                            <w:w w:val="90"/>
                            <w:sz w:val="24"/>
                          </w:rPr>
                          <w:t>ssh</w:t>
                        </w:r>
                        <w:proofErr w:type="spellEnd"/>
                        <w:proofErr w:type="gramEnd"/>
                        <w:r>
                          <w:rPr>
                            <w:rFonts w:ascii="Arial"/>
                            <w:spacing w:val="-32"/>
                            <w:w w:val="90"/>
                            <w:sz w:val="24"/>
                          </w:rPr>
                          <w:t xml:space="preserve"> </w:t>
                        </w:r>
                        <w:r>
                          <w:rPr>
                            <w:rFonts w:ascii="Arial"/>
                            <w:w w:val="90"/>
                            <w:sz w:val="24"/>
                          </w:rPr>
                          <w:t>connection</w:t>
                        </w:r>
                      </w:p>
                      <w:p w:rsidR="001F307B" w:rsidRDefault="001F307B" w:rsidP="00644B90">
                        <w:pPr>
                          <w:spacing w:before="227"/>
                          <w:ind w:left="355" w:right="491"/>
                          <w:jc w:val="center"/>
                          <w:rPr>
                            <w:rFonts w:ascii="Arial"/>
                            <w:sz w:val="24"/>
                          </w:rPr>
                        </w:pPr>
                        <w:r>
                          <w:rPr>
                            <w:rFonts w:ascii="Arial"/>
                            <w:w w:val="90"/>
                            <w:sz w:val="24"/>
                          </w:rPr>
                          <w:t>Monitors Replicas</w:t>
                        </w:r>
                      </w:p>
                    </w:txbxContent>
                  </v:textbox>
                </v:shape>
                <v:shape id="Text Box 168" o:spid="_x0000_s1192" type="#_x0000_t202" style="position:absolute;left:2923;top:2992;width:2303;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1F307B" w:rsidRDefault="001F307B" w:rsidP="00644B90">
                        <w:pPr>
                          <w:spacing w:before="8"/>
                          <w:rPr>
                            <w:rFonts w:ascii="Arial"/>
                            <w:sz w:val="21"/>
                          </w:rPr>
                        </w:pPr>
                        <w:r>
                          <w:rPr>
                            <w:rFonts w:ascii="Arial"/>
                            <w:sz w:val="21"/>
                          </w:rPr>
                          <w:t>Stores</w:t>
                        </w:r>
                        <w:r>
                          <w:rPr>
                            <w:rFonts w:ascii="Arial"/>
                            <w:spacing w:val="-32"/>
                            <w:sz w:val="21"/>
                          </w:rPr>
                          <w:t xml:space="preserve"> </w:t>
                        </w:r>
                        <w:r>
                          <w:rPr>
                            <w:rFonts w:ascii="Arial"/>
                            <w:sz w:val="21"/>
                          </w:rPr>
                          <w:t>number</w:t>
                        </w:r>
                        <w:r>
                          <w:rPr>
                            <w:rFonts w:ascii="Arial"/>
                            <w:spacing w:val="-32"/>
                            <w:sz w:val="21"/>
                          </w:rPr>
                          <w:t xml:space="preserve"> </w:t>
                        </w:r>
                        <w:r>
                          <w:rPr>
                            <w:rFonts w:ascii="Arial"/>
                            <w:sz w:val="21"/>
                          </w:rPr>
                          <w:t>of</w:t>
                        </w:r>
                        <w:r>
                          <w:rPr>
                            <w:rFonts w:ascii="Arial"/>
                            <w:spacing w:val="-35"/>
                            <w:sz w:val="21"/>
                          </w:rPr>
                          <w:t xml:space="preserve"> </w:t>
                        </w:r>
                        <w:r>
                          <w:rPr>
                            <w:rFonts w:ascii="Arial"/>
                            <w:sz w:val="21"/>
                          </w:rPr>
                          <w:t>restarts</w:t>
                        </w:r>
                      </w:p>
                    </w:txbxContent>
                  </v:textbox>
                </v:shape>
                <v:shape id="Text Box 169" o:spid="_x0000_s1193" type="#_x0000_t202" style="position:absolute;left:6158;top:3522;width:3236;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1F307B" w:rsidRDefault="001F307B" w:rsidP="00644B90">
                        <w:pPr>
                          <w:spacing w:before="3"/>
                          <w:rPr>
                            <w:rFonts w:ascii="Arial"/>
                            <w:sz w:val="24"/>
                          </w:rPr>
                        </w:pPr>
                        <w:r>
                          <w:rPr>
                            <w:rFonts w:ascii="Arial"/>
                            <w:w w:val="95"/>
                            <w:sz w:val="24"/>
                          </w:rPr>
                          <w:t>Retrieves</w:t>
                        </w:r>
                        <w:r>
                          <w:rPr>
                            <w:rFonts w:ascii="Arial"/>
                            <w:spacing w:val="-32"/>
                            <w:w w:val="95"/>
                            <w:sz w:val="24"/>
                          </w:rPr>
                          <w:t xml:space="preserve"> </w:t>
                        </w:r>
                        <w:r>
                          <w:rPr>
                            <w:rFonts w:ascii="Arial"/>
                            <w:w w:val="95"/>
                            <w:sz w:val="24"/>
                          </w:rPr>
                          <w:t>status</w:t>
                        </w:r>
                        <w:r>
                          <w:rPr>
                            <w:rFonts w:ascii="Arial"/>
                            <w:spacing w:val="-32"/>
                            <w:w w:val="95"/>
                            <w:sz w:val="24"/>
                          </w:rPr>
                          <w:t xml:space="preserve"> </w:t>
                        </w:r>
                        <w:r>
                          <w:rPr>
                            <w:rFonts w:ascii="Arial"/>
                            <w:w w:val="95"/>
                            <w:sz w:val="24"/>
                          </w:rPr>
                          <w:t>and</w:t>
                        </w:r>
                        <w:r>
                          <w:rPr>
                            <w:rFonts w:ascii="Arial"/>
                            <w:spacing w:val="-34"/>
                            <w:w w:val="95"/>
                            <w:sz w:val="24"/>
                          </w:rPr>
                          <w:t xml:space="preserve"> </w:t>
                        </w:r>
                        <w:r>
                          <w:rPr>
                            <w:rFonts w:ascii="Arial"/>
                            <w:w w:val="95"/>
                            <w:sz w:val="24"/>
                          </w:rPr>
                          <w:t>uptime</w:t>
                        </w:r>
                        <w:r>
                          <w:rPr>
                            <w:rFonts w:ascii="Arial"/>
                            <w:spacing w:val="-33"/>
                            <w:w w:val="95"/>
                            <w:sz w:val="24"/>
                          </w:rPr>
                          <w:t xml:space="preserve"> </w:t>
                        </w:r>
                        <w:r>
                          <w:rPr>
                            <w:rFonts w:ascii="Arial"/>
                            <w:w w:val="95"/>
                            <w:sz w:val="24"/>
                          </w:rPr>
                          <w:t>data</w:t>
                        </w:r>
                      </w:p>
                    </w:txbxContent>
                  </v:textbox>
                </v:shape>
                <v:shape id="Text Box 170" o:spid="_x0000_s1194" type="#_x0000_t202" style="position:absolute;left:6163;top:4362;width:2969;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1F307B" w:rsidRDefault="001F307B" w:rsidP="00644B90">
                        <w:pPr>
                          <w:spacing w:before="3"/>
                          <w:rPr>
                            <w:rFonts w:ascii="Arial"/>
                            <w:sz w:val="24"/>
                          </w:rPr>
                        </w:pPr>
                        <w:r>
                          <w:rPr>
                            <w:rFonts w:ascii="Arial"/>
                            <w:w w:val="90"/>
                            <w:sz w:val="24"/>
                          </w:rPr>
                          <w:t>Restarts service upon demand</w:t>
                        </w:r>
                      </w:p>
                    </w:txbxContent>
                  </v:textbox>
                </v:shape>
                <w10:wrap type="topAndBottom" anchorx="page"/>
              </v:group>
            </w:pict>
          </mc:Fallback>
        </mc:AlternateContent>
      </w:r>
      <w:r>
        <w:rPr>
          <w:noProof/>
          <w:lang w:val="sv-SE" w:eastAsia="sv-SE"/>
        </w:rPr>
        <mc:AlternateContent>
          <mc:Choice Requires="wpg">
            <w:drawing>
              <wp:anchor distT="0" distB="0" distL="0" distR="0" simplePos="0" relativeHeight="251664384" behindDoc="0" locked="0" layoutInCell="1" allowOverlap="1" wp14:anchorId="100DD85F" wp14:editId="7E3273F9">
                <wp:simplePos x="0" y="0"/>
                <wp:positionH relativeFrom="page">
                  <wp:posOffset>1423035</wp:posOffset>
                </wp:positionH>
                <wp:positionV relativeFrom="paragraph">
                  <wp:posOffset>3482975</wp:posOffset>
                </wp:positionV>
                <wp:extent cx="4572000" cy="255270"/>
                <wp:effectExtent l="635" t="3175"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55270"/>
                          <a:chOff x="2242" y="5485"/>
                          <a:chExt cx="7200" cy="402"/>
                        </a:xfrm>
                      </wpg:grpSpPr>
                      <pic:pic xmlns:pic="http://schemas.openxmlformats.org/drawingml/2006/picture">
                        <pic:nvPicPr>
                          <pic:cNvPr id="2" name="Picture 172"/>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2241" y="5488"/>
                            <a:ext cx="720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3"/>
                        <wps:cNvSpPr txBox="1">
                          <a:spLocks noChangeArrowheads="1"/>
                        </wps:cNvSpPr>
                        <wps:spPr bwMode="auto">
                          <a:xfrm>
                            <a:off x="2241" y="5485"/>
                            <a:ext cx="7200"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307B" w:rsidRDefault="001F307B" w:rsidP="00644B90">
                              <w:pPr>
                                <w:spacing w:before="3"/>
                                <w:ind w:left="2853" w:right="2860"/>
                                <w:jc w:val="center"/>
                                <w:rPr>
                                  <w:rFonts w:ascii="Arial"/>
                                  <w:sz w:val="24"/>
                                </w:rPr>
                              </w:pPr>
                              <w:r>
                                <w:rPr>
                                  <w:rFonts w:ascii="Arial"/>
                                  <w:w w:val="90"/>
                                  <w:sz w:val="24"/>
                                </w:rPr>
                                <w:t>Fig</w:t>
                              </w:r>
                              <w:r>
                                <w:rPr>
                                  <w:rFonts w:ascii="Arial"/>
                                  <w:spacing w:val="-25"/>
                                  <w:w w:val="90"/>
                                  <w:sz w:val="24"/>
                                </w:rPr>
                                <w:t xml:space="preserve"> </w:t>
                              </w:r>
                              <w:r>
                                <w:rPr>
                                  <w:rFonts w:ascii="Arial"/>
                                  <w:w w:val="90"/>
                                  <w:sz w:val="24"/>
                                </w:rPr>
                                <w:t>4:</w:t>
                              </w:r>
                              <w:r>
                                <w:rPr>
                                  <w:rFonts w:ascii="Arial"/>
                                  <w:spacing w:val="-28"/>
                                  <w:w w:val="90"/>
                                  <w:sz w:val="24"/>
                                </w:rPr>
                                <w:t xml:space="preserve"> </w:t>
                              </w:r>
                              <w:r>
                                <w:rPr>
                                  <w:rFonts w:ascii="Arial"/>
                                  <w:w w:val="90"/>
                                  <w:sz w:val="24"/>
                                </w:rPr>
                                <w:t>Back</w:t>
                              </w:r>
                              <w:r>
                                <w:rPr>
                                  <w:rFonts w:ascii="Arial"/>
                                  <w:spacing w:val="-26"/>
                                  <w:w w:val="90"/>
                                  <w:sz w:val="24"/>
                                </w:rPr>
                                <w:t xml:space="preserve"> </w:t>
                              </w:r>
                              <w:r>
                                <w:rPr>
                                  <w:rFonts w:ascii="Arial"/>
                                  <w:w w:val="90"/>
                                  <w:sz w:val="24"/>
                                </w:rP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DD85F" id="Group 1" o:spid="_x0000_s1195" style="position:absolute;margin-left:112.05pt;margin-top:274.25pt;width:5in;height:20.1pt;z-index:251664384;mso-wrap-distance-left:0;mso-wrap-distance-right:0;mso-position-horizontal-relative:page;mso-position-vertical-relative:text" coordorigin="2242,5485" coordsize="720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">
                <v:shape id="Picture 172" o:spid="_x0000_s1196" type="#_x0000_t75" style="position:absolute;left:2241;top:5488;width:7200;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">
                  <v:imagedata r:id="rId93" o:title=""/>
                </v:shape>
                <v:shape id="Text Box 173" o:spid="_x0000_s1197" type="#_x0000_t202" style="position:absolute;left:2241;top:5485;width:72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1F307B" w:rsidRDefault="001F307B" w:rsidP="00644B90">
                        <w:pPr>
                          <w:spacing w:before="3"/>
                          <w:ind w:left="2853" w:right="2860"/>
                          <w:jc w:val="center"/>
                          <w:rPr>
                            <w:rFonts w:ascii="Arial"/>
                            <w:sz w:val="24"/>
                          </w:rPr>
                        </w:pPr>
                        <w:r>
                          <w:rPr>
                            <w:rFonts w:ascii="Arial"/>
                            <w:w w:val="90"/>
                            <w:sz w:val="24"/>
                          </w:rPr>
                          <w:t>Fig</w:t>
                        </w:r>
                        <w:r>
                          <w:rPr>
                            <w:rFonts w:ascii="Arial"/>
                            <w:spacing w:val="-25"/>
                            <w:w w:val="90"/>
                            <w:sz w:val="24"/>
                          </w:rPr>
                          <w:t xml:space="preserve"> </w:t>
                        </w:r>
                        <w:r>
                          <w:rPr>
                            <w:rFonts w:ascii="Arial"/>
                            <w:w w:val="90"/>
                            <w:sz w:val="24"/>
                          </w:rPr>
                          <w:t>4:</w:t>
                        </w:r>
                        <w:r>
                          <w:rPr>
                            <w:rFonts w:ascii="Arial"/>
                            <w:spacing w:val="-28"/>
                            <w:w w:val="90"/>
                            <w:sz w:val="24"/>
                          </w:rPr>
                          <w:t xml:space="preserve"> </w:t>
                        </w:r>
                        <w:r>
                          <w:rPr>
                            <w:rFonts w:ascii="Arial"/>
                            <w:w w:val="90"/>
                            <w:sz w:val="24"/>
                          </w:rPr>
                          <w:t>Back</w:t>
                        </w:r>
                        <w:r>
                          <w:rPr>
                            <w:rFonts w:ascii="Arial"/>
                            <w:spacing w:val="-26"/>
                            <w:w w:val="90"/>
                            <w:sz w:val="24"/>
                          </w:rPr>
                          <w:t xml:space="preserve"> </w:t>
                        </w:r>
                        <w:r>
                          <w:rPr>
                            <w:rFonts w:ascii="Arial"/>
                            <w:w w:val="90"/>
                            <w:sz w:val="24"/>
                          </w:rPr>
                          <w:t>End</w:t>
                        </w:r>
                      </w:p>
                    </w:txbxContent>
                  </v:textbox>
                </v:shape>
                <w10:wrap type="topAndBottom" anchorx="page"/>
              </v:group>
            </w:pict>
          </mc:Fallback>
        </mc:AlternateContent>
      </w:r>
    </w:p>
    <w:p w:rsidR="00644B90" w:rsidRDefault="00644B90" w:rsidP="00644B90">
      <w:pPr>
        <w:pStyle w:val="BodyText"/>
        <w:spacing w:before="9"/>
        <w:rPr>
          <w:sz w:val="5"/>
        </w:rPr>
      </w:pPr>
    </w:p>
    <w:p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r w:rsidRPr="007E5732">
        <w:rPr>
          <w:rFonts w:ascii="Arial" w:hAnsi="Arial" w:cs="Arial"/>
          <w:b/>
          <w:bCs/>
          <w:color w:val="222222"/>
          <w:sz w:val="24"/>
          <w:szCs w:val="24"/>
          <w:shd w:val="clear" w:color="auto" w:fill="FFFFFF"/>
        </w:rPr>
        <w:t>4.Requirements:</w:t>
      </w:r>
    </w:p>
    <w:p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Requirements for a software development project is divided into two parts. They are:</w:t>
      </w:r>
    </w:p>
    <w:p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 xml:space="preserve"> </w:t>
      </w:r>
    </w:p>
    <w:p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p>
    <w:p w:rsidR="00354544" w:rsidRPr="007E5732" w:rsidRDefault="00354544" w:rsidP="00354544">
      <w:pPr>
        <w:widowControl w:val="0"/>
        <w:overflowPunct w:val="0"/>
        <w:autoSpaceDE w:val="0"/>
        <w:autoSpaceDN w:val="0"/>
        <w:adjustRightInd w:val="0"/>
        <w:spacing w:after="0" w:line="224" w:lineRule="auto"/>
        <w:rPr>
          <w:rFonts w:ascii="Arial" w:hAnsi="Arial" w:cs="Arial"/>
          <w:bCs/>
          <w:color w:val="222222"/>
          <w:sz w:val="24"/>
          <w:szCs w:val="24"/>
          <w:shd w:val="clear" w:color="auto" w:fill="FFFFFF"/>
        </w:rPr>
      </w:pPr>
      <w:r w:rsidRPr="007E5732">
        <w:rPr>
          <w:rFonts w:ascii="Arial" w:hAnsi="Arial" w:cs="Arial"/>
          <w:b/>
          <w:bCs/>
          <w:noProof/>
          <w:color w:val="222222"/>
          <w:sz w:val="24"/>
          <w:szCs w:val="24"/>
          <w:lang w:val="sv-SE" w:eastAsia="sv-SE"/>
        </w:rPr>
        <w:drawing>
          <wp:inline distT="0" distB="0" distL="0" distR="0" wp14:anchorId="709811E3" wp14:editId="14F32A2D">
            <wp:extent cx="5562600" cy="1362075"/>
            <wp:effectExtent l="0" t="38100" r="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354544" w:rsidRPr="007E5732"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354544" w:rsidRDefault="00354544"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9576FD" w:rsidRDefault="009576FD"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9576FD" w:rsidRPr="007E5732" w:rsidRDefault="009576FD" w:rsidP="00354544">
      <w:pPr>
        <w:widowControl w:val="0"/>
        <w:overflowPunct w:val="0"/>
        <w:autoSpaceDE w:val="0"/>
        <w:autoSpaceDN w:val="0"/>
        <w:adjustRightInd w:val="0"/>
        <w:spacing w:after="0" w:line="224" w:lineRule="auto"/>
        <w:rPr>
          <w:rFonts w:ascii="Arial" w:hAnsi="Arial" w:cs="Arial"/>
          <w:b/>
          <w:bCs/>
          <w:color w:val="222222"/>
          <w:sz w:val="24"/>
          <w:szCs w:val="24"/>
          <w:shd w:val="clear" w:color="auto" w:fill="FFFFFF"/>
        </w:rPr>
      </w:pPr>
    </w:p>
    <w:p w:rsidR="00354544" w:rsidRPr="007E5732" w:rsidRDefault="00354544" w:rsidP="00644B90">
      <w:pPr>
        <w:spacing w:before="240" w:line="360" w:lineRule="auto"/>
        <w:outlineLvl w:val="0"/>
        <w:rPr>
          <w:rFonts w:ascii="Arial" w:hAnsi="Arial" w:cs="Arial"/>
          <w:b/>
          <w:bCs/>
          <w:color w:val="222222"/>
          <w:sz w:val="24"/>
          <w:szCs w:val="24"/>
          <w:shd w:val="clear" w:color="auto" w:fill="FFFFFF"/>
        </w:rPr>
      </w:pPr>
      <w:r w:rsidRPr="007E5732">
        <w:rPr>
          <w:rFonts w:ascii="Arial" w:hAnsi="Arial" w:cs="Arial"/>
          <w:bCs/>
          <w:color w:val="222222"/>
          <w:sz w:val="24"/>
          <w:szCs w:val="24"/>
          <w:shd w:val="clear" w:color="auto" w:fill="FFFFFF"/>
        </w:rPr>
        <w:lastRenderedPageBreak/>
        <w:t xml:space="preserve"> </w:t>
      </w:r>
      <w:r w:rsidRPr="007E5732">
        <w:rPr>
          <w:rFonts w:ascii="Arial" w:hAnsi="Arial" w:cs="Arial"/>
          <w:b/>
          <w:bCs/>
          <w:color w:val="222222"/>
          <w:sz w:val="24"/>
          <w:szCs w:val="24"/>
          <w:shd w:val="clear" w:color="auto" w:fill="FFFFFF"/>
        </w:rPr>
        <w:t>4.1 User Requirements:</w:t>
      </w:r>
    </w:p>
    <w:p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noProof/>
          <w:color w:val="222222"/>
          <w:sz w:val="21"/>
          <w:szCs w:val="21"/>
        </w:rPr>
        <w:t>The u</w:t>
      </w:r>
      <w:r w:rsidRPr="00D50BA8">
        <w:rPr>
          <w:rFonts w:ascii="Arial" w:hAnsi="Arial" w:cs="Arial"/>
          <w:b/>
          <w:bCs/>
          <w:noProof/>
          <w:color w:val="222222"/>
          <w:sz w:val="21"/>
          <w:szCs w:val="21"/>
        </w:rPr>
        <w:t>ser</w:t>
      </w:r>
      <w:r w:rsidRPr="007E5732">
        <w:rPr>
          <w:rFonts w:ascii="Arial" w:hAnsi="Arial" w:cs="Arial"/>
          <w:b/>
          <w:bCs/>
          <w:color w:val="222222"/>
          <w:sz w:val="21"/>
          <w:szCs w:val="21"/>
        </w:rPr>
        <w:t xml:space="preserve"> requirement(s) specification</w:t>
      </w:r>
      <w:r w:rsidRPr="007E5732">
        <w:rPr>
          <w:rStyle w:val="apple-converted-space"/>
          <w:rFonts w:ascii="Arial" w:hAnsi="Arial" w:cs="Arial"/>
          <w:color w:val="222222"/>
          <w:sz w:val="21"/>
          <w:szCs w:val="21"/>
        </w:rPr>
        <w:t> </w:t>
      </w:r>
      <w:r w:rsidRPr="007E5732">
        <w:rPr>
          <w:rFonts w:ascii="Arial" w:hAnsi="Arial" w:cs="Arial"/>
          <w:color w:val="222222"/>
          <w:sz w:val="21"/>
          <w:szCs w:val="21"/>
        </w:rPr>
        <w:t>is a document usually</w:t>
      </w:r>
      <w:r w:rsidRPr="007E5732">
        <w:rPr>
          <w:rStyle w:val="apple-converted-space"/>
          <w:rFonts w:ascii="Arial" w:hAnsi="Arial" w:cs="Arial"/>
          <w:color w:val="222222"/>
          <w:sz w:val="21"/>
          <w:szCs w:val="21"/>
        </w:rPr>
        <w:t> </w:t>
      </w:r>
      <w:r w:rsidRPr="007E5732">
        <w:rPr>
          <w:rFonts w:ascii="Arial" w:hAnsi="Arial" w:cs="Arial"/>
          <w:color w:val="222222"/>
          <w:sz w:val="21"/>
          <w:szCs w:val="21"/>
        </w:rPr>
        <w:t>that specifies what the user expects the software to be able to do.</w:t>
      </w:r>
    </w:p>
    <w:p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r w:rsidRPr="007E5732">
        <w:rPr>
          <w:rFonts w:ascii="Arial" w:hAnsi="Arial" w:cs="Arial"/>
          <w:color w:val="222222"/>
          <w:sz w:val="21"/>
          <w:szCs w:val="21"/>
        </w:rPr>
        <w:t>Following are the requirements provided for the user.</w:t>
      </w:r>
    </w:p>
    <w:p w:rsidR="00354544" w:rsidRPr="007E5732" w:rsidRDefault="00354544" w:rsidP="00354544">
      <w:pPr>
        <w:pStyle w:val="NormalWeb"/>
        <w:shd w:val="clear" w:color="auto" w:fill="FFFFFF"/>
        <w:spacing w:before="120" w:beforeAutospacing="0" w:after="120" w:afterAutospacing="0"/>
        <w:rPr>
          <w:rFonts w:ascii="Arial" w:hAnsi="Arial" w:cs="Arial"/>
          <w:color w:val="222222"/>
          <w:sz w:val="21"/>
          <w:szCs w:val="21"/>
        </w:rPr>
      </w:pPr>
    </w:p>
    <w:tbl>
      <w:tblPr>
        <w:tblStyle w:val="TableGrid"/>
        <w:tblW w:w="9639" w:type="dxa"/>
        <w:tblInd w:w="-1139" w:type="dxa"/>
        <w:tblLayout w:type="fixed"/>
        <w:tblLook w:val="04A0" w:firstRow="1" w:lastRow="0" w:firstColumn="1" w:lastColumn="0" w:noHBand="0" w:noVBand="1"/>
      </w:tblPr>
      <w:tblGrid>
        <w:gridCol w:w="981"/>
        <w:gridCol w:w="1571"/>
        <w:gridCol w:w="1009"/>
        <w:gridCol w:w="987"/>
        <w:gridCol w:w="952"/>
        <w:gridCol w:w="1004"/>
        <w:gridCol w:w="1009"/>
        <w:gridCol w:w="709"/>
        <w:gridCol w:w="1417"/>
      </w:tblGrid>
      <w:tr w:rsidR="00644B90" w:rsidRPr="007E5732" w:rsidTr="007E06FC">
        <w:tc>
          <w:tcPr>
            <w:tcW w:w="981" w:type="dxa"/>
          </w:tcPr>
          <w:p w:rsidR="00644B90" w:rsidRPr="007E5732" w:rsidRDefault="00644B90" w:rsidP="00E172A1">
            <w:pPr>
              <w:spacing w:before="240" w:line="360" w:lineRule="auto"/>
              <w:rPr>
                <w:rStyle w:val="Strong"/>
                <w:rFonts w:ascii="Arial" w:hAnsi="Arial" w:cs="Arial"/>
                <w:color w:val="4A4A4A"/>
                <w:sz w:val="20"/>
                <w:szCs w:val="20"/>
                <w:shd w:val="clear" w:color="auto" w:fill="FFFFFF"/>
              </w:rPr>
            </w:pPr>
            <w:r w:rsidRPr="007E5732">
              <w:rPr>
                <w:rStyle w:val="Strong"/>
                <w:rFonts w:ascii="Arial" w:hAnsi="Arial" w:cs="Arial"/>
                <w:color w:val="4A4A4A"/>
                <w:sz w:val="20"/>
                <w:szCs w:val="20"/>
                <w:shd w:val="clear" w:color="auto" w:fill="FFFFFF"/>
              </w:rPr>
              <w:t>Serial number</w:t>
            </w:r>
          </w:p>
        </w:tc>
        <w:tc>
          <w:tcPr>
            <w:tcW w:w="1571"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Requirement</w:t>
            </w:r>
          </w:p>
        </w:tc>
        <w:tc>
          <w:tcPr>
            <w:tcW w:w="1009"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Pr>
                <w:rStyle w:val="Strong"/>
                <w:rFonts w:ascii="Arial" w:hAnsi="Arial" w:cs="Arial"/>
                <w:color w:val="4A4A4A"/>
                <w:sz w:val="20"/>
                <w:szCs w:val="20"/>
                <w:shd w:val="clear" w:color="auto" w:fill="FFFFFF"/>
              </w:rPr>
              <w:t>Identification String</w:t>
            </w:r>
          </w:p>
        </w:tc>
        <w:tc>
          <w:tcPr>
            <w:tcW w:w="987"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Change date</w:t>
            </w:r>
          </w:p>
        </w:tc>
        <w:tc>
          <w:tcPr>
            <w:tcW w:w="952"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Module</w:t>
            </w:r>
          </w:p>
        </w:tc>
        <w:tc>
          <w:tcPr>
            <w:tcW w:w="1004"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Type</w:t>
            </w:r>
          </w:p>
        </w:tc>
        <w:tc>
          <w:tcPr>
            <w:tcW w:w="1009"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Dependencies</w:t>
            </w:r>
          </w:p>
        </w:tc>
        <w:tc>
          <w:tcPr>
            <w:tcW w:w="709" w:type="dxa"/>
          </w:tcPr>
          <w:p w:rsidR="00644B90" w:rsidRPr="007E5732" w:rsidRDefault="00644B90" w:rsidP="00E172A1">
            <w:pPr>
              <w:spacing w:before="240" w:line="360" w:lineRule="auto"/>
              <w:rPr>
                <w:rFonts w:ascii="Arial" w:hAnsi="Arial" w:cs="Arial"/>
                <w:bCs/>
                <w:color w:val="222222"/>
                <w:sz w:val="20"/>
                <w:szCs w:val="20"/>
                <w:shd w:val="clear" w:color="auto" w:fill="FFFFFF"/>
              </w:rPr>
            </w:pPr>
            <w:r w:rsidRPr="007E5732">
              <w:rPr>
                <w:rStyle w:val="Strong"/>
                <w:rFonts w:ascii="Arial" w:hAnsi="Arial" w:cs="Arial"/>
                <w:color w:val="4A4A4A"/>
                <w:sz w:val="20"/>
                <w:szCs w:val="20"/>
                <w:shd w:val="clear" w:color="auto" w:fill="FFFFFF"/>
              </w:rPr>
              <w:t>Test</w:t>
            </w:r>
          </w:p>
        </w:tc>
        <w:tc>
          <w:tcPr>
            <w:tcW w:w="1417" w:type="dxa"/>
          </w:tcPr>
          <w:p w:rsidR="00644B90" w:rsidRPr="007E5732" w:rsidRDefault="00644B90" w:rsidP="00E172A1">
            <w:pPr>
              <w:spacing w:before="240" w:line="360" w:lineRule="auto"/>
              <w:rPr>
                <w:rStyle w:val="Strong"/>
                <w:rFonts w:ascii="Arial" w:hAnsi="Arial" w:cs="Arial"/>
                <w:color w:val="4A4A4A"/>
                <w:sz w:val="20"/>
                <w:szCs w:val="20"/>
                <w:shd w:val="clear" w:color="auto" w:fill="FFFFFF"/>
              </w:rPr>
            </w:pPr>
            <w:r w:rsidRPr="007E5732">
              <w:rPr>
                <w:rStyle w:val="Strong"/>
                <w:rFonts w:ascii="Arial" w:hAnsi="Arial" w:cs="Arial"/>
                <w:color w:val="4A4A4A"/>
                <w:sz w:val="20"/>
                <w:szCs w:val="20"/>
                <w:shd w:val="clear" w:color="auto" w:fill="FFFFFF"/>
              </w:rPr>
              <w:t>Description</w:t>
            </w:r>
          </w:p>
        </w:tc>
      </w:tr>
      <w:tr w:rsidR="00644B90" w:rsidRPr="007E5732" w:rsidTr="007E06FC">
        <w:tc>
          <w:tcPr>
            <w:tcW w:w="981" w:type="dxa"/>
          </w:tcPr>
          <w:p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p>
        </w:tc>
        <w:tc>
          <w:tcPr>
            <w:tcW w:w="1571" w:type="dxa"/>
          </w:tcPr>
          <w:p w:rsidR="00644B90" w:rsidRDefault="00644B90"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Giving sign-in, sign-up, login options to the user</w:t>
            </w:r>
            <w:r w:rsidR="00150E7A" w:rsidRPr="00150E7A">
              <w:rPr>
                <w:rFonts w:ascii="Arial" w:hAnsi="Arial" w:cs="Arial"/>
                <w:bCs/>
                <w:color w:val="222222"/>
                <w:shd w:val="clear" w:color="auto" w:fill="FFFFFF"/>
              </w:rPr>
              <w:t>.</w:t>
            </w:r>
          </w:p>
        </w:tc>
        <w:tc>
          <w:tcPr>
            <w:tcW w:w="1009" w:type="dxa"/>
          </w:tcPr>
          <w:p w:rsidR="00644B90" w:rsidRDefault="00644B90"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6F1564">
              <w:rPr>
                <w:rFonts w:ascii="Arial" w:hAnsi="Arial" w:cs="Arial"/>
                <w:b/>
                <w:bCs/>
                <w:color w:val="222222"/>
                <w:shd w:val="clear" w:color="auto" w:fill="FFFFFF"/>
              </w:rPr>
              <w:t>1</w:t>
            </w:r>
          </w:p>
        </w:tc>
        <w:tc>
          <w:tcPr>
            <w:tcW w:w="987" w:type="dxa"/>
          </w:tcPr>
          <w:p w:rsidR="00644B90" w:rsidRDefault="00644B90"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644B90" w:rsidRDefault="00644B90"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644B90" w:rsidRPr="007E5732" w:rsidRDefault="00644B90" w:rsidP="00E172A1">
            <w:pPr>
              <w:spacing w:before="240"/>
              <w:rPr>
                <w:rFonts w:ascii="Arial" w:hAnsi="Arial" w:cs="Arial"/>
                <w:b/>
                <w:bCs/>
                <w:color w:val="222222"/>
                <w:shd w:val="clear" w:color="auto" w:fill="FFFFFF"/>
              </w:rPr>
            </w:pPr>
          </w:p>
        </w:tc>
        <w:tc>
          <w:tcPr>
            <w:tcW w:w="709" w:type="dxa"/>
          </w:tcPr>
          <w:p w:rsidR="00644B90" w:rsidRPr="007E5732" w:rsidRDefault="00644B90" w:rsidP="00E172A1">
            <w:pPr>
              <w:spacing w:before="240"/>
              <w:rPr>
                <w:rFonts w:ascii="Arial" w:hAnsi="Arial" w:cs="Arial"/>
                <w:b/>
                <w:bCs/>
                <w:color w:val="222222"/>
                <w:shd w:val="clear" w:color="auto" w:fill="FFFFFF"/>
              </w:rPr>
            </w:pPr>
          </w:p>
        </w:tc>
        <w:tc>
          <w:tcPr>
            <w:tcW w:w="1417" w:type="dxa"/>
          </w:tcPr>
          <w:p w:rsidR="00644B90" w:rsidRDefault="00644B90"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It is used ti describe the GUI for the users.</w:t>
            </w:r>
          </w:p>
        </w:tc>
      </w:tr>
      <w:tr w:rsidR="00644B90" w:rsidRPr="007E5732" w:rsidTr="007E06FC">
        <w:tc>
          <w:tcPr>
            <w:tcW w:w="981" w:type="dxa"/>
          </w:tcPr>
          <w:p w:rsidR="00644B90" w:rsidRPr="007E5732" w:rsidRDefault="00644B90"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2</w:t>
            </w:r>
          </w:p>
        </w:tc>
        <w:tc>
          <w:tcPr>
            <w:tcW w:w="1571" w:type="dxa"/>
          </w:tcPr>
          <w:p w:rsidR="00644B90" w:rsidRPr="007E5732" w:rsidRDefault="00E24095" w:rsidP="00FB2AA3">
            <w:pPr>
              <w:spacing w:before="240"/>
              <w:rPr>
                <w:rFonts w:ascii="Arial" w:hAnsi="Arial" w:cs="Arial"/>
                <w:bCs/>
                <w:color w:val="222222"/>
                <w:shd w:val="clear" w:color="auto" w:fill="FFFFFF"/>
              </w:rPr>
            </w:pPr>
            <w:r w:rsidRPr="00150E7A">
              <w:rPr>
                <w:rFonts w:ascii="Arial" w:hAnsi="Arial" w:cs="Arial"/>
                <w:bCs/>
                <w:color w:val="222222"/>
                <w:shd w:val="clear" w:color="auto" w:fill="FFFFFF"/>
              </w:rPr>
              <w:t>Error detected if email format is invalid.</w:t>
            </w:r>
          </w:p>
        </w:tc>
        <w:tc>
          <w:tcPr>
            <w:tcW w:w="1009" w:type="dxa"/>
          </w:tcPr>
          <w:p w:rsidR="00644B90" w:rsidRPr="007E5732" w:rsidRDefault="00644B90"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UR2</w:t>
            </w:r>
          </w:p>
        </w:tc>
        <w:tc>
          <w:tcPr>
            <w:tcW w:w="987" w:type="dxa"/>
          </w:tcPr>
          <w:p w:rsidR="00644B90" w:rsidRPr="007E5732" w:rsidRDefault="00644B90"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644B90" w:rsidRPr="007E5732" w:rsidRDefault="00644B90" w:rsidP="00E172A1">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Front End</w:t>
            </w:r>
          </w:p>
        </w:tc>
        <w:tc>
          <w:tcPr>
            <w:tcW w:w="1004" w:type="dxa"/>
          </w:tcPr>
          <w:p w:rsidR="00644B90" w:rsidRPr="007E5732" w:rsidRDefault="00644B90" w:rsidP="00E172A1">
            <w:pPr>
              <w:spacing w:before="240" w:line="360" w:lineRule="auto"/>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w:t>
            </w:r>
            <w:r>
              <w:rPr>
                <w:rFonts w:ascii="Arial" w:hAnsi="Arial" w:cs="Arial"/>
                <w:bCs/>
                <w:color w:val="222222"/>
                <w:sz w:val="24"/>
                <w:szCs w:val="24"/>
                <w:shd w:val="clear" w:color="auto" w:fill="FFFFFF"/>
              </w:rPr>
              <w:t>al</w:t>
            </w:r>
          </w:p>
        </w:tc>
        <w:tc>
          <w:tcPr>
            <w:tcW w:w="1009" w:type="dxa"/>
          </w:tcPr>
          <w:p w:rsidR="00644B90" w:rsidRPr="007E5732" w:rsidRDefault="00644B90" w:rsidP="00E172A1">
            <w:pPr>
              <w:spacing w:before="240" w:line="360" w:lineRule="auto"/>
              <w:rPr>
                <w:rFonts w:ascii="Arial" w:hAnsi="Arial" w:cs="Arial"/>
                <w:bCs/>
                <w:color w:val="222222"/>
                <w:sz w:val="24"/>
                <w:szCs w:val="24"/>
                <w:shd w:val="clear" w:color="auto" w:fill="FFFFFF"/>
              </w:rPr>
            </w:pPr>
          </w:p>
        </w:tc>
        <w:tc>
          <w:tcPr>
            <w:tcW w:w="709" w:type="dxa"/>
          </w:tcPr>
          <w:p w:rsidR="00644B90" w:rsidRPr="007E5732" w:rsidRDefault="00644B90" w:rsidP="00E172A1">
            <w:pPr>
              <w:spacing w:before="240" w:line="360" w:lineRule="auto"/>
              <w:rPr>
                <w:rFonts w:ascii="Arial" w:hAnsi="Arial" w:cs="Arial"/>
                <w:b/>
                <w:bCs/>
                <w:color w:val="222222"/>
                <w:sz w:val="24"/>
                <w:szCs w:val="24"/>
                <w:shd w:val="clear" w:color="auto" w:fill="FFFFFF"/>
              </w:rPr>
            </w:pPr>
          </w:p>
        </w:tc>
        <w:tc>
          <w:tcPr>
            <w:tcW w:w="1417" w:type="dxa"/>
          </w:tcPr>
          <w:p w:rsidR="00644B90" w:rsidRPr="007E5732" w:rsidRDefault="002A6924" w:rsidP="002A6924">
            <w:pPr>
              <w:spacing w:before="240"/>
              <w:rPr>
                <w:rFonts w:ascii="Arial" w:hAnsi="Arial" w:cs="Arial"/>
                <w:bCs/>
                <w:color w:val="222222"/>
                <w:sz w:val="20"/>
                <w:szCs w:val="20"/>
                <w:shd w:val="clear" w:color="auto" w:fill="FFFFFF"/>
              </w:rPr>
            </w:pPr>
            <w:r w:rsidRPr="002A6924">
              <w:rPr>
                <w:rFonts w:ascii="Arial" w:hAnsi="Arial" w:cs="Arial"/>
                <w:bCs/>
                <w:noProof/>
                <w:color w:val="222222"/>
                <w:shd w:val="clear" w:color="auto" w:fill="FFFFFF"/>
              </w:rPr>
              <w:t>Error will be detected if email format is invalid without "@" and ".".</w:t>
            </w:r>
          </w:p>
        </w:tc>
      </w:tr>
      <w:tr w:rsidR="00A11DD8" w:rsidRPr="007E5732" w:rsidTr="007E06FC">
        <w:tc>
          <w:tcPr>
            <w:tcW w:w="981" w:type="dxa"/>
          </w:tcPr>
          <w:p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3</w:t>
            </w:r>
          </w:p>
        </w:tc>
        <w:tc>
          <w:tcPr>
            <w:tcW w:w="1571" w:type="dxa"/>
          </w:tcPr>
          <w:p w:rsidR="00A11DD8" w:rsidRPr="002A6924" w:rsidRDefault="00A11DD8" w:rsidP="00FB2AA3">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Authentication fails incorrect details.</w:t>
            </w:r>
          </w:p>
        </w:tc>
        <w:tc>
          <w:tcPr>
            <w:tcW w:w="1009"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UR3</w:t>
            </w:r>
          </w:p>
        </w:tc>
        <w:tc>
          <w:tcPr>
            <w:tcW w:w="987"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rsidR="00A11DD8"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rsidR="00A11DD8" w:rsidRPr="002A6924" w:rsidRDefault="00A11DD8" w:rsidP="002A6924">
            <w:pPr>
              <w:spacing w:before="240"/>
              <w:rPr>
                <w:rFonts w:ascii="Arial" w:hAnsi="Arial" w:cs="Arial"/>
                <w:bCs/>
                <w:noProof/>
                <w:color w:val="222222"/>
                <w:shd w:val="clear" w:color="auto" w:fill="FFFFFF"/>
              </w:rPr>
            </w:pPr>
            <w:r w:rsidRPr="0057692B">
              <w:rPr>
                <w:rFonts w:ascii="Arial" w:hAnsi="Arial" w:cs="Arial"/>
                <w:bCs/>
                <w:noProof/>
                <w:color w:val="222222"/>
                <w:shd w:val="clear" w:color="auto" w:fill="FFFFFF"/>
              </w:rPr>
              <w:t>Click on sign-in button and enter user credentials. Error occurs if the user enters the incorrect data.</w:t>
            </w:r>
          </w:p>
        </w:tc>
      </w:tr>
      <w:tr w:rsidR="00A11DD8" w:rsidRPr="007E5732" w:rsidTr="007E06FC">
        <w:tc>
          <w:tcPr>
            <w:tcW w:w="981" w:type="dxa"/>
          </w:tcPr>
          <w:p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4</w:t>
            </w:r>
          </w:p>
        </w:tc>
        <w:tc>
          <w:tcPr>
            <w:tcW w:w="1571" w:type="dxa"/>
          </w:tcPr>
          <w:p w:rsidR="00A11DD8" w:rsidRDefault="00A11DD8" w:rsidP="00FB2AA3">
            <w:pPr>
              <w:spacing w:before="240"/>
              <w:rPr>
                <w:rFonts w:ascii="Arial" w:hAnsi="Arial" w:cs="Arial"/>
                <w:bCs/>
                <w:color w:val="222222"/>
                <w:shd w:val="clear" w:color="auto" w:fill="FFFFFF"/>
              </w:rPr>
            </w:pPr>
            <w:r w:rsidRPr="002A6924">
              <w:rPr>
                <w:rFonts w:ascii="Arial" w:hAnsi="Arial" w:cs="Arial"/>
                <w:bCs/>
                <w:color w:val="222222"/>
                <w:shd w:val="clear" w:color="auto" w:fill="FFFFFF"/>
              </w:rPr>
              <w:t>The user details are stored in database</w:t>
            </w:r>
            <w:r w:rsidRPr="00150E7A">
              <w:rPr>
                <w:rFonts w:ascii="Arial" w:hAnsi="Arial" w:cs="Arial"/>
                <w:bCs/>
                <w:color w:val="222222"/>
                <w:shd w:val="clear" w:color="auto" w:fill="FFFFFF"/>
              </w:rPr>
              <w:t>.</w:t>
            </w:r>
          </w:p>
        </w:tc>
        <w:tc>
          <w:tcPr>
            <w:tcW w:w="1009"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4</w:t>
            </w:r>
          </w:p>
        </w:tc>
        <w:tc>
          <w:tcPr>
            <w:tcW w:w="987" w:type="dxa"/>
          </w:tcPr>
          <w:p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rsidR="00A11DD8" w:rsidRPr="007E5732"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rsidR="00A11DD8" w:rsidRPr="0057692B" w:rsidRDefault="00A11DD8" w:rsidP="002A6924">
            <w:pPr>
              <w:spacing w:before="240"/>
              <w:rPr>
                <w:rFonts w:ascii="Arial" w:hAnsi="Arial" w:cs="Arial"/>
                <w:bCs/>
                <w:noProof/>
                <w:color w:val="222222"/>
                <w:shd w:val="clear" w:color="auto" w:fill="FFFFFF"/>
              </w:rPr>
            </w:pPr>
            <w:r w:rsidRPr="002A6924">
              <w:rPr>
                <w:rFonts w:ascii="Arial" w:hAnsi="Arial" w:cs="Arial"/>
                <w:bCs/>
                <w:noProof/>
                <w:color w:val="222222"/>
                <w:shd w:val="clear" w:color="auto" w:fill="FFFFFF"/>
              </w:rPr>
              <w:t>The user details are stored in corresponding columns in the secure database.</w:t>
            </w:r>
          </w:p>
        </w:tc>
      </w:tr>
      <w:tr w:rsidR="00A11DD8" w:rsidRPr="007E5732" w:rsidTr="007E06FC">
        <w:tc>
          <w:tcPr>
            <w:tcW w:w="981" w:type="dxa"/>
          </w:tcPr>
          <w:p w:rsidR="00A11DD8" w:rsidRPr="007E5732" w:rsidRDefault="00A11DD8" w:rsidP="00E172A1">
            <w:pPr>
              <w:spacing w:before="240" w:line="360" w:lineRule="auto"/>
              <w:rPr>
                <w:rFonts w:ascii="Arial" w:hAnsi="Arial" w:cs="Arial"/>
                <w:bCs/>
                <w:color w:val="222222"/>
                <w:shd w:val="clear" w:color="auto" w:fill="FFFFFF"/>
              </w:rPr>
            </w:pPr>
            <w:bookmarkStart w:id="5" w:name="_Hlk485337842"/>
            <w:bookmarkEnd w:id="4"/>
            <w:r>
              <w:rPr>
                <w:rFonts w:ascii="Arial" w:hAnsi="Arial" w:cs="Arial"/>
                <w:bCs/>
                <w:color w:val="222222"/>
                <w:shd w:val="clear" w:color="auto" w:fill="FFFFFF"/>
              </w:rPr>
              <w:lastRenderedPageBreak/>
              <w:t>5</w:t>
            </w:r>
          </w:p>
        </w:tc>
        <w:tc>
          <w:tcPr>
            <w:tcW w:w="1571" w:type="dxa"/>
          </w:tcPr>
          <w:p w:rsidR="00A11DD8" w:rsidRPr="007E5732" w:rsidRDefault="00A11DD8" w:rsidP="00DA7B8A">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user password stored in database is encrypted.</w:t>
            </w:r>
          </w:p>
        </w:tc>
        <w:tc>
          <w:tcPr>
            <w:tcW w:w="1009"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5</w:t>
            </w:r>
          </w:p>
        </w:tc>
        <w:tc>
          <w:tcPr>
            <w:tcW w:w="987" w:type="dxa"/>
          </w:tcPr>
          <w:p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 End</w:t>
            </w:r>
          </w:p>
        </w:tc>
        <w:tc>
          <w:tcPr>
            <w:tcW w:w="1004" w:type="dxa"/>
          </w:tcPr>
          <w:p w:rsidR="00A11DD8" w:rsidRPr="007E5732" w:rsidRDefault="00A11DD8" w:rsidP="00E172A1">
            <w:pPr>
              <w:spacing w:before="240" w:line="360" w:lineRule="auto"/>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rsidR="00A11DD8" w:rsidRPr="0057692B" w:rsidRDefault="00A11DD8" w:rsidP="0057692B">
            <w:pPr>
              <w:spacing w:before="240"/>
              <w:rPr>
                <w:rFonts w:ascii="Arial" w:hAnsi="Arial" w:cs="Arial"/>
                <w:bCs/>
                <w:noProof/>
                <w:color w:val="222222"/>
                <w:shd w:val="clear" w:color="auto" w:fill="FFFFFF"/>
              </w:rPr>
            </w:pPr>
            <w:r>
              <w:rPr>
                <w:rFonts w:ascii="Arial" w:hAnsi="Arial" w:cs="Arial"/>
                <w:bCs/>
                <w:noProof/>
                <w:color w:val="222222"/>
                <w:shd w:val="clear" w:color="auto" w:fill="FFFFFF"/>
              </w:rPr>
              <w:t>T</w:t>
            </w:r>
            <w:r w:rsidRPr="0057692B">
              <w:rPr>
                <w:rFonts w:ascii="Arial" w:hAnsi="Arial" w:cs="Arial"/>
                <w:bCs/>
                <w:noProof/>
                <w:color w:val="222222"/>
                <w:shd w:val="clear" w:color="auto" w:fill="FFFFFF"/>
              </w:rPr>
              <w:t>he user credentials are stored in database</w:t>
            </w:r>
            <w:r>
              <w:rPr>
                <w:rFonts w:ascii="Arial" w:hAnsi="Arial" w:cs="Arial"/>
                <w:bCs/>
                <w:noProof/>
                <w:color w:val="222222"/>
                <w:shd w:val="clear" w:color="auto" w:fill="FFFFFF"/>
              </w:rPr>
              <w:t xml:space="preserve"> GUI</w:t>
            </w:r>
            <w:r w:rsidRPr="0057692B">
              <w:rPr>
                <w:rFonts w:ascii="Arial" w:hAnsi="Arial" w:cs="Arial"/>
                <w:bCs/>
                <w:noProof/>
                <w:color w:val="222222"/>
                <w:shd w:val="clear" w:color="auto" w:fill="FFFFFF"/>
              </w:rPr>
              <w:t>. T</w:t>
            </w:r>
            <w:r>
              <w:rPr>
                <w:rFonts w:ascii="Arial" w:hAnsi="Arial" w:cs="Arial"/>
                <w:bCs/>
                <w:noProof/>
                <w:color w:val="222222"/>
                <w:shd w:val="clear" w:color="auto" w:fill="FFFFFF"/>
              </w:rPr>
              <w:t xml:space="preserve">he password is encrypted in </w:t>
            </w:r>
            <w:r w:rsidRPr="0057692B">
              <w:rPr>
                <w:rFonts w:ascii="Arial" w:hAnsi="Arial" w:cs="Arial"/>
                <w:bCs/>
                <w:noProof/>
                <w:color w:val="222222"/>
                <w:shd w:val="clear" w:color="auto" w:fill="FFFFFF"/>
              </w:rPr>
              <w:t>database</w:t>
            </w:r>
            <w:r>
              <w:rPr>
                <w:rFonts w:ascii="Arial" w:hAnsi="Arial" w:cs="Arial"/>
                <w:bCs/>
                <w:noProof/>
                <w:color w:val="222222"/>
                <w:shd w:val="clear" w:color="auto" w:fill="FFFFFF"/>
              </w:rPr>
              <w:t>.</w:t>
            </w:r>
          </w:p>
        </w:tc>
      </w:tr>
      <w:tr w:rsidR="00A11DD8" w:rsidRPr="007E5732" w:rsidTr="007E06FC">
        <w:trPr>
          <w:trHeight w:val="2045"/>
        </w:trPr>
        <w:tc>
          <w:tcPr>
            <w:tcW w:w="981" w:type="dxa"/>
          </w:tcPr>
          <w:p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6</w:t>
            </w:r>
          </w:p>
        </w:tc>
        <w:tc>
          <w:tcPr>
            <w:tcW w:w="1571" w:type="dxa"/>
          </w:tcPr>
          <w:p w:rsidR="00A11DD8" w:rsidRPr="00E24095" w:rsidRDefault="00A11DD8" w:rsidP="00E24095">
            <w:pPr>
              <w:spacing w:before="240"/>
              <w:rPr>
                <w:rFonts w:ascii="Calibri" w:hAnsi="Calibri" w:cs="Calibri"/>
                <w:sz w:val="24"/>
                <w:szCs w:val="24"/>
              </w:rPr>
            </w:pPr>
            <w:r w:rsidRPr="004D14B4">
              <w:rPr>
                <w:rFonts w:ascii="Arial" w:hAnsi="Arial" w:cs="Arial"/>
                <w:bCs/>
                <w:color w:val="222222"/>
                <w:shd w:val="clear" w:color="auto" w:fill="FFFFFF"/>
              </w:rPr>
              <w:t>Existing user cannot sign up again</w:t>
            </w:r>
            <w:r>
              <w:rPr>
                <w:rFonts w:ascii="Arial" w:hAnsi="Arial" w:cs="Arial"/>
                <w:bCs/>
                <w:color w:val="222222"/>
                <w:shd w:val="clear" w:color="auto" w:fill="FFFFFF"/>
              </w:rPr>
              <w:t>.</w:t>
            </w:r>
          </w:p>
        </w:tc>
        <w:tc>
          <w:tcPr>
            <w:tcW w:w="1009" w:type="dxa"/>
          </w:tcPr>
          <w:p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6</w:t>
            </w:r>
          </w:p>
        </w:tc>
        <w:tc>
          <w:tcPr>
            <w:tcW w:w="987" w:type="dxa"/>
          </w:tcPr>
          <w:p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10-06-2017</w:t>
            </w:r>
          </w:p>
        </w:tc>
        <w:tc>
          <w:tcPr>
            <w:tcW w:w="952" w:type="dxa"/>
          </w:tcPr>
          <w:p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rsidR="00A11DD8" w:rsidRPr="007E5732" w:rsidRDefault="00A11DD8" w:rsidP="00E172A1">
            <w:pPr>
              <w:spacing w:before="240" w:line="360" w:lineRule="auto"/>
              <w:rPr>
                <w:rFonts w:ascii="Arial" w:hAnsi="Arial" w:cs="Arial"/>
                <w:bCs/>
                <w:color w:val="222222"/>
                <w:sz w:val="24"/>
                <w:szCs w:val="24"/>
                <w:shd w:val="clear" w:color="auto" w:fill="FFFFFF"/>
              </w:rPr>
            </w:pPr>
            <w:r w:rsidRPr="00D50BA8">
              <w:rPr>
                <w:rFonts w:ascii="Arial" w:hAnsi="Arial" w:cs="Arial"/>
                <w:bCs/>
                <w:noProof/>
                <w:color w:val="222222"/>
                <w:sz w:val="24"/>
                <w:szCs w:val="24"/>
                <w:shd w:val="clear" w:color="auto" w:fill="FFFFFF"/>
              </w:rPr>
              <w:t>Functio</w:t>
            </w:r>
            <w:r w:rsidRPr="007E5732">
              <w:rPr>
                <w:rFonts w:ascii="Arial" w:hAnsi="Arial" w:cs="Arial"/>
                <w:bCs/>
                <w:color w:val="222222"/>
                <w:sz w:val="24"/>
                <w:szCs w:val="24"/>
                <w:shd w:val="clear" w:color="auto" w:fill="FFFFFF"/>
              </w:rPr>
              <w:t xml:space="preserve"> </w:t>
            </w:r>
            <w:r w:rsidRPr="00D50BA8">
              <w:rPr>
                <w:rFonts w:ascii="Arial" w:hAnsi="Arial" w:cs="Arial"/>
                <w:bCs/>
                <w:noProof/>
                <w:color w:val="222222"/>
                <w:sz w:val="24"/>
                <w:szCs w:val="24"/>
                <w:shd w:val="clear" w:color="auto" w:fill="FFFFFF"/>
              </w:rPr>
              <w:t>nal</w:t>
            </w:r>
          </w:p>
        </w:tc>
        <w:tc>
          <w:tcPr>
            <w:tcW w:w="1009" w:type="dxa"/>
          </w:tcPr>
          <w:p w:rsidR="00A11DD8" w:rsidRPr="007E5732" w:rsidRDefault="00A11DD8" w:rsidP="00E172A1">
            <w:pPr>
              <w:spacing w:before="240" w:line="360" w:lineRule="auto"/>
              <w:rPr>
                <w:rFonts w:ascii="Arial" w:hAnsi="Arial" w:cs="Arial"/>
                <w:bCs/>
                <w:color w:val="222222"/>
                <w:sz w:val="24"/>
                <w:szCs w:val="24"/>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z w:val="24"/>
                <w:szCs w:val="24"/>
                <w:shd w:val="clear" w:color="auto" w:fill="FFFFFF"/>
              </w:rPr>
            </w:pPr>
          </w:p>
        </w:tc>
        <w:tc>
          <w:tcPr>
            <w:tcW w:w="1417" w:type="dxa"/>
          </w:tcPr>
          <w:p w:rsidR="00A11DD8" w:rsidRPr="00BF28F2" w:rsidRDefault="00A11DD8" w:rsidP="00BF28F2">
            <w:pPr>
              <w:spacing w:before="240"/>
              <w:rPr>
                <w:rFonts w:ascii="Arial" w:hAnsi="Arial" w:cs="Arial"/>
                <w:bCs/>
                <w:noProof/>
                <w:color w:val="222222"/>
                <w:shd w:val="clear" w:color="auto" w:fill="FFFFFF"/>
              </w:rPr>
            </w:pPr>
            <w:r>
              <w:rPr>
                <w:rFonts w:ascii="Arial" w:hAnsi="Arial" w:cs="Arial"/>
                <w:bCs/>
                <w:noProof/>
                <w:color w:val="222222"/>
                <w:shd w:val="clear" w:color="auto" w:fill="FFFFFF"/>
              </w:rPr>
              <w:t xml:space="preserve">An error </w:t>
            </w:r>
            <w:r w:rsidRPr="00BF28F2">
              <w:rPr>
                <w:rFonts w:ascii="Arial" w:hAnsi="Arial" w:cs="Arial"/>
                <w:bCs/>
                <w:noProof/>
                <w:color w:val="222222"/>
                <w:shd w:val="clear" w:color="auto" w:fill="FFFFFF"/>
              </w:rPr>
              <w:t>message is displayed with email already exists.</w:t>
            </w:r>
          </w:p>
        </w:tc>
      </w:tr>
      <w:tr w:rsidR="00A11DD8" w:rsidRPr="007E5732" w:rsidTr="007E06FC">
        <w:tc>
          <w:tcPr>
            <w:tcW w:w="981" w:type="dxa"/>
          </w:tcPr>
          <w:p w:rsidR="00A11DD8"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7</w:t>
            </w:r>
          </w:p>
        </w:tc>
        <w:tc>
          <w:tcPr>
            <w:tcW w:w="1571" w:type="dxa"/>
          </w:tcPr>
          <w:p w:rsidR="00A11DD8" w:rsidRPr="00E24095" w:rsidRDefault="00A11DD8" w:rsidP="004D14B4">
            <w:pPr>
              <w:spacing w:before="240"/>
              <w:rPr>
                <w:rFonts w:ascii="Calibri" w:hAnsi="Calibri" w:cs="Calibri"/>
                <w:sz w:val="24"/>
                <w:szCs w:val="24"/>
              </w:rPr>
            </w:pPr>
            <w:r w:rsidRPr="004D14B4">
              <w:rPr>
                <w:rFonts w:ascii="Arial" w:hAnsi="Arial" w:cs="Arial"/>
                <w:bCs/>
                <w:color w:val="222222"/>
                <w:shd w:val="clear" w:color="auto" w:fill="FFFFFF"/>
              </w:rPr>
              <w:t>Existing user logs in to the dashboard with verified credentials.</w:t>
            </w:r>
          </w:p>
        </w:tc>
        <w:tc>
          <w:tcPr>
            <w:tcW w:w="1009"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7</w:t>
            </w:r>
          </w:p>
        </w:tc>
        <w:tc>
          <w:tcPr>
            <w:tcW w:w="987" w:type="dxa"/>
          </w:tcPr>
          <w:p w:rsidR="00A11DD8"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10-06-17</w:t>
            </w:r>
          </w:p>
        </w:tc>
        <w:tc>
          <w:tcPr>
            <w:tcW w:w="952" w:type="dxa"/>
          </w:tcPr>
          <w:p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A11DD8" w:rsidRPr="00D50BA8" w:rsidRDefault="00A11DD8" w:rsidP="00E172A1">
            <w:pPr>
              <w:spacing w:before="240" w:line="360" w:lineRule="auto"/>
              <w:rPr>
                <w:rFonts w:ascii="Arial" w:hAnsi="Arial" w:cs="Arial"/>
                <w:bCs/>
                <w:noProof/>
                <w:color w:val="222222"/>
                <w:shd w:val="clear" w:color="auto" w:fill="FFFFFF"/>
              </w:rPr>
            </w:pPr>
            <w:r>
              <w:rPr>
                <w:rFonts w:ascii="Arial" w:hAnsi="Arial" w:cs="Arial"/>
                <w:bCs/>
                <w:noProof/>
                <w:color w:val="222222"/>
                <w:shd w:val="clear" w:color="auto" w:fill="FFFFFF"/>
              </w:rPr>
              <w:t>Functional</w:t>
            </w:r>
          </w:p>
        </w:tc>
        <w:tc>
          <w:tcPr>
            <w:tcW w:w="1009" w:type="dxa"/>
          </w:tcPr>
          <w:p w:rsidR="00A11DD8" w:rsidRPr="007E5732" w:rsidRDefault="00A11DD8" w:rsidP="00E172A1">
            <w:pPr>
              <w:spacing w:before="240" w:line="360" w:lineRule="auto"/>
              <w:rPr>
                <w:rFonts w:ascii="Arial" w:hAnsi="Arial" w:cs="Arial"/>
                <w:bCs/>
                <w:color w:val="222222"/>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hd w:val="clear" w:color="auto" w:fill="FFFFFF"/>
              </w:rPr>
            </w:pPr>
          </w:p>
        </w:tc>
        <w:tc>
          <w:tcPr>
            <w:tcW w:w="1417" w:type="dxa"/>
          </w:tcPr>
          <w:p w:rsidR="00A11DD8" w:rsidRPr="00BF28F2" w:rsidRDefault="00A11DD8" w:rsidP="00BF28F2">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Pr="00BF28F2">
              <w:rPr>
                <w:rFonts w:ascii="Arial" w:hAnsi="Arial" w:cs="Arial"/>
                <w:bCs/>
                <w:noProof/>
                <w:color w:val="222222"/>
                <w:shd w:val="clear" w:color="auto" w:fill="FFFFFF"/>
              </w:rPr>
              <w:t>ser logs in to the dashboard displays with valid credentials.</w:t>
            </w:r>
          </w:p>
        </w:tc>
      </w:tr>
      <w:tr w:rsidR="00A11DD8" w:rsidRPr="007E5732" w:rsidTr="007E06FC">
        <w:tc>
          <w:tcPr>
            <w:tcW w:w="981" w:type="dxa"/>
          </w:tcPr>
          <w:p w:rsidR="00A11DD8" w:rsidRPr="007E5732" w:rsidRDefault="00A11DD8" w:rsidP="00E172A1">
            <w:pPr>
              <w:spacing w:before="240" w:line="360" w:lineRule="auto"/>
              <w:rPr>
                <w:rFonts w:ascii="Arial" w:hAnsi="Arial" w:cs="Arial"/>
                <w:bCs/>
                <w:color w:val="222222"/>
                <w:shd w:val="clear" w:color="auto" w:fill="FFFFFF"/>
              </w:rPr>
            </w:pPr>
            <w:r>
              <w:rPr>
                <w:rFonts w:ascii="Arial" w:hAnsi="Arial" w:cs="Arial"/>
                <w:bCs/>
                <w:color w:val="222222"/>
                <w:shd w:val="clear" w:color="auto" w:fill="FFFFFF"/>
              </w:rPr>
              <w:t>8</w:t>
            </w:r>
          </w:p>
        </w:tc>
        <w:tc>
          <w:tcPr>
            <w:tcW w:w="1571" w:type="dxa"/>
          </w:tcPr>
          <w:p w:rsidR="00A11DD8" w:rsidRPr="007E5732" w:rsidRDefault="00A11DD8" w:rsidP="005316D5">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dashboard displays the files owned by the user.</w:t>
            </w:r>
          </w:p>
        </w:tc>
        <w:tc>
          <w:tcPr>
            <w:tcW w:w="1009" w:type="dxa"/>
          </w:tcPr>
          <w:p w:rsidR="00A11DD8" w:rsidRPr="007E5732" w:rsidRDefault="00A11DD8"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8</w:t>
            </w:r>
          </w:p>
        </w:tc>
        <w:tc>
          <w:tcPr>
            <w:tcW w:w="987" w:type="dxa"/>
          </w:tcPr>
          <w:p w:rsidR="00A11DD8" w:rsidRPr="007E5732" w:rsidRDefault="00331BEA" w:rsidP="00E172A1">
            <w:pPr>
              <w:spacing w:before="240" w:line="360" w:lineRule="auto"/>
              <w:rPr>
                <w:rFonts w:ascii="Arial" w:hAnsi="Arial" w:cs="Arial"/>
                <w:b/>
                <w:bCs/>
                <w:color w:val="222222"/>
                <w:shd w:val="clear" w:color="auto" w:fill="FFFFFF"/>
              </w:rPr>
            </w:pPr>
            <w:r>
              <w:rPr>
                <w:rFonts w:ascii="Arial" w:hAnsi="Arial" w:cs="Arial"/>
                <w:b/>
                <w:bCs/>
                <w:color w:val="222222"/>
                <w:shd w:val="clear" w:color="auto" w:fill="FFFFFF"/>
              </w:rPr>
              <w:t>16-10</w:t>
            </w:r>
            <w:r w:rsidR="00A11DD8">
              <w:rPr>
                <w:rFonts w:ascii="Arial" w:hAnsi="Arial" w:cs="Arial"/>
                <w:b/>
                <w:bCs/>
                <w:color w:val="222222"/>
                <w:shd w:val="clear" w:color="auto" w:fill="FFFFFF"/>
              </w:rPr>
              <w:t>-2017</w:t>
            </w:r>
          </w:p>
        </w:tc>
        <w:tc>
          <w:tcPr>
            <w:tcW w:w="952" w:type="dxa"/>
          </w:tcPr>
          <w:p w:rsidR="00A11DD8" w:rsidRPr="007E5732" w:rsidRDefault="00A11DD8" w:rsidP="00E172A1">
            <w:pPr>
              <w:spacing w:before="240" w:line="360" w:lineRule="auto"/>
              <w:rPr>
                <w:rFonts w:ascii="Arial" w:hAnsi="Arial" w:cs="Arial"/>
                <w:bCs/>
                <w:color w:val="222222"/>
                <w:shd w:val="clear" w:color="auto" w:fill="FFFFFF"/>
              </w:rPr>
            </w:pPr>
            <w:r w:rsidRPr="007E5732">
              <w:rPr>
                <w:rFonts w:ascii="Arial" w:hAnsi="Arial" w:cs="Arial"/>
                <w:bCs/>
                <w:color w:val="222222"/>
                <w:shd w:val="clear" w:color="auto" w:fill="FFFFFF"/>
              </w:rPr>
              <w:t>Back End</w:t>
            </w:r>
          </w:p>
        </w:tc>
        <w:tc>
          <w:tcPr>
            <w:tcW w:w="1004" w:type="dxa"/>
          </w:tcPr>
          <w:p w:rsidR="00A11DD8" w:rsidRPr="007E5732" w:rsidRDefault="00A11DD8" w:rsidP="00E172A1">
            <w:pPr>
              <w:spacing w:before="240" w:line="360" w:lineRule="auto"/>
              <w:rPr>
                <w:rFonts w:ascii="Arial" w:hAnsi="Arial" w:cs="Arial"/>
                <w:bCs/>
                <w:color w:val="222222"/>
                <w:shd w:val="clear" w:color="auto" w:fill="FFFFFF"/>
              </w:rPr>
            </w:pPr>
            <w:r w:rsidRPr="00D50BA8">
              <w:rPr>
                <w:rFonts w:ascii="Arial" w:hAnsi="Arial" w:cs="Arial"/>
                <w:bCs/>
                <w:noProof/>
                <w:color w:val="222222"/>
                <w:shd w:val="clear" w:color="auto" w:fill="FFFFFF"/>
              </w:rPr>
              <w:t>Functio</w:t>
            </w:r>
            <w:r w:rsidRPr="007E5732">
              <w:rPr>
                <w:rFonts w:ascii="Arial" w:hAnsi="Arial" w:cs="Arial"/>
                <w:bCs/>
                <w:color w:val="222222"/>
                <w:shd w:val="clear" w:color="auto" w:fill="FFFFFF"/>
              </w:rPr>
              <w:t xml:space="preserve"> </w:t>
            </w:r>
            <w:r w:rsidRPr="00D50BA8">
              <w:rPr>
                <w:rFonts w:ascii="Arial" w:hAnsi="Arial" w:cs="Arial"/>
                <w:bCs/>
                <w:noProof/>
                <w:color w:val="222222"/>
                <w:shd w:val="clear" w:color="auto" w:fill="FFFFFF"/>
              </w:rPr>
              <w:t>nal</w:t>
            </w:r>
          </w:p>
        </w:tc>
        <w:tc>
          <w:tcPr>
            <w:tcW w:w="1009" w:type="dxa"/>
          </w:tcPr>
          <w:p w:rsidR="00A11DD8" w:rsidRPr="007E5732" w:rsidRDefault="00A11DD8" w:rsidP="00E172A1">
            <w:pPr>
              <w:spacing w:before="240" w:line="360" w:lineRule="auto"/>
              <w:rPr>
                <w:rFonts w:ascii="Arial" w:hAnsi="Arial" w:cs="Arial"/>
                <w:bCs/>
                <w:color w:val="222222"/>
                <w:shd w:val="clear" w:color="auto" w:fill="FFFFFF"/>
              </w:rPr>
            </w:pPr>
          </w:p>
        </w:tc>
        <w:tc>
          <w:tcPr>
            <w:tcW w:w="709" w:type="dxa"/>
          </w:tcPr>
          <w:p w:rsidR="00A11DD8" w:rsidRPr="007E5732" w:rsidRDefault="00A11DD8" w:rsidP="00E172A1">
            <w:pPr>
              <w:spacing w:before="240" w:line="360" w:lineRule="auto"/>
              <w:rPr>
                <w:rFonts w:ascii="Arial" w:hAnsi="Arial" w:cs="Arial"/>
                <w:b/>
                <w:bCs/>
                <w:color w:val="222222"/>
                <w:shd w:val="clear" w:color="auto" w:fill="FFFFFF"/>
              </w:rPr>
            </w:pPr>
          </w:p>
        </w:tc>
        <w:tc>
          <w:tcPr>
            <w:tcW w:w="1417" w:type="dxa"/>
          </w:tcPr>
          <w:p w:rsidR="00A11DD8" w:rsidRPr="00BF28F2" w:rsidRDefault="00A11DD8" w:rsidP="00BF28F2">
            <w:pPr>
              <w:spacing w:before="240"/>
              <w:rPr>
                <w:rFonts w:ascii="Arial" w:hAnsi="Arial" w:cs="Arial"/>
                <w:bCs/>
                <w:noProof/>
                <w:color w:val="222222"/>
                <w:shd w:val="clear" w:color="auto" w:fill="FFFFFF"/>
              </w:rPr>
            </w:pPr>
            <w:r w:rsidRPr="00BF28F2">
              <w:rPr>
                <w:rFonts w:ascii="Arial" w:hAnsi="Arial" w:cs="Arial"/>
                <w:bCs/>
                <w:noProof/>
                <w:color w:val="222222"/>
                <w:shd w:val="clear" w:color="auto" w:fill="FFFFFF"/>
              </w:rPr>
              <w:t>The files uploaded by the user are displayed on the dashboard.</w:t>
            </w:r>
          </w:p>
          <w:p w:rsidR="00A11DD8" w:rsidRPr="007E5732" w:rsidRDefault="00A11DD8" w:rsidP="00E172A1">
            <w:pPr>
              <w:spacing w:before="240" w:line="360" w:lineRule="auto"/>
              <w:rPr>
                <w:rFonts w:ascii="Arial" w:hAnsi="Arial" w:cs="Arial"/>
                <w:b/>
                <w:bCs/>
                <w:color w:val="222222"/>
                <w:shd w:val="clear" w:color="auto" w:fill="FFFFFF"/>
              </w:rPr>
            </w:pPr>
          </w:p>
        </w:tc>
      </w:tr>
      <w:tr w:rsidR="00A11DD8" w:rsidRPr="007E5732" w:rsidTr="001A3106">
        <w:trPr>
          <w:trHeight w:val="2198"/>
        </w:trPr>
        <w:tc>
          <w:tcPr>
            <w:tcW w:w="981" w:type="dxa"/>
          </w:tcPr>
          <w:p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9</w:t>
            </w:r>
          </w:p>
        </w:tc>
        <w:tc>
          <w:tcPr>
            <w:tcW w:w="1571" w:type="dxa"/>
          </w:tcPr>
          <w:p w:rsidR="00A11DD8" w:rsidRPr="007E5732" w:rsidRDefault="00A11DD8" w:rsidP="00E172A1">
            <w:pPr>
              <w:spacing w:before="240"/>
              <w:rPr>
                <w:rFonts w:ascii="Arial" w:hAnsi="Arial" w:cs="Arial"/>
                <w:bCs/>
                <w:color w:val="222222"/>
                <w:shd w:val="clear" w:color="auto" w:fill="FFFFFF"/>
              </w:rPr>
            </w:pPr>
            <w:r w:rsidRPr="004D14B4">
              <w:rPr>
                <w:rFonts w:ascii="Arial" w:hAnsi="Arial" w:cs="Arial"/>
                <w:bCs/>
                <w:color w:val="222222"/>
                <w:shd w:val="clear" w:color="auto" w:fill="FFFFFF"/>
              </w:rPr>
              <w:t>To store the list of files in the database.</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9</w:t>
            </w:r>
          </w:p>
        </w:tc>
        <w:tc>
          <w:tcPr>
            <w:tcW w:w="987" w:type="dxa"/>
          </w:tcPr>
          <w:p w:rsidR="00A11DD8" w:rsidRPr="007E5732"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16-10</w:t>
            </w:r>
            <w:r w:rsidR="00A11DD8">
              <w:rPr>
                <w:rFonts w:ascii="Arial" w:hAnsi="Arial" w:cs="Arial"/>
                <w:b/>
                <w:bCs/>
                <w:color w:val="222222"/>
                <w:shd w:val="clear" w:color="auto" w:fill="FFFFFF"/>
              </w:rPr>
              <w:t>-2017</w:t>
            </w:r>
          </w:p>
        </w:tc>
        <w:tc>
          <w:tcPr>
            <w:tcW w:w="952" w:type="dxa"/>
          </w:tcPr>
          <w:p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w:t>
            </w:r>
            <w:r w:rsidRPr="007E5732">
              <w:rPr>
                <w:rFonts w:ascii="Arial" w:hAnsi="Arial" w:cs="Arial"/>
                <w:bCs/>
                <w:color w:val="222222"/>
                <w:shd w:val="clear" w:color="auto" w:fill="FFFFFF"/>
              </w:rPr>
              <w:t xml:space="preserve"> End</w:t>
            </w:r>
          </w:p>
        </w:tc>
        <w:tc>
          <w:tcPr>
            <w:tcW w:w="1004" w:type="dxa"/>
          </w:tcPr>
          <w:p w:rsidR="00A11DD8" w:rsidRPr="007E5732" w:rsidRDefault="00A11DD8" w:rsidP="00E172A1">
            <w:pPr>
              <w:spacing w:before="240"/>
              <w:rPr>
                <w:rFonts w:ascii="Arial" w:hAnsi="Arial" w:cs="Arial"/>
                <w:bCs/>
                <w:color w:val="222222"/>
                <w:sz w:val="24"/>
                <w:szCs w:val="24"/>
                <w:shd w:val="clear" w:color="auto" w:fill="FFFFFF"/>
              </w:rPr>
            </w:pPr>
            <w:r w:rsidRPr="007E5732">
              <w:rPr>
                <w:rFonts w:ascii="Arial" w:hAnsi="Arial" w:cs="Arial"/>
                <w:bCs/>
                <w:color w:val="222222"/>
                <w:sz w:val="24"/>
                <w:szCs w:val="24"/>
                <w:shd w:val="clear" w:color="auto" w:fill="FFFFFF"/>
              </w:rPr>
              <w:t>Function nil</w:t>
            </w:r>
          </w:p>
        </w:tc>
        <w:tc>
          <w:tcPr>
            <w:tcW w:w="1009" w:type="dxa"/>
          </w:tcPr>
          <w:p w:rsidR="00A11DD8" w:rsidRPr="007E5732" w:rsidRDefault="00A11DD8" w:rsidP="00E172A1">
            <w:pPr>
              <w:spacing w:before="240"/>
              <w:rPr>
                <w:rFonts w:ascii="Arial" w:hAnsi="Arial" w:cs="Arial"/>
                <w:bCs/>
                <w:color w:val="222222"/>
                <w:sz w:val="24"/>
                <w:szCs w:val="24"/>
                <w:shd w:val="clear" w:color="auto" w:fill="FFFFFF"/>
              </w:rPr>
            </w:pPr>
          </w:p>
        </w:tc>
        <w:tc>
          <w:tcPr>
            <w:tcW w:w="709" w:type="dxa"/>
          </w:tcPr>
          <w:p w:rsidR="00A11DD8" w:rsidRPr="007E5732" w:rsidRDefault="00A11DD8" w:rsidP="00E172A1">
            <w:pPr>
              <w:spacing w:before="240"/>
              <w:rPr>
                <w:rFonts w:ascii="Arial" w:hAnsi="Arial" w:cs="Arial"/>
                <w:b/>
                <w:bCs/>
                <w:color w:val="222222"/>
                <w:sz w:val="24"/>
                <w:szCs w:val="24"/>
                <w:shd w:val="clear" w:color="auto" w:fill="FFFFFF"/>
              </w:rPr>
            </w:pPr>
          </w:p>
        </w:tc>
        <w:tc>
          <w:tcPr>
            <w:tcW w:w="1417" w:type="dxa"/>
          </w:tcPr>
          <w:p w:rsidR="00A11DD8" w:rsidRPr="007E5732"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Users f</w:t>
            </w:r>
            <w:r w:rsidRPr="00BF28F2">
              <w:rPr>
                <w:rFonts w:ascii="Arial" w:hAnsi="Arial" w:cs="Arial"/>
                <w:bCs/>
                <w:noProof/>
                <w:color w:val="222222"/>
                <w:shd w:val="clear" w:color="auto" w:fill="FFFFFF"/>
              </w:rPr>
              <w:t>ile is displayed in the database table</w:t>
            </w:r>
            <w:r>
              <w:rPr>
                <w:rFonts w:ascii="Arial" w:hAnsi="Arial" w:cs="Arial"/>
                <w:bCs/>
                <w:noProof/>
                <w:color w:val="222222"/>
                <w:shd w:val="clear" w:color="auto" w:fill="FFFFFF"/>
              </w:rPr>
              <w:t xml:space="preserve"> after uploading</w:t>
            </w:r>
            <w:r w:rsidRPr="00BF28F2">
              <w:rPr>
                <w:rFonts w:ascii="Arial" w:hAnsi="Arial" w:cs="Arial"/>
                <w:bCs/>
                <w:noProof/>
                <w:color w:val="222222"/>
                <w:shd w:val="clear" w:color="auto" w:fill="FFFFFF"/>
              </w:rPr>
              <w:t>.</w:t>
            </w:r>
          </w:p>
        </w:tc>
      </w:tr>
      <w:tr w:rsidR="001A3106" w:rsidRPr="007E5732" w:rsidTr="001A3106">
        <w:trPr>
          <w:trHeight w:val="2198"/>
        </w:trPr>
        <w:tc>
          <w:tcPr>
            <w:tcW w:w="981" w:type="dxa"/>
          </w:tcPr>
          <w:p w:rsidR="001A3106" w:rsidRDefault="001A3106" w:rsidP="00E172A1">
            <w:pPr>
              <w:spacing w:before="240"/>
              <w:rPr>
                <w:rFonts w:ascii="Arial" w:hAnsi="Arial" w:cs="Arial"/>
                <w:bCs/>
                <w:color w:val="222222"/>
                <w:shd w:val="clear" w:color="auto" w:fill="FFFFFF"/>
              </w:rPr>
            </w:pPr>
            <w:r>
              <w:rPr>
                <w:rFonts w:ascii="Arial" w:hAnsi="Arial" w:cs="Arial"/>
                <w:bCs/>
                <w:color w:val="222222"/>
                <w:shd w:val="clear" w:color="auto" w:fill="FFFFFF"/>
              </w:rPr>
              <w:lastRenderedPageBreak/>
              <w:t>10</w:t>
            </w:r>
          </w:p>
        </w:tc>
        <w:tc>
          <w:tcPr>
            <w:tcW w:w="1571" w:type="dxa"/>
          </w:tcPr>
          <w:p w:rsidR="001A3106" w:rsidRPr="004D14B4" w:rsidRDefault="001A3106" w:rsidP="00E172A1">
            <w:pPr>
              <w:spacing w:before="240"/>
              <w:rPr>
                <w:rFonts w:ascii="Arial" w:hAnsi="Arial" w:cs="Arial"/>
                <w:bCs/>
                <w:color w:val="222222"/>
                <w:shd w:val="clear" w:color="auto" w:fill="FFFFFF"/>
              </w:rPr>
            </w:pPr>
            <w:r>
              <w:rPr>
                <w:rFonts w:ascii="Arial" w:hAnsi="Arial" w:cs="Arial"/>
                <w:bCs/>
                <w:color w:val="222222"/>
                <w:shd w:val="clear" w:color="auto" w:fill="FFFFFF"/>
              </w:rPr>
              <w:t>View folder option in Database</w:t>
            </w:r>
          </w:p>
        </w:tc>
        <w:tc>
          <w:tcPr>
            <w:tcW w:w="1009" w:type="dxa"/>
          </w:tcPr>
          <w:p w:rsidR="001A3106" w:rsidRDefault="001A3106"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10</w:t>
            </w:r>
          </w:p>
        </w:tc>
        <w:tc>
          <w:tcPr>
            <w:tcW w:w="987" w:type="dxa"/>
          </w:tcPr>
          <w:p w:rsidR="001A3106"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16-10-2017</w:t>
            </w:r>
          </w:p>
        </w:tc>
        <w:tc>
          <w:tcPr>
            <w:tcW w:w="952" w:type="dxa"/>
          </w:tcPr>
          <w:p w:rsidR="001A3106" w:rsidRDefault="001A3106"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1A3106" w:rsidRPr="007E5732" w:rsidRDefault="001A3106" w:rsidP="00E172A1">
            <w:pPr>
              <w:spacing w:before="240"/>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Functional</w:t>
            </w:r>
          </w:p>
        </w:tc>
        <w:tc>
          <w:tcPr>
            <w:tcW w:w="1009" w:type="dxa"/>
          </w:tcPr>
          <w:p w:rsidR="001A3106" w:rsidRPr="007E5732" w:rsidRDefault="001A3106" w:rsidP="00E172A1">
            <w:pPr>
              <w:spacing w:before="240"/>
              <w:rPr>
                <w:rFonts w:ascii="Arial" w:hAnsi="Arial" w:cs="Arial"/>
                <w:bCs/>
                <w:color w:val="222222"/>
                <w:sz w:val="24"/>
                <w:szCs w:val="24"/>
                <w:shd w:val="clear" w:color="auto" w:fill="FFFFFF"/>
              </w:rPr>
            </w:pPr>
          </w:p>
        </w:tc>
        <w:tc>
          <w:tcPr>
            <w:tcW w:w="709" w:type="dxa"/>
          </w:tcPr>
          <w:p w:rsidR="001A3106" w:rsidRPr="007E5732" w:rsidRDefault="001A3106" w:rsidP="00E172A1">
            <w:pPr>
              <w:spacing w:before="240"/>
              <w:rPr>
                <w:rFonts w:ascii="Arial" w:hAnsi="Arial" w:cs="Arial"/>
                <w:b/>
                <w:bCs/>
                <w:color w:val="222222"/>
                <w:sz w:val="24"/>
                <w:szCs w:val="24"/>
                <w:shd w:val="clear" w:color="auto" w:fill="FFFFFF"/>
              </w:rPr>
            </w:pPr>
          </w:p>
        </w:tc>
        <w:tc>
          <w:tcPr>
            <w:tcW w:w="1417" w:type="dxa"/>
          </w:tcPr>
          <w:p w:rsidR="001A3106" w:rsidRDefault="001A3106"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The folder upload option is visible.</w:t>
            </w:r>
          </w:p>
        </w:tc>
      </w:tr>
      <w:tr w:rsidR="00A11DD8" w:rsidRPr="007E5732" w:rsidTr="007E06FC">
        <w:tc>
          <w:tcPr>
            <w:tcW w:w="981" w:type="dxa"/>
          </w:tcPr>
          <w:p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r w:rsidR="001A3106">
              <w:rPr>
                <w:rFonts w:ascii="Arial" w:hAnsi="Arial" w:cs="Arial"/>
                <w:bCs/>
                <w:color w:val="222222"/>
                <w:shd w:val="clear" w:color="auto" w:fill="FFFFFF"/>
              </w:rPr>
              <w:t>1</w:t>
            </w:r>
          </w:p>
        </w:tc>
        <w:tc>
          <w:tcPr>
            <w:tcW w:w="1571" w:type="dxa"/>
          </w:tcPr>
          <w:p w:rsidR="00A11DD8" w:rsidRPr="007E5732" w:rsidRDefault="00A11DD8" w:rsidP="00E172A1">
            <w:pPr>
              <w:spacing w:before="240"/>
              <w:rPr>
                <w:rFonts w:ascii="Arial" w:hAnsi="Arial" w:cs="Arial"/>
                <w:bCs/>
                <w:color w:val="222222"/>
                <w:shd w:val="clear" w:color="auto" w:fill="FFFFFF"/>
              </w:rPr>
            </w:pPr>
            <w:r w:rsidRPr="004D14B4">
              <w:rPr>
                <w:rFonts w:ascii="Arial" w:hAnsi="Arial" w:cs="Arial"/>
                <w:bCs/>
                <w:color w:val="222222"/>
                <w:shd w:val="clear" w:color="auto" w:fill="FFFFFF"/>
              </w:rPr>
              <w:t>The database stores file size</w:t>
            </w:r>
            <w:r>
              <w:rPr>
                <w:rFonts w:ascii="Arial" w:hAnsi="Arial" w:cs="Arial"/>
                <w:bCs/>
                <w:color w:val="222222"/>
                <w:shd w:val="clear" w:color="auto" w:fill="FFFFFF"/>
              </w:rPr>
              <w:t>.</w:t>
            </w:r>
          </w:p>
        </w:tc>
        <w:tc>
          <w:tcPr>
            <w:tcW w:w="1009" w:type="dxa"/>
          </w:tcPr>
          <w:p w:rsidR="00A11DD8" w:rsidRPr="007E5732" w:rsidRDefault="00A11DD8" w:rsidP="00702F45">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11</w:t>
            </w:r>
          </w:p>
        </w:tc>
        <w:tc>
          <w:tcPr>
            <w:tcW w:w="987" w:type="dxa"/>
          </w:tcPr>
          <w:p w:rsidR="00A11DD8" w:rsidRPr="007E5732"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16-10-2017</w:t>
            </w:r>
          </w:p>
        </w:tc>
        <w:tc>
          <w:tcPr>
            <w:tcW w:w="952" w:type="dxa"/>
          </w:tcPr>
          <w:p w:rsidR="00A11DD8" w:rsidRPr="007E5732"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A11DD8" w:rsidRPr="007E5732" w:rsidRDefault="00A11DD8" w:rsidP="00E172A1">
            <w:pPr>
              <w:spacing w:before="240"/>
              <w:rPr>
                <w:rFonts w:ascii="Arial" w:hAnsi="Arial" w:cs="Arial"/>
                <w:bCs/>
                <w:color w:val="222222"/>
                <w:shd w:val="clear" w:color="auto" w:fill="FFFFFF"/>
              </w:rPr>
            </w:pPr>
            <w:r w:rsidRPr="007E5732">
              <w:rPr>
                <w:rFonts w:ascii="Arial" w:hAnsi="Arial" w:cs="Arial"/>
                <w:bCs/>
                <w:color w:val="222222"/>
                <w:shd w:val="clear" w:color="auto" w:fill="FFFFFF"/>
              </w:rPr>
              <w:t>Function nil</w:t>
            </w:r>
          </w:p>
        </w:tc>
        <w:tc>
          <w:tcPr>
            <w:tcW w:w="1009" w:type="dxa"/>
          </w:tcPr>
          <w:p w:rsidR="00A11DD8" w:rsidRPr="007E5732" w:rsidRDefault="00A11DD8" w:rsidP="00E172A1">
            <w:pPr>
              <w:spacing w:before="240"/>
              <w:rPr>
                <w:rFonts w:ascii="Arial" w:hAnsi="Arial" w:cs="Arial"/>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Pr="007E5732" w:rsidRDefault="00A11DD8" w:rsidP="007E06FC">
            <w:pPr>
              <w:spacing w:before="240"/>
              <w:rPr>
                <w:rFonts w:ascii="Arial" w:hAnsi="Arial" w:cs="Arial"/>
                <w:bCs/>
                <w:noProof/>
                <w:color w:val="222222"/>
                <w:shd w:val="clear" w:color="auto" w:fill="FFFFFF"/>
              </w:rPr>
            </w:pPr>
            <w:r w:rsidRPr="007E06FC">
              <w:rPr>
                <w:rFonts w:ascii="Arial" w:hAnsi="Arial" w:cs="Arial"/>
                <w:bCs/>
                <w:noProof/>
                <w:color w:val="222222"/>
                <w:shd w:val="clear" w:color="auto" w:fill="FFFFFF"/>
              </w:rPr>
              <w:t xml:space="preserve">The file size, created </w:t>
            </w:r>
            <w:r>
              <w:rPr>
                <w:rFonts w:ascii="Arial" w:hAnsi="Arial" w:cs="Arial"/>
                <w:bCs/>
                <w:noProof/>
                <w:color w:val="222222"/>
                <w:shd w:val="clear" w:color="auto" w:fill="FFFFFF"/>
              </w:rPr>
              <w:t xml:space="preserve">is </w:t>
            </w:r>
            <w:r w:rsidRPr="007E06FC">
              <w:rPr>
                <w:rFonts w:ascii="Arial" w:hAnsi="Arial" w:cs="Arial"/>
                <w:bCs/>
                <w:noProof/>
                <w:color w:val="222222"/>
                <w:shd w:val="clear" w:color="auto" w:fill="FFFFFF"/>
              </w:rPr>
              <w:t>present in the corresponding table.</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bookmarkStart w:id="6" w:name="_Hlk485337898"/>
            <w:bookmarkEnd w:id="5"/>
            <w:r>
              <w:rPr>
                <w:rFonts w:ascii="Arial" w:hAnsi="Arial" w:cs="Arial"/>
                <w:bCs/>
                <w:color w:val="222222"/>
                <w:shd w:val="clear" w:color="auto" w:fill="FFFFFF"/>
              </w:rPr>
              <w:t>12</w:t>
            </w:r>
          </w:p>
        </w:tc>
        <w:tc>
          <w:tcPr>
            <w:tcW w:w="1571" w:type="dxa"/>
          </w:tcPr>
          <w:p w:rsidR="00A11DD8" w:rsidRPr="001D6E1A"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should be able to upload files to the distributed file storage system</w:t>
            </w:r>
            <w:r>
              <w:rPr>
                <w:rFonts w:ascii="Arial" w:hAnsi="Arial" w:cs="Arial"/>
                <w:bCs/>
                <w:color w:val="222222"/>
                <w:shd w:val="clear" w:color="auto" w:fill="FFFFFF"/>
              </w:rPr>
              <w:t>.</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12</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16-10-2017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A11DD8"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upload the required file into the system</w:t>
            </w:r>
            <w:r w:rsidRPr="0064681C">
              <w:rPr>
                <w:rFonts w:ascii="Arial" w:hAnsi="Arial" w:cs="Arial"/>
                <w:bCs/>
                <w:noProof/>
                <w:color w:val="222222"/>
                <w:shd w:val="clear" w:color="auto" w:fill="FFFFFF"/>
              </w:rPr>
              <w:t>.</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13</w:t>
            </w:r>
          </w:p>
        </w:tc>
        <w:tc>
          <w:tcPr>
            <w:tcW w:w="1571" w:type="dxa"/>
          </w:tcPr>
          <w:p w:rsidR="00A11DD8" w:rsidRDefault="00A11DD8" w:rsidP="00E172A1">
            <w:pPr>
              <w:spacing w:before="240"/>
              <w:rPr>
                <w:rFonts w:ascii="Arial" w:hAnsi="Arial" w:cs="Arial"/>
                <w:bCs/>
                <w:color w:val="222222"/>
                <w:shd w:val="clear" w:color="auto" w:fill="FFFFFF"/>
              </w:rPr>
            </w:pPr>
            <w:r w:rsidRPr="00150E7A">
              <w:rPr>
                <w:rFonts w:ascii="Arial" w:hAnsi="Arial" w:cs="Arial"/>
                <w:bCs/>
                <w:color w:val="222222"/>
                <w:shd w:val="clear" w:color="auto" w:fill="FFFFFF"/>
              </w:rPr>
              <w:t>User should be able to download files from the distributed file storage system.</w:t>
            </w:r>
          </w:p>
        </w:tc>
        <w:tc>
          <w:tcPr>
            <w:tcW w:w="1009" w:type="dxa"/>
          </w:tcPr>
          <w:p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w:t>
            </w:r>
            <w:r w:rsidR="003E6861">
              <w:rPr>
                <w:rFonts w:ascii="Arial" w:hAnsi="Arial" w:cs="Arial"/>
                <w:b/>
                <w:bCs/>
                <w:color w:val="222222"/>
                <w:shd w:val="clear" w:color="auto" w:fill="FFFFFF"/>
              </w:rPr>
              <w:t>3</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16-10-2017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User can download the required file.</w:t>
            </w:r>
          </w:p>
        </w:tc>
      </w:tr>
      <w:tr w:rsidR="00B70F22" w:rsidRPr="007E5732" w:rsidTr="007E06FC">
        <w:tc>
          <w:tcPr>
            <w:tcW w:w="981" w:type="dxa"/>
          </w:tcPr>
          <w:p w:rsidR="00B70F22" w:rsidRDefault="00B70F22" w:rsidP="00E172A1">
            <w:pPr>
              <w:spacing w:before="240"/>
              <w:rPr>
                <w:rFonts w:ascii="Arial" w:hAnsi="Arial" w:cs="Arial"/>
                <w:bCs/>
                <w:color w:val="222222"/>
                <w:shd w:val="clear" w:color="auto" w:fill="FFFFFF"/>
              </w:rPr>
            </w:pPr>
            <w:r>
              <w:rPr>
                <w:rFonts w:ascii="Arial" w:hAnsi="Arial" w:cs="Arial"/>
                <w:bCs/>
                <w:color w:val="222222"/>
                <w:shd w:val="clear" w:color="auto" w:fill="FFFFFF"/>
              </w:rPr>
              <w:t>14</w:t>
            </w:r>
          </w:p>
        </w:tc>
        <w:tc>
          <w:tcPr>
            <w:tcW w:w="1571" w:type="dxa"/>
          </w:tcPr>
          <w:p w:rsidR="00B70F22" w:rsidRPr="00150E7A" w:rsidRDefault="00B70F22" w:rsidP="00150E7A">
            <w:pPr>
              <w:spacing w:before="240"/>
              <w:rPr>
                <w:rFonts w:ascii="Arial" w:hAnsi="Arial" w:cs="Arial"/>
                <w:bCs/>
                <w:color w:val="222222"/>
                <w:shd w:val="clear" w:color="auto" w:fill="FFFFFF"/>
              </w:rPr>
            </w:pPr>
            <w:r w:rsidRPr="00B70F22">
              <w:rPr>
                <w:rFonts w:ascii="Arial" w:hAnsi="Arial" w:cs="Arial"/>
                <w:bCs/>
                <w:color w:val="222222"/>
                <w:shd w:val="clear" w:color="auto" w:fill="FFFFFF"/>
              </w:rPr>
              <w:t>User can create New Folder in Database</w:t>
            </w:r>
          </w:p>
        </w:tc>
        <w:tc>
          <w:tcPr>
            <w:tcW w:w="1009" w:type="dxa"/>
          </w:tcPr>
          <w:p w:rsidR="00B70F22" w:rsidRDefault="00702F45"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UR14</w:t>
            </w:r>
          </w:p>
        </w:tc>
        <w:tc>
          <w:tcPr>
            <w:tcW w:w="987" w:type="dxa"/>
          </w:tcPr>
          <w:p w:rsidR="00B70F22"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B70F22" w:rsidRDefault="00B70F22"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B70F22" w:rsidRDefault="00B70F22"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B70F22" w:rsidRPr="007E5732" w:rsidRDefault="00B70F22" w:rsidP="00E172A1">
            <w:pPr>
              <w:spacing w:before="240"/>
              <w:rPr>
                <w:rFonts w:ascii="Arial" w:hAnsi="Arial" w:cs="Arial"/>
                <w:b/>
                <w:bCs/>
                <w:color w:val="222222"/>
                <w:shd w:val="clear" w:color="auto" w:fill="FFFFFF"/>
              </w:rPr>
            </w:pPr>
          </w:p>
        </w:tc>
        <w:tc>
          <w:tcPr>
            <w:tcW w:w="709" w:type="dxa"/>
          </w:tcPr>
          <w:p w:rsidR="00B70F22" w:rsidRPr="007E5732" w:rsidRDefault="00B70F22" w:rsidP="00E172A1">
            <w:pPr>
              <w:spacing w:before="240"/>
              <w:rPr>
                <w:rFonts w:ascii="Arial" w:hAnsi="Arial" w:cs="Arial"/>
                <w:b/>
                <w:bCs/>
                <w:color w:val="222222"/>
                <w:shd w:val="clear" w:color="auto" w:fill="FFFFFF"/>
              </w:rPr>
            </w:pPr>
          </w:p>
        </w:tc>
        <w:tc>
          <w:tcPr>
            <w:tcW w:w="1417" w:type="dxa"/>
          </w:tcPr>
          <w:p w:rsidR="00B70F22" w:rsidRDefault="00B70F22" w:rsidP="0064681C">
            <w:pPr>
              <w:spacing w:before="240"/>
              <w:rPr>
                <w:rFonts w:ascii="Arial" w:hAnsi="Arial" w:cs="Arial"/>
                <w:bCs/>
                <w:color w:val="222222"/>
                <w:shd w:val="clear" w:color="auto" w:fill="FFFFFF"/>
              </w:rPr>
            </w:pPr>
            <w:r>
              <w:rPr>
                <w:rFonts w:ascii="Arial" w:hAnsi="Arial" w:cs="Arial"/>
                <w:bCs/>
                <w:color w:val="222222"/>
                <w:shd w:val="clear" w:color="auto" w:fill="FFFFFF"/>
              </w:rPr>
              <w:t>User have access to</w:t>
            </w:r>
            <w:r w:rsidRPr="00B70F22">
              <w:rPr>
                <w:rFonts w:ascii="Arial" w:hAnsi="Arial" w:cs="Arial"/>
                <w:bCs/>
                <w:color w:val="222222"/>
                <w:shd w:val="clear" w:color="auto" w:fill="FFFFFF"/>
              </w:rPr>
              <w:t xml:space="preserve"> create New Folder in Database</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bookmarkStart w:id="7" w:name="_Hlk485337947"/>
            <w:bookmarkEnd w:id="6"/>
            <w:r>
              <w:rPr>
                <w:rFonts w:ascii="Arial" w:hAnsi="Arial" w:cs="Arial"/>
                <w:bCs/>
                <w:color w:val="222222"/>
                <w:shd w:val="clear" w:color="auto" w:fill="FFFFFF"/>
              </w:rPr>
              <w:t>1</w:t>
            </w:r>
            <w:r w:rsidR="00B70F22">
              <w:rPr>
                <w:rFonts w:ascii="Arial" w:hAnsi="Arial" w:cs="Arial"/>
                <w:bCs/>
                <w:color w:val="222222"/>
                <w:shd w:val="clear" w:color="auto" w:fill="FFFFFF"/>
              </w:rPr>
              <w:t>5</w:t>
            </w:r>
          </w:p>
        </w:tc>
        <w:tc>
          <w:tcPr>
            <w:tcW w:w="1571" w:type="dxa"/>
          </w:tcPr>
          <w:p w:rsidR="00A11DD8" w:rsidRDefault="003950AD" w:rsidP="00150E7A">
            <w:pPr>
              <w:spacing w:before="240"/>
              <w:rPr>
                <w:rFonts w:ascii="Arial" w:hAnsi="Arial" w:cs="Arial"/>
                <w:bCs/>
                <w:color w:val="222222"/>
                <w:shd w:val="clear" w:color="auto" w:fill="FFFFFF"/>
              </w:rPr>
            </w:pPr>
            <w:r>
              <w:rPr>
                <w:rFonts w:ascii="Arial" w:hAnsi="Arial" w:cs="Arial"/>
                <w:bCs/>
                <w:color w:val="222222"/>
                <w:shd w:val="clear" w:color="auto" w:fill="FFFFFF"/>
              </w:rPr>
              <w:t>User can edit Folder</w:t>
            </w:r>
            <w:r w:rsidR="00B70F22" w:rsidRPr="00B70F22">
              <w:rPr>
                <w:rFonts w:ascii="Arial" w:hAnsi="Arial" w:cs="Arial"/>
                <w:bCs/>
                <w:color w:val="222222"/>
                <w:shd w:val="clear" w:color="auto" w:fill="FFFFFF"/>
              </w:rPr>
              <w:t xml:space="preserve"> in Database</w:t>
            </w:r>
          </w:p>
        </w:tc>
        <w:tc>
          <w:tcPr>
            <w:tcW w:w="1009" w:type="dxa"/>
          </w:tcPr>
          <w:p w:rsidR="00A11DD8" w:rsidRDefault="00702F45"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UR15</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A11DD8" w:rsidP="00B70F22">
            <w:pPr>
              <w:spacing w:before="240"/>
              <w:rPr>
                <w:rFonts w:ascii="Arial" w:hAnsi="Arial" w:cs="Arial"/>
                <w:bCs/>
                <w:color w:val="222222"/>
                <w:shd w:val="clear" w:color="auto" w:fill="FFFFFF"/>
              </w:rPr>
            </w:pPr>
            <w:r>
              <w:rPr>
                <w:rFonts w:ascii="Arial" w:hAnsi="Arial" w:cs="Arial"/>
                <w:bCs/>
                <w:color w:val="222222"/>
                <w:shd w:val="clear" w:color="auto" w:fill="FFFFFF"/>
              </w:rPr>
              <w:t xml:space="preserve">User can modify </w:t>
            </w:r>
            <w:r w:rsidR="0038720A">
              <w:rPr>
                <w:rFonts w:ascii="Arial" w:hAnsi="Arial" w:cs="Arial"/>
                <w:bCs/>
                <w:color w:val="222222"/>
                <w:shd w:val="clear" w:color="auto" w:fill="FFFFFF"/>
              </w:rPr>
              <w:t>folder</w:t>
            </w:r>
            <w:r>
              <w:rPr>
                <w:rFonts w:ascii="Arial" w:hAnsi="Arial" w:cs="Arial"/>
                <w:bCs/>
                <w:color w:val="222222"/>
                <w:shd w:val="clear" w:color="auto" w:fill="FFFFFF"/>
              </w:rPr>
              <w:t>.</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r w:rsidR="00B70F22">
              <w:rPr>
                <w:rFonts w:ascii="Arial" w:hAnsi="Arial" w:cs="Arial"/>
                <w:bCs/>
                <w:color w:val="222222"/>
                <w:shd w:val="clear" w:color="auto" w:fill="FFFFFF"/>
              </w:rPr>
              <w:t>6</w:t>
            </w:r>
          </w:p>
        </w:tc>
        <w:tc>
          <w:tcPr>
            <w:tcW w:w="1571" w:type="dxa"/>
          </w:tcPr>
          <w:p w:rsidR="00A11DD8" w:rsidRPr="00D3095B" w:rsidRDefault="00B70F22" w:rsidP="00150E7A">
            <w:pPr>
              <w:spacing w:before="240"/>
              <w:rPr>
                <w:rFonts w:ascii="Calibri" w:hAnsi="Calibri" w:cs="Calibri"/>
                <w:sz w:val="24"/>
                <w:szCs w:val="24"/>
              </w:rPr>
            </w:pPr>
            <w:r w:rsidRPr="00B70F22">
              <w:rPr>
                <w:rFonts w:ascii="Calibri" w:hAnsi="Calibri" w:cs="Calibri"/>
                <w:sz w:val="24"/>
                <w:szCs w:val="24"/>
              </w:rPr>
              <w:t>User can delete</w:t>
            </w:r>
            <w:r>
              <w:rPr>
                <w:rFonts w:ascii="Calibri" w:hAnsi="Calibri" w:cs="Calibri"/>
                <w:sz w:val="24"/>
                <w:szCs w:val="24"/>
              </w:rPr>
              <w:t xml:space="preserve"> </w:t>
            </w:r>
            <w:r w:rsidRPr="00B70F22">
              <w:rPr>
                <w:rFonts w:ascii="Calibri" w:hAnsi="Calibri" w:cs="Calibri"/>
                <w:sz w:val="24"/>
                <w:szCs w:val="24"/>
              </w:rPr>
              <w:lastRenderedPageBreak/>
              <w:t>Folder/File in Database</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lastRenderedPageBreak/>
              <w:t>UR</w:t>
            </w:r>
            <w:r w:rsidR="00702F45">
              <w:rPr>
                <w:rFonts w:ascii="Arial" w:hAnsi="Arial" w:cs="Arial"/>
                <w:b/>
                <w:bCs/>
                <w:color w:val="222222"/>
                <w:shd w:val="clear" w:color="auto" w:fill="FFFFFF"/>
              </w:rPr>
              <w:t>16</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B70F22" w:rsidRDefault="00A11DD8" w:rsidP="00B70F22">
            <w:pPr>
              <w:spacing w:before="240"/>
              <w:rPr>
                <w:rFonts w:ascii="Arial" w:hAnsi="Arial" w:cs="Arial"/>
                <w:bCs/>
                <w:noProof/>
                <w:color w:val="222222"/>
                <w:shd w:val="clear" w:color="auto" w:fill="FFFFFF"/>
              </w:rPr>
            </w:pPr>
            <w:r>
              <w:rPr>
                <w:rFonts w:ascii="Arial" w:hAnsi="Arial" w:cs="Arial"/>
                <w:bCs/>
                <w:noProof/>
                <w:color w:val="222222"/>
                <w:shd w:val="clear" w:color="auto" w:fill="FFFFFF"/>
              </w:rPr>
              <w:t>U</w:t>
            </w:r>
            <w:r w:rsidR="00B70F22">
              <w:rPr>
                <w:rFonts w:ascii="Arial" w:hAnsi="Arial" w:cs="Arial"/>
                <w:bCs/>
                <w:noProof/>
                <w:color w:val="222222"/>
                <w:shd w:val="clear" w:color="auto" w:fill="FFFFFF"/>
              </w:rPr>
              <w:t>ser can delete file.</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r w:rsidR="009D4D1B">
              <w:rPr>
                <w:rFonts w:ascii="Arial" w:hAnsi="Arial" w:cs="Arial"/>
                <w:bCs/>
                <w:color w:val="222222"/>
                <w:shd w:val="clear" w:color="auto" w:fill="FFFFFF"/>
              </w:rPr>
              <w:t>7</w:t>
            </w:r>
          </w:p>
        </w:tc>
        <w:tc>
          <w:tcPr>
            <w:tcW w:w="1571" w:type="dxa"/>
          </w:tcPr>
          <w:p w:rsidR="00A11DD8" w:rsidRDefault="009D4D1B" w:rsidP="00E172A1">
            <w:pPr>
              <w:spacing w:before="240"/>
              <w:rPr>
                <w:rFonts w:ascii="Arial" w:hAnsi="Arial" w:cs="Arial"/>
                <w:bCs/>
                <w:color w:val="222222"/>
                <w:shd w:val="clear" w:color="auto" w:fill="FFFFFF"/>
              </w:rPr>
            </w:pPr>
            <w:r w:rsidRPr="009D4D1B">
              <w:rPr>
                <w:rFonts w:ascii="Arial" w:hAnsi="Arial" w:cs="Arial"/>
                <w:bCs/>
                <w:color w:val="222222"/>
                <w:shd w:val="clear" w:color="auto" w:fill="FFFFFF"/>
              </w:rPr>
              <w:t>User can upload new files into the folder in Database</w:t>
            </w:r>
            <w:r>
              <w:rPr>
                <w:rFonts w:ascii="Arial" w:hAnsi="Arial" w:cs="Arial"/>
                <w:bCs/>
                <w:color w:val="222222"/>
                <w:shd w:val="clear" w:color="auto" w:fill="FFFFFF"/>
              </w:rPr>
              <w:t>.</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17</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9D4D1B"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 xml:space="preserve">User can upload new files </w:t>
            </w:r>
            <w:r w:rsidRPr="009D4D1B">
              <w:rPr>
                <w:rFonts w:ascii="Arial" w:hAnsi="Arial" w:cs="Arial"/>
                <w:bCs/>
                <w:noProof/>
                <w:color w:val="222222"/>
                <w:shd w:val="clear" w:color="auto" w:fill="FFFFFF"/>
              </w:rPr>
              <w:t>to the folder in Database</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1</w:t>
            </w:r>
            <w:r w:rsidR="009D4D1B">
              <w:rPr>
                <w:rFonts w:ascii="Arial" w:hAnsi="Arial" w:cs="Arial"/>
                <w:bCs/>
                <w:color w:val="222222"/>
                <w:shd w:val="clear" w:color="auto" w:fill="FFFFFF"/>
              </w:rPr>
              <w:t>8</w:t>
            </w:r>
          </w:p>
        </w:tc>
        <w:tc>
          <w:tcPr>
            <w:tcW w:w="1571" w:type="dxa"/>
          </w:tcPr>
          <w:p w:rsidR="00A11DD8" w:rsidRDefault="009D4D1B" w:rsidP="00E172A1">
            <w:pPr>
              <w:spacing w:before="240"/>
              <w:rPr>
                <w:rFonts w:ascii="Arial" w:hAnsi="Arial" w:cs="Arial"/>
                <w:bCs/>
                <w:color w:val="222222"/>
                <w:shd w:val="clear" w:color="auto" w:fill="FFFFFF"/>
              </w:rPr>
            </w:pPr>
            <w:r w:rsidRPr="009D4D1B">
              <w:rPr>
                <w:rFonts w:ascii="Arial" w:hAnsi="Arial" w:cs="Arial"/>
                <w:bCs/>
                <w:color w:val="222222"/>
                <w:shd w:val="clear" w:color="auto" w:fill="FFFFFF"/>
              </w:rPr>
              <w:t>User can view file in the folder in Database</w:t>
            </w:r>
            <w:r>
              <w:rPr>
                <w:rFonts w:ascii="Arial" w:hAnsi="Arial" w:cs="Arial"/>
                <w:bCs/>
                <w:color w:val="222222"/>
                <w:shd w:val="clear" w:color="auto" w:fill="FFFFFF"/>
              </w:rPr>
              <w:t>.</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18</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F07449"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see</w:t>
            </w:r>
            <w:r w:rsidR="009D4D1B" w:rsidRPr="009D4D1B">
              <w:rPr>
                <w:rFonts w:ascii="Arial" w:hAnsi="Arial" w:cs="Arial"/>
                <w:bCs/>
                <w:noProof/>
                <w:color w:val="222222"/>
                <w:shd w:val="clear" w:color="auto" w:fill="FFFFFF"/>
              </w:rPr>
              <w:t xml:space="preserve"> file in the folder in Database</w:t>
            </w:r>
          </w:p>
        </w:tc>
      </w:tr>
      <w:tr w:rsidR="00A11DD8" w:rsidRPr="007E5732" w:rsidTr="007E06FC">
        <w:tc>
          <w:tcPr>
            <w:tcW w:w="981" w:type="dxa"/>
          </w:tcPr>
          <w:p w:rsidR="00A11DD8" w:rsidRDefault="00F07449" w:rsidP="00E172A1">
            <w:pPr>
              <w:spacing w:before="240"/>
              <w:rPr>
                <w:rFonts w:ascii="Arial" w:hAnsi="Arial" w:cs="Arial"/>
                <w:bCs/>
                <w:color w:val="222222"/>
                <w:shd w:val="clear" w:color="auto" w:fill="FFFFFF"/>
              </w:rPr>
            </w:pPr>
            <w:r>
              <w:rPr>
                <w:rFonts w:ascii="Arial" w:hAnsi="Arial" w:cs="Arial"/>
                <w:bCs/>
                <w:color w:val="222222"/>
                <w:shd w:val="clear" w:color="auto" w:fill="FFFFFF"/>
              </w:rPr>
              <w:t>19</w:t>
            </w:r>
          </w:p>
        </w:tc>
        <w:tc>
          <w:tcPr>
            <w:tcW w:w="1571" w:type="dxa"/>
          </w:tcPr>
          <w:p w:rsidR="00A11DD8" w:rsidRDefault="00F07449" w:rsidP="00E172A1">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copy files in the Folder in Database</w:t>
            </w:r>
            <w:r>
              <w:rPr>
                <w:rFonts w:ascii="Arial" w:hAnsi="Arial" w:cs="Arial"/>
                <w:bCs/>
                <w:color w:val="222222"/>
                <w:shd w:val="clear" w:color="auto" w:fill="FFFFFF"/>
              </w:rPr>
              <w:t>.</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19</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F07449" w:rsidP="006E7ABA">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copy files in</w:t>
            </w:r>
            <w:r>
              <w:rPr>
                <w:rFonts w:ascii="Arial" w:hAnsi="Arial" w:cs="Arial"/>
                <w:bCs/>
                <w:color w:val="222222"/>
                <w:shd w:val="clear" w:color="auto" w:fill="FFFFFF"/>
              </w:rPr>
              <w:t>to</w:t>
            </w:r>
            <w:r w:rsidRPr="00F07449">
              <w:rPr>
                <w:rFonts w:ascii="Arial" w:hAnsi="Arial" w:cs="Arial"/>
                <w:bCs/>
                <w:color w:val="222222"/>
                <w:shd w:val="clear" w:color="auto" w:fill="FFFFFF"/>
              </w:rPr>
              <w:t xml:space="preserve"> the Folder in Database</w:t>
            </w:r>
          </w:p>
        </w:tc>
      </w:tr>
      <w:tr w:rsidR="00A11DD8" w:rsidRPr="007E5732" w:rsidTr="007E06FC">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2</w:t>
            </w:r>
            <w:r w:rsidR="00F07449">
              <w:rPr>
                <w:rFonts w:ascii="Arial" w:hAnsi="Arial" w:cs="Arial"/>
                <w:bCs/>
                <w:color w:val="222222"/>
                <w:shd w:val="clear" w:color="auto" w:fill="FFFFFF"/>
              </w:rPr>
              <w:t>0</w:t>
            </w:r>
          </w:p>
        </w:tc>
        <w:tc>
          <w:tcPr>
            <w:tcW w:w="1571" w:type="dxa"/>
          </w:tcPr>
          <w:p w:rsidR="00A11DD8" w:rsidRPr="00D3095B" w:rsidRDefault="00F07449" w:rsidP="00150E7A">
            <w:pPr>
              <w:spacing w:before="240"/>
              <w:rPr>
                <w:rFonts w:ascii="Calibri" w:hAnsi="Calibri" w:cs="Calibri"/>
                <w:sz w:val="24"/>
                <w:szCs w:val="24"/>
              </w:rPr>
            </w:pPr>
            <w:r w:rsidRPr="00F07449">
              <w:rPr>
                <w:rFonts w:ascii="Arial" w:hAnsi="Arial" w:cs="Arial"/>
                <w:bCs/>
                <w:color w:val="222222"/>
                <w:shd w:val="clear" w:color="auto" w:fill="FFFFFF"/>
              </w:rPr>
              <w:t>User can move files in the Folder in Database</w:t>
            </w:r>
            <w:r>
              <w:rPr>
                <w:rFonts w:ascii="Arial" w:hAnsi="Arial" w:cs="Arial"/>
                <w:bCs/>
                <w:color w:val="222222"/>
                <w:shd w:val="clear" w:color="auto" w:fill="FFFFFF"/>
              </w:rPr>
              <w:t>.</w:t>
            </w:r>
          </w:p>
        </w:tc>
        <w:tc>
          <w:tcPr>
            <w:tcW w:w="1009" w:type="dxa"/>
          </w:tcPr>
          <w:p w:rsidR="00A11DD8" w:rsidRPr="007E5732"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20</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19-10-2017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F07449" w:rsidP="006E7ABA">
            <w:pPr>
              <w:spacing w:before="240"/>
              <w:rPr>
                <w:rFonts w:ascii="Arial" w:hAnsi="Arial" w:cs="Arial"/>
                <w:bCs/>
                <w:noProof/>
                <w:color w:val="222222"/>
                <w:shd w:val="clear" w:color="auto" w:fill="FFFFFF"/>
              </w:rPr>
            </w:pPr>
            <w:r w:rsidRPr="00F07449">
              <w:rPr>
                <w:rFonts w:ascii="Arial" w:hAnsi="Arial" w:cs="Arial"/>
                <w:bCs/>
                <w:noProof/>
                <w:color w:val="222222"/>
                <w:shd w:val="clear" w:color="auto" w:fill="FFFFFF"/>
              </w:rPr>
              <w:t>User can move files in</w:t>
            </w:r>
            <w:r>
              <w:rPr>
                <w:rFonts w:ascii="Arial" w:hAnsi="Arial" w:cs="Arial"/>
                <w:bCs/>
                <w:noProof/>
                <w:color w:val="222222"/>
                <w:shd w:val="clear" w:color="auto" w:fill="FFFFFF"/>
              </w:rPr>
              <w:t>to</w:t>
            </w:r>
            <w:r w:rsidRPr="00F07449">
              <w:rPr>
                <w:rFonts w:ascii="Arial" w:hAnsi="Arial" w:cs="Arial"/>
                <w:bCs/>
                <w:noProof/>
                <w:color w:val="222222"/>
                <w:shd w:val="clear" w:color="auto" w:fill="FFFFFF"/>
              </w:rPr>
              <w:t xml:space="preserve"> Folder in Database</w:t>
            </w:r>
            <w:r w:rsidR="00A11DD8">
              <w:rPr>
                <w:rFonts w:ascii="Arial" w:hAnsi="Arial" w:cs="Arial"/>
                <w:bCs/>
                <w:noProof/>
                <w:color w:val="222222"/>
                <w:shd w:val="clear" w:color="auto" w:fill="FFFFFF"/>
              </w:rPr>
              <w:t>.</w:t>
            </w:r>
          </w:p>
        </w:tc>
      </w:tr>
      <w:tr w:rsidR="00A11DD8" w:rsidRPr="007E5732" w:rsidTr="007E06FC">
        <w:tc>
          <w:tcPr>
            <w:tcW w:w="981" w:type="dxa"/>
          </w:tcPr>
          <w:p w:rsidR="00A11DD8" w:rsidRDefault="00F07449" w:rsidP="00E172A1">
            <w:pPr>
              <w:spacing w:before="240"/>
              <w:rPr>
                <w:rFonts w:ascii="Arial" w:hAnsi="Arial" w:cs="Arial"/>
                <w:bCs/>
                <w:color w:val="222222"/>
                <w:shd w:val="clear" w:color="auto" w:fill="FFFFFF"/>
              </w:rPr>
            </w:pPr>
            <w:bookmarkStart w:id="8" w:name="_Hlk485338028"/>
            <w:bookmarkEnd w:id="7"/>
            <w:r>
              <w:rPr>
                <w:rFonts w:ascii="Arial" w:hAnsi="Arial" w:cs="Arial"/>
                <w:bCs/>
                <w:color w:val="222222"/>
                <w:shd w:val="clear" w:color="auto" w:fill="FFFFFF"/>
              </w:rPr>
              <w:t>21</w:t>
            </w:r>
          </w:p>
          <w:p w:rsidR="00A11DD8" w:rsidRDefault="00A11DD8" w:rsidP="00E172A1">
            <w:pPr>
              <w:spacing w:before="240"/>
              <w:rPr>
                <w:rFonts w:ascii="Arial" w:hAnsi="Arial" w:cs="Arial"/>
                <w:bCs/>
                <w:color w:val="222222"/>
                <w:shd w:val="clear" w:color="auto" w:fill="FFFFFF"/>
              </w:rPr>
            </w:pPr>
          </w:p>
        </w:tc>
        <w:tc>
          <w:tcPr>
            <w:tcW w:w="1571" w:type="dxa"/>
          </w:tcPr>
          <w:p w:rsidR="00A11DD8" w:rsidRDefault="00F07449" w:rsidP="00E172A1">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delete files in the Folder in Database</w:t>
            </w:r>
          </w:p>
        </w:tc>
        <w:tc>
          <w:tcPr>
            <w:tcW w:w="1009" w:type="dxa"/>
          </w:tcPr>
          <w:p w:rsidR="00A11DD8" w:rsidRDefault="00702F45"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UR21</w:t>
            </w:r>
          </w:p>
          <w:p w:rsidR="00A11DD8" w:rsidRDefault="00A11DD8" w:rsidP="00E172A1">
            <w:pPr>
              <w:spacing w:before="240"/>
              <w:rPr>
                <w:rFonts w:ascii="Arial" w:hAnsi="Arial" w:cs="Arial"/>
                <w:b/>
                <w:bCs/>
                <w:color w:val="222222"/>
                <w:shd w:val="clear" w:color="auto" w:fill="FFFFFF"/>
              </w:rPr>
            </w:pPr>
          </w:p>
          <w:p w:rsidR="00A11DD8" w:rsidRDefault="00A11DD8" w:rsidP="00E172A1">
            <w:pPr>
              <w:spacing w:before="240"/>
              <w:rPr>
                <w:rFonts w:ascii="Arial" w:hAnsi="Arial" w:cs="Arial"/>
                <w:b/>
                <w:bCs/>
                <w:color w:val="222222"/>
                <w:shd w:val="clear" w:color="auto" w:fill="FFFFFF"/>
              </w:rPr>
            </w:pP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Front-end</w:t>
            </w:r>
          </w:p>
          <w:p w:rsidR="00A11DD8" w:rsidRDefault="00A11DD8" w:rsidP="00E172A1">
            <w:pPr>
              <w:spacing w:before="240"/>
              <w:rPr>
                <w:rFonts w:ascii="Arial" w:hAnsi="Arial" w:cs="Arial"/>
                <w:bCs/>
                <w:color w:val="222222"/>
                <w:shd w:val="clear" w:color="auto" w:fill="FFFFFF"/>
              </w:rPr>
            </w:pPr>
          </w:p>
        </w:tc>
        <w:tc>
          <w:tcPr>
            <w:tcW w:w="1004" w:type="dxa"/>
          </w:tcPr>
          <w:p w:rsidR="00A11DD8" w:rsidRPr="00ED7083"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F07449"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 xml:space="preserve">User can delete files contained inside </w:t>
            </w:r>
            <w:r w:rsidRPr="00F07449">
              <w:rPr>
                <w:rFonts w:ascii="Arial" w:hAnsi="Arial" w:cs="Arial"/>
                <w:bCs/>
                <w:noProof/>
                <w:color w:val="222222"/>
                <w:shd w:val="clear" w:color="auto" w:fill="FFFFFF"/>
              </w:rPr>
              <w:t>Folder in Database</w:t>
            </w:r>
            <w:r w:rsidR="00A11DD8">
              <w:rPr>
                <w:rFonts w:ascii="Arial" w:hAnsi="Arial" w:cs="Arial"/>
                <w:bCs/>
                <w:noProof/>
                <w:color w:val="222222"/>
                <w:shd w:val="clear" w:color="auto" w:fill="FFFFFF"/>
              </w:rPr>
              <w:t>.</w:t>
            </w:r>
          </w:p>
        </w:tc>
      </w:tr>
      <w:tr w:rsidR="00A11DD8" w:rsidRPr="007E5732" w:rsidTr="00F07449">
        <w:trPr>
          <w:trHeight w:val="2155"/>
        </w:trPr>
        <w:tc>
          <w:tcPr>
            <w:tcW w:w="981"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2</w:t>
            </w:r>
            <w:r w:rsidR="00F07449">
              <w:rPr>
                <w:rFonts w:ascii="Arial" w:hAnsi="Arial" w:cs="Arial"/>
                <w:bCs/>
                <w:color w:val="222222"/>
                <w:shd w:val="clear" w:color="auto" w:fill="FFFFFF"/>
              </w:rPr>
              <w:t>2</w:t>
            </w:r>
          </w:p>
        </w:tc>
        <w:tc>
          <w:tcPr>
            <w:tcW w:w="1571" w:type="dxa"/>
          </w:tcPr>
          <w:p w:rsidR="00A11DD8" w:rsidRDefault="00F07449" w:rsidP="00E172A1">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see the status of folder Active or De-Active.</w:t>
            </w:r>
          </w:p>
        </w:tc>
        <w:tc>
          <w:tcPr>
            <w:tcW w:w="1009" w:type="dxa"/>
          </w:tcPr>
          <w:p w:rsidR="00A11DD8" w:rsidRDefault="00A11DD8"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w:t>
            </w:r>
            <w:r w:rsidR="00702F45">
              <w:rPr>
                <w:rFonts w:ascii="Arial" w:hAnsi="Arial" w:cs="Arial"/>
                <w:b/>
                <w:bCs/>
                <w:color w:val="222222"/>
                <w:shd w:val="clear" w:color="auto" w:fill="FFFFFF"/>
              </w:rPr>
              <w:t>22</w:t>
            </w:r>
          </w:p>
        </w:tc>
        <w:tc>
          <w:tcPr>
            <w:tcW w:w="987" w:type="dxa"/>
          </w:tcPr>
          <w:p w:rsidR="00A11DD8"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A11DD8" w:rsidRDefault="00A11DD8" w:rsidP="00E172A1">
            <w:pPr>
              <w:spacing w:before="240"/>
              <w:rPr>
                <w:rFonts w:ascii="Arial" w:hAnsi="Arial" w:cs="Arial"/>
                <w:bCs/>
                <w:color w:val="222222"/>
                <w:shd w:val="clear" w:color="auto" w:fill="FFFFFF"/>
              </w:rPr>
            </w:pPr>
            <w:r>
              <w:rPr>
                <w:rFonts w:ascii="Arial" w:hAnsi="Arial" w:cs="Arial"/>
                <w:bCs/>
                <w:color w:val="222222"/>
                <w:shd w:val="clear" w:color="auto" w:fill="FFFFFF"/>
              </w:rPr>
              <w:t>Back-end</w:t>
            </w:r>
          </w:p>
        </w:tc>
        <w:tc>
          <w:tcPr>
            <w:tcW w:w="1004" w:type="dxa"/>
          </w:tcPr>
          <w:p w:rsidR="00A11DD8" w:rsidRDefault="00A11DD8" w:rsidP="00E172A1">
            <w:pPr>
              <w:spacing w:before="240"/>
              <w:rPr>
                <w:rFonts w:ascii="Arial" w:hAnsi="Arial" w:cs="Arial"/>
                <w:bCs/>
                <w:color w:val="222222"/>
                <w:shd w:val="clear" w:color="auto" w:fill="FFFFFF"/>
              </w:rPr>
            </w:pPr>
            <w:r>
              <w:rPr>
                <w:rFonts w:ascii="Arial" w:hAnsi="Arial" w:cs="Arial"/>
              </w:rPr>
              <w:t>Functional</w:t>
            </w:r>
          </w:p>
        </w:tc>
        <w:tc>
          <w:tcPr>
            <w:tcW w:w="1009" w:type="dxa"/>
          </w:tcPr>
          <w:p w:rsidR="00A11DD8" w:rsidRPr="007E5732" w:rsidRDefault="00A11DD8" w:rsidP="00E172A1">
            <w:pPr>
              <w:spacing w:before="240"/>
              <w:rPr>
                <w:rFonts w:ascii="Arial" w:hAnsi="Arial" w:cs="Arial"/>
                <w:b/>
                <w:bCs/>
                <w:color w:val="222222"/>
                <w:shd w:val="clear" w:color="auto" w:fill="FFFFFF"/>
              </w:rPr>
            </w:pPr>
          </w:p>
        </w:tc>
        <w:tc>
          <w:tcPr>
            <w:tcW w:w="709" w:type="dxa"/>
          </w:tcPr>
          <w:p w:rsidR="00A11DD8" w:rsidRPr="007E5732" w:rsidRDefault="00A11DD8" w:rsidP="00E172A1">
            <w:pPr>
              <w:spacing w:before="240"/>
              <w:rPr>
                <w:rFonts w:ascii="Arial" w:hAnsi="Arial" w:cs="Arial"/>
                <w:b/>
                <w:bCs/>
                <w:color w:val="222222"/>
                <w:shd w:val="clear" w:color="auto" w:fill="FFFFFF"/>
              </w:rPr>
            </w:pPr>
          </w:p>
        </w:tc>
        <w:tc>
          <w:tcPr>
            <w:tcW w:w="1417" w:type="dxa"/>
          </w:tcPr>
          <w:p w:rsidR="00A11DD8" w:rsidRDefault="00F07449" w:rsidP="00E172A1">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view</w:t>
            </w:r>
            <w:r w:rsidRPr="00F07449">
              <w:rPr>
                <w:rFonts w:ascii="Arial" w:hAnsi="Arial" w:cs="Arial"/>
                <w:bCs/>
                <w:noProof/>
                <w:color w:val="222222"/>
                <w:shd w:val="clear" w:color="auto" w:fill="FFFFFF"/>
              </w:rPr>
              <w:t xml:space="preserve"> the status of folder</w:t>
            </w:r>
            <w:r>
              <w:rPr>
                <w:rFonts w:ascii="Arial" w:hAnsi="Arial" w:cs="Arial"/>
                <w:bCs/>
                <w:noProof/>
                <w:color w:val="222222"/>
                <w:shd w:val="clear" w:color="auto" w:fill="FFFFFF"/>
              </w:rPr>
              <w:t xml:space="preserve"> i.e.,</w:t>
            </w:r>
            <w:r w:rsidRPr="00F07449">
              <w:rPr>
                <w:rFonts w:ascii="Arial" w:hAnsi="Arial" w:cs="Arial"/>
                <w:bCs/>
                <w:noProof/>
                <w:color w:val="222222"/>
                <w:shd w:val="clear" w:color="auto" w:fill="FFFFFF"/>
              </w:rPr>
              <w:t xml:space="preserve"> Active or De-Active.</w:t>
            </w:r>
          </w:p>
        </w:tc>
      </w:tr>
      <w:tr w:rsidR="00F07449" w:rsidRPr="007E5732" w:rsidTr="00F07449">
        <w:trPr>
          <w:trHeight w:val="2155"/>
        </w:trPr>
        <w:tc>
          <w:tcPr>
            <w:tcW w:w="981" w:type="dxa"/>
          </w:tcPr>
          <w:p w:rsidR="00F07449" w:rsidRDefault="00F07449" w:rsidP="00E172A1">
            <w:pPr>
              <w:spacing w:before="240"/>
              <w:rPr>
                <w:rFonts w:ascii="Arial" w:hAnsi="Arial" w:cs="Arial"/>
                <w:bCs/>
                <w:color w:val="222222"/>
                <w:shd w:val="clear" w:color="auto" w:fill="FFFFFF"/>
              </w:rPr>
            </w:pPr>
            <w:r>
              <w:rPr>
                <w:rFonts w:ascii="Arial" w:hAnsi="Arial" w:cs="Arial"/>
                <w:bCs/>
                <w:color w:val="222222"/>
                <w:shd w:val="clear" w:color="auto" w:fill="FFFFFF"/>
              </w:rPr>
              <w:lastRenderedPageBreak/>
              <w:t>23</w:t>
            </w:r>
          </w:p>
        </w:tc>
        <w:tc>
          <w:tcPr>
            <w:tcW w:w="1571" w:type="dxa"/>
          </w:tcPr>
          <w:p w:rsidR="00F07449" w:rsidRPr="00F07449" w:rsidRDefault="00F07449" w:rsidP="00F07449">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share Folder/File between users by clicking</w:t>
            </w:r>
            <w:r>
              <w:rPr>
                <w:rFonts w:ascii="Arial" w:hAnsi="Arial" w:cs="Arial"/>
                <w:bCs/>
                <w:color w:val="222222"/>
                <w:shd w:val="clear" w:color="auto" w:fill="FFFFFF"/>
              </w:rPr>
              <w:t xml:space="preserve"> </w:t>
            </w:r>
            <w:r w:rsidRPr="00F07449">
              <w:rPr>
                <w:rFonts w:ascii="Arial" w:hAnsi="Arial" w:cs="Arial"/>
                <w:bCs/>
                <w:color w:val="222222"/>
                <w:shd w:val="clear" w:color="auto" w:fill="FFFFFF"/>
              </w:rPr>
              <w:t>Can View button.</w:t>
            </w:r>
          </w:p>
        </w:tc>
        <w:tc>
          <w:tcPr>
            <w:tcW w:w="1009" w:type="dxa"/>
          </w:tcPr>
          <w:p w:rsidR="00F07449" w:rsidRDefault="00702F45"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UR23</w:t>
            </w:r>
          </w:p>
        </w:tc>
        <w:tc>
          <w:tcPr>
            <w:tcW w:w="987" w:type="dxa"/>
          </w:tcPr>
          <w:p w:rsidR="00F07449"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F07449" w:rsidRDefault="00F07449"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F07449" w:rsidRDefault="00F07449" w:rsidP="00E172A1">
            <w:pPr>
              <w:spacing w:before="240"/>
              <w:rPr>
                <w:rFonts w:ascii="Arial" w:hAnsi="Arial" w:cs="Arial"/>
              </w:rPr>
            </w:pPr>
            <w:r>
              <w:rPr>
                <w:rFonts w:ascii="Arial" w:hAnsi="Arial" w:cs="Arial"/>
              </w:rPr>
              <w:t>Functional</w:t>
            </w:r>
          </w:p>
        </w:tc>
        <w:tc>
          <w:tcPr>
            <w:tcW w:w="1009" w:type="dxa"/>
          </w:tcPr>
          <w:p w:rsidR="00F07449" w:rsidRPr="007E5732" w:rsidRDefault="00F07449" w:rsidP="00E172A1">
            <w:pPr>
              <w:spacing w:before="240"/>
              <w:rPr>
                <w:rFonts w:ascii="Arial" w:hAnsi="Arial" w:cs="Arial"/>
                <w:b/>
                <w:bCs/>
                <w:color w:val="222222"/>
                <w:shd w:val="clear" w:color="auto" w:fill="FFFFFF"/>
              </w:rPr>
            </w:pPr>
          </w:p>
        </w:tc>
        <w:tc>
          <w:tcPr>
            <w:tcW w:w="709" w:type="dxa"/>
          </w:tcPr>
          <w:p w:rsidR="00F07449" w:rsidRPr="007E5732" w:rsidRDefault="00F07449" w:rsidP="00E172A1">
            <w:pPr>
              <w:spacing w:before="240"/>
              <w:rPr>
                <w:rFonts w:ascii="Arial" w:hAnsi="Arial" w:cs="Arial"/>
                <w:b/>
                <w:bCs/>
                <w:color w:val="222222"/>
                <w:shd w:val="clear" w:color="auto" w:fill="FFFFFF"/>
              </w:rPr>
            </w:pPr>
          </w:p>
        </w:tc>
        <w:tc>
          <w:tcPr>
            <w:tcW w:w="1417" w:type="dxa"/>
          </w:tcPr>
          <w:p w:rsidR="00F07449" w:rsidRDefault="00F07449" w:rsidP="00F07449">
            <w:pPr>
              <w:spacing w:before="240"/>
              <w:rPr>
                <w:rFonts w:ascii="Arial" w:hAnsi="Arial" w:cs="Arial"/>
                <w:bCs/>
                <w:noProof/>
                <w:color w:val="222222"/>
                <w:shd w:val="clear" w:color="auto" w:fill="FFFFFF"/>
              </w:rPr>
            </w:pPr>
            <w:r w:rsidRPr="00F07449">
              <w:rPr>
                <w:rFonts w:ascii="Arial" w:hAnsi="Arial" w:cs="Arial"/>
                <w:bCs/>
                <w:noProof/>
                <w:color w:val="222222"/>
                <w:shd w:val="clear" w:color="auto" w:fill="FFFFFF"/>
              </w:rPr>
              <w:t>User can share Folder</w:t>
            </w:r>
            <w:r>
              <w:rPr>
                <w:rFonts w:ascii="Arial" w:hAnsi="Arial" w:cs="Arial"/>
                <w:bCs/>
                <w:noProof/>
                <w:color w:val="222222"/>
                <w:shd w:val="clear" w:color="auto" w:fill="FFFFFF"/>
              </w:rPr>
              <w:t xml:space="preserve">/File in between users by just clicking on </w:t>
            </w:r>
            <w:r w:rsidRPr="00F07449">
              <w:rPr>
                <w:rFonts w:ascii="Arial" w:hAnsi="Arial" w:cs="Arial"/>
                <w:bCs/>
                <w:noProof/>
                <w:color w:val="222222"/>
                <w:shd w:val="clear" w:color="auto" w:fill="FFFFFF"/>
              </w:rPr>
              <w:t>Can View button.</w:t>
            </w:r>
          </w:p>
        </w:tc>
      </w:tr>
      <w:tr w:rsidR="00F07449" w:rsidRPr="007E5732" w:rsidTr="00F07449">
        <w:trPr>
          <w:trHeight w:val="2155"/>
        </w:trPr>
        <w:tc>
          <w:tcPr>
            <w:tcW w:w="981" w:type="dxa"/>
          </w:tcPr>
          <w:p w:rsidR="00F07449" w:rsidRDefault="00F07449" w:rsidP="00E172A1">
            <w:pPr>
              <w:spacing w:before="240"/>
              <w:rPr>
                <w:rFonts w:ascii="Arial" w:hAnsi="Arial" w:cs="Arial"/>
                <w:bCs/>
                <w:color w:val="222222"/>
                <w:shd w:val="clear" w:color="auto" w:fill="FFFFFF"/>
              </w:rPr>
            </w:pPr>
            <w:r>
              <w:rPr>
                <w:rFonts w:ascii="Arial" w:hAnsi="Arial" w:cs="Arial"/>
                <w:bCs/>
                <w:color w:val="222222"/>
                <w:shd w:val="clear" w:color="auto" w:fill="FFFFFF"/>
              </w:rPr>
              <w:t>24</w:t>
            </w:r>
          </w:p>
        </w:tc>
        <w:tc>
          <w:tcPr>
            <w:tcW w:w="1571" w:type="dxa"/>
          </w:tcPr>
          <w:p w:rsidR="00F07449" w:rsidRPr="00F07449" w:rsidRDefault="00F07449" w:rsidP="00F07449">
            <w:pPr>
              <w:spacing w:before="240"/>
              <w:rPr>
                <w:rFonts w:ascii="Arial" w:hAnsi="Arial" w:cs="Arial"/>
                <w:bCs/>
                <w:color w:val="222222"/>
                <w:shd w:val="clear" w:color="auto" w:fill="FFFFFF"/>
              </w:rPr>
            </w:pPr>
            <w:r w:rsidRPr="00F07449">
              <w:rPr>
                <w:rFonts w:ascii="Arial" w:hAnsi="Arial" w:cs="Arial"/>
                <w:bCs/>
                <w:color w:val="222222"/>
                <w:shd w:val="clear" w:color="auto" w:fill="FFFFFF"/>
              </w:rPr>
              <w:t>User can edit Folder</w:t>
            </w:r>
            <w:r>
              <w:rPr>
                <w:rFonts w:ascii="Arial" w:hAnsi="Arial" w:cs="Arial"/>
                <w:bCs/>
                <w:color w:val="222222"/>
                <w:shd w:val="clear" w:color="auto" w:fill="FFFFFF"/>
              </w:rPr>
              <w:t xml:space="preserve">/File between users by clicking </w:t>
            </w:r>
            <w:r w:rsidRPr="00F07449">
              <w:rPr>
                <w:rFonts w:ascii="Arial" w:hAnsi="Arial" w:cs="Arial"/>
                <w:bCs/>
                <w:color w:val="222222"/>
                <w:shd w:val="clear" w:color="auto" w:fill="FFFFFF"/>
              </w:rPr>
              <w:t>Can Edit button.</w:t>
            </w:r>
          </w:p>
        </w:tc>
        <w:tc>
          <w:tcPr>
            <w:tcW w:w="1009" w:type="dxa"/>
          </w:tcPr>
          <w:p w:rsidR="00F07449" w:rsidRDefault="00702F45"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UR24</w:t>
            </w:r>
          </w:p>
        </w:tc>
        <w:tc>
          <w:tcPr>
            <w:tcW w:w="987" w:type="dxa"/>
          </w:tcPr>
          <w:p w:rsidR="00F07449"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F07449" w:rsidRDefault="00F07449"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F07449" w:rsidRDefault="00F07449" w:rsidP="00E172A1">
            <w:pPr>
              <w:spacing w:before="240"/>
              <w:rPr>
                <w:rFonts w:ascii="Arial" w:hAnsi="Arial" w:cs="Arial"/>
              </w:rPr>
            </w:pPr>
            <w:r>
              <w:rPr>
                <w:rFonts w:ascii="Arial" w:hAnsi="Arial" w:cs="Arial"/>
              </w:rPr>
              <w:t>Functional</w:t>
            </w:r>
          </w:p>
        </w:tc>
        <w:tc>
          <w:tcPr>
            <w:tcW w:w="1009" w:type="dxa"/>
          </w:tcPr>
          <w:p w:rsidR="00F07449" w:rsidRPr="007E5732" w:rsidRDefault="00F07449" w:rsidP="00E172A1">
            <w:pPr>
              <w:spacing w:before="240"/>
              <w:rPr>
                <w:rFonts w:ascii="Arial" w:hAnsi="Arial" w:cs="Arial"/>
                <w:b/>
                <w:bCs/>
                <w:color w:val="222222"/>
                <w:shd w:val="clear" w:color="auto" w:fill="FFFFFF"/>
              </w:rPr>
            </w:pPr>
          </w:p>
        </w:tc>
        <w:tc>
          <w:tcPr>
            <w:tcW w:w="709" w:type="dxa"/>
          </w:tcPr>
          <w:p w:rsidR="00F07449" w:rsidRPr="007E5732" w:rsidRDefault="00F07449" w:rsidP="00E172A1">
            <w:pPr>
              <w:spacing w:before="240"/>
              <w:rPr>
                <w:rFonts w:ascii="Arial" w:hAnsi="Arial" w:cs="Arial"/>
                <w:b/>
                <w:bCs/>
                <w:color w:val="222222"/>
                <w:shd w:val="clear" w:color="auto" w:fill="FFFFFF"/>
              </w:rPr>
            </w:pPr>
          </w:p>
        </w:tc>
        <w:tc>
          <w:tcPr>
            <w:tcW w:w="1417" w:type="dxa"/>
          </w:tcPr>
          <w:p w:rsidR="001F307B" w:rsidRPr="00F07449" w:rsidRDefault="00F07449" w:rsidP="00F07449">
            <w:pPr>
              <w:spacing w:before="240"/>
              <w:rPr>
                <w:rFonts w:ascii="Arial" w:hAnsi="Arial" w:cs="Arial"/>
                <w:bCs/>
                <w:noProof/>
                <w:color w:val="222222"/>
                <w:shd w:val="clear" w:color="auto" w:fill="FFFFFF"/>
              </w:rPr>
            </w:pPr>
            <w:r w:rsidRPr="00F07449">
              <w:rPr>
                <w:rFonts w:ascii="Arial" w:hAnsi="Arial" w:cs="Arial"/>
                <w:bCs/>
                <w:noProof/>
                <w:color w:val="222222"/>
                <w:shd w:val="clear" w:color="auto" w:fill="FFFFFF"/>
              </w:rPr>
              <w:t>User can edit Folder</w:t>
            </w:r>
            <w:r>
              <w:rPr>
                <w:rFonts w:ascii="Arial" w:hAnsi="Arial" w:cs="Arial"/>
                <w:bCs/>
                <w:noProof/>
                <w:color w:val="222222"/>
                <w:shd w:val="clear" w:color="auto" w:fill="FFFFFF"/>
              </w:rPr>
              <w:t xml:space="preserve">/File in between users by just clicking </w:t>
            </w:r>
            <w:r w:rsidRPr="00F07449">
              <w:rPr>
                <w:rFonts w:ascii="Arial" w:hAnsi="Arial" w:cs="Arial"/>
                <w:bCs/>
                <w:noProof/>
                <w:color w:val="222222"/>
                <w:shd w:val="clear" w:color="auto" w:fill="FFFFFF"/>
              </w:rPr>
              <w:t>Can Edit button.</w:t>
            </w:r>
          </w:p>
        </w:tc>
      </w:tr>
      <w:tr w:rsidR="001F307B" w:rsidRPr="007E5732" w:rsidTr="00F07449">
        <w:trPr>
          <w:trHeight w:val="2155"/>
        </w:trPr>
        <w:tc>
          <w:tcPr>
            <w:tcW w:w="981" w:type="dxa"/>
          </w:tcPr>
          <w:p w:rsidR="001F307B" w:rsidRDefault="001F307B" w:rsidP="00E172A1">
            <w:pPr>
              <w:spacing w:before="240"/>
              <w:rPr>
                <w:rFonts w:ascii="Arial" w:hAnsi="Arial" w:cs="Arial"/>
                <w:bCs/>
                <w:color w:val="222222"/>
                <w:shd w:val="clear" w:color="auto" w:fill="FFFFFF"/>
              </w:rPr>
            </w:pPr>
            <w:r>
              <w:rPr>
                <w:rFonts w:ascii="Arial" w:hAnsi="Arial" w:cs="Arial"/>
                <w:bCs/>
                <w:color w:val="222222"/>
                <w:shd w:val="clear" w:color="auto" w:fill="FFFFFF"/>
              </w:rPr>
              <w:t>25</w:t>
            </w:r>
          </w:p>
        </w:tc>
        <w:tc>
          <w:tcPr>
            <w:tcW w:w="1571" w:type="dxa"/>
          </w:tcPr>
          <w:p w:rsidR="001F307B" w:rsidRPr="00F07449" w:rsidRDefault="001F307B" w:rsidP="00F07449">
            <w:pPr>
              <w:spacing w:before="240"/>
              <w:rPr>
                <w:rFonts w:ascii="Arial" w:hAnsi="Arial" w:cs="Arial"/>
                <w:bCs/>
                <w:color w:val="222222"/>
                <w:shd w:val="clear" w:color="auto" w:fill="FFFFFF"/>
              </w:rPr>
            </w:pPr>
            <w:r>
              <w:rPr>
                <w:rFonts w:ascii="Arial" w:hAnsi="Arial" w:cs="Arial"/>
                <w:bCs/>
                <w:color w:val="222222"/>
                <w:shd w:val="clear" w:color="auto" w:fill="FFFFFF"/>
              </w:rPr>
              <w:t>To</w:t>
            </w:r>
            <w:r w:rsidR="009430C1">
              <w:rPr>
                <w:rFonts w:ascii="Arial" w:hAnsi="Arial" w:cs="Arial"/>
                <w:bCs/>
                <w:color w:val="222222"/>
                <w:shd w:val="clear" w:color="auto" w:fill="FFFFFF"/>
              </w:rPr>
              <w:t xml:space="preserve"> see the list of files shared to</w:t>
            </w:r>
            <w:r>
              <w:rPr>
                <w:rFonts w:ascii="Arial" w:hAnsi="Arial" w:cs="Arial"/>
                <w:bCs/>
                <w:color w:val="222222"/>
                <w:shd w:val="clear" w:color="auto" w:fill="FFFFFF"/>
              </w:rPr>
              <w:t xml:space="preserve"> other users under sent files.</w:t>
            </w:r>
          </w:p>
        </w:tc>
        <w:tc>
          <w:tcPr>
            <w:tcW w:w="1009" w:type="dxa"/>
          </w:tcPr>
          <w:p w:rsidR="001F307B" w:rsidRDefault="001F307B"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UR25</w:t>
            </w:r>
          </w:p>
        </w:tc>
        <w:tc>
          <w:tcPr>
            <w:tcW w:w="987" w:type="dxa"/>
          </w:tcPr>
          <w:p w:rsidR="001F307B"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1F307B" w:rsidRDefault="001F307B"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1F307B" w:rsidRDefault="001F307B" w:rsidP="00E172A1">
            <w:pPr>
              <w:spacing w:before="240"/>
              <w:rPr>
                <w:rFonts w:ascii="Arial" w:hAnsi="Arial" w:cs="Arial"/>
              </w:rPr>
            </w:pPr>
            <w:r>
              <w:rPr>
                <w:rFonts w:ascii="Arial" w:hAnsi="Arial" w:cs="Arial"/>
              </w:rPr>
              <w:t>Functional</w:t>
            </w:r>
          </w:p>
        </w:tc>
        <w:tc>
          <w:tcPr>
            <w:tcW w:w="1009" w:type="dxa"/>
          </w:tcPr>
          <w:p w:rsidR="001F307B" w:rsidRPr="007E5732" w:rsidRDefault="001F307B" w:rsidP="00E172A1">
            <w:pPr>
              <w:spacing w:before="240"/>
              <w:rPr>
                <w:rFonts w:ascii="Arial" w:hAnsi="Arial" w:cs="Arial"/>
                <w:b/>
                <w:bCs/>
                <w:color w:val="222222"/>
                <w:shd w:val="clear" w:color="auto" w:fill="FFFFFF"/>
              </w:rPr>
            </w:pPr>
          </w:p>
        </w:tc>
        <w:tc>
          <w:tcPr>
            <w:tcW w:w="709" w:type="dxa"/>
          </w:tcPr>
          <w:p w:rsidR="001F307B" w:rsidRPr="007E5732" w:rsidRDefault="001F307B" w:rsidP="00E172A1">
            <w:pPr>
              <w:spacing w:before="240"/>
              <w:rPr>
                <w:rFonts w:ascii="Arial" w:hAnsi="Arial" w:cs="Arial"/>
                <w:b/>
                <w:bCs/>
                <w:color w:val="222222"/>
                <w:shd w:val="clear" w:color="auto" w:fill="FFFFFF"/>
              </w:rPr>
            </w:pPr>
          </w:p>
        </w:tc>
        <w:tc>
          <w:tcPr>
            <w:tcW w:w="1417" w:type="dxa"/>
          </w:tcPr>
          <w:p w:rsidR="001F307B" w:rsidRPr="00F07449" w:rsidRDefault="001F307B" w:rsidP="00F07449">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see list of files sent to other users under sent files menu.</w:t>
            </w:r>
          </w:p>
        </w:tc>
      </w:tr>
      <w:tr w:rsidR="001F307B" w:rsidRPr="007E5732" w:rsidTr="00F07449">
        <w:trPr>
          <w:trHeight w:val="2155"/>
        </w:trPr>
        <w:tc>
          <w:tcPr>
            <w:tcW w:w="981" w:type="dxa"/>
          </w:tcPr>
          <w:p w:rsidR="001F307B" w:rsidRDefault="001F307B" w:rsidP="00E172A1">
            <w:pPr>
              <w:spacing w:before="240"/>
              <w:rPr>
                <w:rFonts w:ascii="Arial" w:hAnsi="Arial" w:cs="Arial"/>
                <w:bCs/>
                <w:color w:val="222222"/>
                <w:shd w:val="clear" w:color="auto" w:fill="FFFFFF"/>
              </w:rPr>
            </w:pPr>
            <w:r>
              <w:rPr>
                <w:rFonts w:ascii="Arial" w:hAnsi="Arial" w:cs="Arial"/>
                <w:bCs/>
                <w:color w:val="222222"/>
                <w:shd w:val="clear" w:color="auto" w:fill="FFFFFF"/>
              </w:rPr>
              <w:t>26</w:t>
            </w:r>
          </w:p>
        </w:tc>
        <w:tc>
          <w:tcPr>
            <w:tcW w:w="1571" w:type="dxa"/>
          </w:tcPr>
          <w:p w:rsidR="001F307B" w:rsidRDefault="001F307B" w:rsidP="00F07449">
            <w:pPr>
              <w:spacing w:before="240"/>
              <w:rPr>
                <w:rFonts w:ascii="Arial" w:hAnsi="Arial" w:cs="Arial"/>
                <w:bCs/>
                <w:color w:val="222222"/>
                <w:shd w:val="clear" w:color="auto" w:fill="FFFFFF"/>
              </w:rPr>
            </w:pPr>
            <w:r>
              <w:rPr>
                <w:rFonts w:ascii="Arial" w:hAnsi="Arial" w:cs="Arial"/>
                <w:bCs/>
                <w:color w:val="222222"/>
                <w:shd w:val="clear" w:color="auto" w:fill="FFFFFF"/>
              </w:rPr>
              <w:t>To see the list of files received by the other users.</w:t>
            </w:r>
          </w:p>
        </w:tc>
        <w:tc>
          <w:tcPr>
            <w:tcW w:w="1009" w:type="dxa"/>
          </w:tcPr>
          <w:p w:rsidR="001F307B" w:rsidRDefault="001F307B"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UR26</w:t>
            </w:r>
          </w:p>
        </w:tc>
        <w:tc>
          <w:tcPr>
            <w:tcW w:w="987" w:type="dxa"/>
          </w:tcPr>
          <w:p w:rsidR="001F307B"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1F307B" w:rsidRDefault="001F307B" w:rsidP="00E172A1">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1F307B" w:rsidRDefault="001F307B" w:rsidP="00E172A1">
            <w:pPr>
              <w:spacing w:before="240"/>
              <w:rPr>
                <w:rFonts w:ascii="Arial" w:hAnsi="Arial" w:cs="Arial"/>
              </w:rPr>
            </w:pPr>
            <w:r>
              <w:rPr>
                <w:rFonts w:ascii="Arial" w:hAnsi="Arial" w:cs="Arial"/>
              </w:rPr>
              <w:t>Functional</w:t>
            </w:r>
          </w:p>
        </w:tc>
        <w:tc>
          <w:tcPr>
            <w:tcW w:w="1009" w:type="dxa"/>
          </w:tcPr>
          <w:p w:rsidR="001F307B" w:rsidRPr="007E5732" w:rsidRDefault="001F307B" w:rsidP="00E172A1">
            <w:pPr>
              <w:spacing w:before="240"/>
              <w:rPr>
                <w:rFonts w:ascii="Arial" w:hAnsi="Arial" w:cs="Arial"/>
                <w:b/>
                <w:bCs/>
                <w:color w:val="222222"/>
                <w:shd w:val="clear" w:color="auto" w:fill="FFFFFF"/>
              </w:rPr>
            </w:pPr>
          </w:p>
        </w:tc>
        <w:tc>
          <w:tcPr>
            <w:tcW w:w="709" w:type="dxa"/>
          </w:tcPr>
          <w:p w:rsidR="001F307B" w:rsidRPr="007E5732" w:rsidRDefault="001F307B" w:rsidP="00E172A1">
            <w:pPr>
              <w:spacing w:before="240"/>
              <w:rPr>
                <w:rFonts w:ascii="Arial" w:hAnsi="Arial" w:cs="Arial"/>
                <w:b/>
                <w:bCs/>
                <w:color w:val="222222"/>
                <w:shd w:val="clear" w:color="auto" w:fill="FFFFFF"/>
              </w:rPr>
            </w:pPr>
          </w:p>
        </w:tc>
        <w:tc>
          <w:tcPr>
            <w:tcW w:w="1417" w:type="dxa"/>
          </w:tcPr>
          <w:p w:rsidR="001F307B" w:rsidRDefault="001F307B" w:rsidP="00F07449">
            <w:pPr>
              <w:spacing w:before="240"/>
              <w:rPr>
                <w:rFonts w:ascii="Arial" w:hAnsi="Arial" w:cs="Arial"/>
                <w:bCs/>
                <w:noProof/>
                <w:color w:val="222222"/>
                <w:shd w:val="clear" w:color="auto" w:fill="FFFFFF"/>
              </w:rPr>
            </w:pPr>
            <w:r>
              <w:rPr>
                <w:rFonts w:ascii="Arial" w:hAnsi="Arial" w:cs="Arial"/>
                <w:bCs/>
                <w:noProof/>
                <w:color w:val="222222"/>
                <w:shd w:val="clear" w:color="auto" w:fill="FFFFFF"/>
              </w:rPr>
              <w:t>User can see list of files received by the other users under receive files.</w:t>
            </w:r>
          </w:p>
        </w:tc>
      </w:tr>
      <w:tr w:rsidR="00331BEA" w:rsidRPr="007E5732" w:rsidTr="00F07449">
        <w:trPr>
          <w:trHeight w:val="2155"/>
        </w:trPr>
        <w:tc>
          <w:tcPr>
            <w:tcW w:w="981" w:type="dxa"/>
          </w:tcPr>
          <w:p w:rsidR="00331BEA" w:rsidRDefault="00331BEA" w:rsidP="00E172A1">
            <w:pPr>
              <w:spacing w:before="240"/>
              <w:rPr>
                <w:rFonts w:ascii="Arial" w:hAnsi="Arial" w:cs="Arial"/>
                <w:bCs/>
                <w:color w:val="222222"/>
                <w:shd w:val="clear" w:color="auto" w:fill="FFFFFF"/>
              </w:rPr>
            </w:pPr>
            <w:r>
              <w:rPr>
                <w:rFonts w:ascii="Arial" w:hAnsi="Arial" w:cs="Arial"/>
                <w:bCs/>
                <w:color w:val="222222"/>
                <w:shd w:val="clear" w:color="auto" w:fill="FFFFFF"/>
              </w:rPr>
              <w:t>27.</w:t>
            </w:r>
          </w:p>
        </w:tc>
        <w:tc>
          <w:tcPr>
            <w:tcW w:w="1571" w:type="dxa"/>
          </w:tcPr>
          <w:p w:rsidR="00331BEA" w:rsidRDefault="0014198D" w:rsidP="00F07449">
            <w:pPr>
              <w:spacing w:before="240"/>
              <w:rPr>
                <w:rFonts w:ascii="Arial" w:hAnsi="Arial" w:cs="Arial"/>
                <w:bCs/>
                <w:color w:val="222222"/>
                <w:shd w:val="clear" w:color="auto" w:fill="FFFFFF"/>
              </w:rPr>
            </w:pPr>
            <w:r>
              <w:rPr>
                <w:rFonts w:ascii="Arial" w:hAnsi="Arial" w:cs="Arial"/>
                <w:bCs/>
                <w:color w:val="222222"/>
                <w:shd w:val="clear" w:color="auto" w:fill="FFFFFF"/>
              </w:rPr>
              <w:t>Select</w:t>
            </w:r>
            <w:r w:rsidR="00331BEA">
              <w:rPr>
                <w:rFonts w:ascii="Arial" w:hAnsi="Arial" w:cs="Arial"/>
                <w:bCs/>
                <w:color w:val="222222"/>
                <w:shd w:val="clear" w:color="auto" w:fill="FFFFFF"/>
              </w:rPr>
              <w:t xml:space="preserve"> servers randomly</w:t>
            </w:r>
          </w:p>
        </w:tc>
        <w:tc>
          <w:tcPr>
            <w:tcW w:w="1009" w:type="dxa"/>
          </w:tcPr>
          <w:p w:rsidR="00331BEA"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UR27</w:t>
            </w:r>
          </w:p>
        </w:tc>
        <w:tc>
          <w:tcPr>
            <w:tcW w:w="987" w:type="dxa"/>
          </w:tcPr>
          <w:p w:rsidR="00331BEA" w:rsidRDefault="00331BEA" w:rsidP="00E172A1">
            <w:pPr>
              <w:spacing w:before="240"/>
              <w:rPr>
                <w:rFonts w:ascii="Arial" w:hAnsi="Arial" w:cs="Arial"/>
                <w:b/>
                <w:bCs/>
                <w:color w:val="222222"/>
                <w:shd w:val="clear" w:color="auto" w:fill="FFFFFF"/>
              </w:rPr>
            </w:pPr>
            <w:r>
              <w:rPr>
                <w:rFonts w:ascii="Arial" w:hAnsi="Arial" w:cs="Arial"/>
                <w:b/>
                <w:bCs/>
                <w:color w:val="222222"/>
                <w:shd w:val="clear" w:color="auto" w:fill="FFFFFF"/>
              </w:rPr>
              <w:t>25-10-2017</w:t>
            </w:r>
          </w:p>
        </w:tc>
        <w:tc>
          <w:tcPr>
            <w:tcW w:w="952" w:type="dxa"/>
          </w:tcPr>
          <w:p w:rsidR="00331BEA" w:rsidRDefault="00331BEA" w:rsidP="00E172A1">
            <w:pPr>
              <w:spacing w:before="240"/>
              <w:rPr>
                <w:rFonts w:ascii="Arial" w:hAnsi="Arial" w:cs="Arial"/>
                <w:bCs/>
                <w:color w:val="222222"/>
                <w:shd w:val="clear" w:color="auto" w:fill="FFFFFF"/>
              </w:rPr>
            </w:pPr>
            <w:r>
              <w:rPr>
                <w:rFonts w:ascii="Arial" w:hAnsi="Arial" w:cs="Arial"/>
                <w:bCs/>
                <w:color w:val="222222"/>
                <w:shd w:val="clear" w:color="auto" w:fill="FFFFFF"/>
              </w:rPr>
              <w:t xml:space="preserve">Back End </w:t>
            </w:r>
          </w:p>
        </w:tc>
        <w:tc>
          <w:tcPr>
            <w:tcW w:w="1004" w:type="dxa"/>
          </w:tcPr>
          <w:p w:rsidR="00331BEA" w:rsidRDefault="00331BEA" w:rsidP="00E172A1">
            <w:pPr>
              <w:spacing w:before="240"/>
              <w:rPr>
                <w:rFonts w:ascii="Arial" w:hAnsi="Arial" w:cs="Arial"/>
              </w:rPr>
            </w:pPr>
            <w:r>
              <w:rPr>
                <w:rFonts w:ascii="Arial" w:hAnsi="Arial" w:cs="Arial"/>
              </w:rPr>
              <w:t>Functional</w:t>
            </w:r>
          </w:p>
        </w:tc>
        <w:tc>
          <w:tcPr>
            <w:tcW w:w="1009" w:type="dxa"/>
          </w:tcPr>
          <w:p w:rsidR="00331BEA" w:rsidRPr="007E5732" w:rsidRDefault="00331BEA" w:rsidP="00E172A1">
            <w:pPr>
              <w:spacing w:before="240"/>
              <w:rPr>
                <w:rFonts w:ascii="Arial" w:hAnsi="Arial" w:cs="Arial"/>
                <w:b/>
                <w:bCs/>
                <w:color w:val="222222"/>
                <w:shd w:val="clear" w:color="auto" w:fill="FFFFFF"/>
              </w:rPr>
            </w:pPr>
          </w:p>
        </w:tc>
        <w:tc>
          <w:tcPr>
            <w:tcW w:w="709" w:type="dxa"/>
          </w:tcPr>
          <w:p w:rsidR="00331BEA" w:rsidRPr="007E5732" w:rsidRDefault="00331BEA" w:rsidP="00E172A1">
            <w:pPr>
              <w:spacing w:before="240"/>
              <w:rPr>
                <w:rFonts w:ascii="Arial" w:hAnsi="Arial" w:cs="Arial"/>
                <w:b/>
                <w:bCs/>
                <w:color w:val="222222"/>
                <w:shd w:val="clear" w:color="auto" w:fill="FFFFFF"/>
              </w:rPr>
            </w:pPr>
          </w:p>
        </w:tc>
        <w:tc>
          <w:tcPr>
            <w:tcW w:w="1417" w:type="dxa"/>
          </w:tcPr>
          <w:p w:rsidR="00331BEA" w:rsidRDefault="00331BEA" w:rsidP="00F07449">
            <w:pPr>
              <w:spacing w:before="240"/>
              <w:rPr>
                <w:rFonts w:ascii="Arial" w:hAnsi="Arial" w:cs="Arial"/>
                <w:bCs/>
                <w:noProof/>
                <w:color w:val="222222"/>
                <w:shd w:val="clear" w:color="auto" w:fill="FFFFFF"/>
              </w:rPr>
            </w:pPr>
            <w:r>
              <w:rPr>
                <w:rFonts w:ascii="Arial" w:hAnsi="Arial" w:cs="Arial"/>
                <w:bCs/>
                <w:noProof/>
                <w:color w:val="222222"/>
                <w:shd w:val="clear" w:color="auto" w:fill="FFFFFF"/>
              </w:rPr>
              <w:t>The selection of server done randomly.</w:t>
            </w:r>
          </w:p>
        </w:tc>
      </w:tr>
      <w:tr w:rsidR="00331BEA" w:rsidRPr="007E5732" w:rsidTr="00F07449">
        <w:trPr>
          <w:trHeight w:val="2155"/>
        </w:trPr>
        <w:tc>
          <w:tcPr>
            <w:tcW w:w="981"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lastRenderedPageBreak/>
              <w:t>28</w:t>
            </w:r>
          </w:p>
        </w:tc>
        <w:tc>
          <w:tcPr>
            <w:tcW w:w="1571"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t>If three ping messages continuously fail email sent to administrator.</w:t>
            </w:r>
          </w:p>
        </w:tc>
        <w:tc>
          <w:tcPr>
            <w:tcW w:w="1009" w:type="dxa"/>
          </w:tcPr>
          <w:p w:rsidR="00331BEA" w:rsidRDefault="00331BEA" w:rsidP="00331BEA">
            <w:pPr>
              <w:spacing w:before="240"/>
              <w:rPr>
                <w:rFonts w:ascii="Arial" w:hAnsi="Arial" w:cs="Arial"/>
                <w:b/>
                <w:bCs/>
                <w:color w:val="222222"/>
                <w:shd w:val="clear" w:color="auto" w:fill="FFFFFF"/>
              </w:rPr>
            </w:pPr>
            <w:r>
              <w:rPr>
                <w:rFonts w:ascii="Arial" w:hAnsi="Arial" w:cs="Arial"/>
                <w:b/>
                <w:bCs/>
                <w:color w:val="222222"/>
                <w:shd w:val="clear" w:color="auto" w:fill="FFFFFF"/>
              </w:rPr>
              <w:t>UR28</w:t>
            </w:r>
          </w:p>
        </w:tc>
        <w:tc>
          <w:tcPr>
            <w:tcW w:w="987" w:type="dxa"/>
          </w:tcPr>
          <w:p w:rsidR="00331BEA" w:rsidRDefault="00331BEA" w:rsidP="00331BEA">
            <w:pPr>
              <w:spacing w:before="240"/>
              <w:rPr>
                <w:rFonts w:ascii="Arial" w:hAnsi="Arial" w:cs="Arial"/>
                <w:b/>
                <w:bCs/>
                <w:color w:val="222222"/>
                <w:shd w:val="clear" w:color="auto" w:fill="FFFFFF"/>
              </w:rPr>
            </w:pPr>
            <w:r>
              <w:rPr>
                <w:rFonts w:ascii="Arial" w:hAnsi="Arial" w:cs="Arial"/>
                <w:b/>
                <w:bCs/>
                <w:color w:val="222222"/>
                <w:shd w:val="clear" w:color="auto" w:fill="FFFFFF"/>
              </w:rPr>
              <w:t>28-10-2017</w:t>
            </w:r>
          </w:p>
        </w:tc>
        <w:tc>
          <w:tcPr>
            <w:tcW w:w="952"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t xml:space="preserve">Back End </w:t>
            </w:r>
          </w:p>
        </w:tc>
        <w:tc>
          <w:tcPr>
            <w:tcW w:w="1004" w:type="dxa"/>
          </w:tcPr>
          <w:p w:rsidR="00331BEA" w:rsidRDefault="00331BEA" w:rsidP="00331BEA">
            <w:pPr>
              <w:spacing w:before="240"/>
              <w:rPr>
                <w:rFonts w:ascii="Arial" w:hAnsi="Arial" w:cs="Arial"/>
              </w:rPr>
            </w:pPr>
            <w:r>
              <w:rPr>
                <w:rFonts w:ascii="Arial" w:hAnsi="Arial" w:cs="Arial"/>
              </w:rPr>
              <w:t>Functional</w:t>
            </w:r>
          </w:p>
        </w:tc>
        <w:tc>
          <w:tcPr>
            <w:tcW w:w="1009" w:type="dxa"/>
          </w:tcPr>
          <w:p w:rsidR="00331BEA" w:rsidRPr="007E5732" w:rsidRDefault="00331BEA" w:rsidP="00331BEA">
            <w:pPr>
              <w:spacing w:before="240"/>
              <w:rPr>
                <w:rFonts w:ascii="Arial" w:hAnsi="Arial" w:cs="Arial"/>
                <w:b/>
                <w:bCs/>
                <w:color w:val="222222"/>
                <w:shd w:val="clear" w:color="auto" w:fill="FFFFFF"/>
              </w:rPr>
            </w:pPr>
          </w:p>
        </w:tc>
        <w:tc>
          <w:tcPr>
            <w:tcW w:w="709" w:type="dxa"/>
          </w:tcPr>
          <w:p w:rsidR="00331BEA" w:rsidRPr="007E5732" w:rsidRDefault="00331BEA" w:rsidP="00331BEA">
            <w:pPr>
              <w:spacing w:before="240"/>
              <w:rPr>
                <w:rFonts w:ascii="Arial" w:hAnsi="Arial" w:cs="Arial"/>
                <w:b/>
                <w:bCs/>
                <w:color w:val="222222"/>
                <w:shd w:val="clear" w:color="auto" w:fill="FFFFFF"/>
              </w:rPr>
            </w:pPr>
          </w:p>
        </w:tc>
        <w:tc>
          <w:tcPr>
            <w:tcW w:w="1417" w:type="dxa"/>
          </w:tcPr>
          <w:p w:rsidR="00331BEA" w:rsidRDefault="00331BEA" w:rsidP="00331BEA">
            <w:pPr>
              <w:spacing w:before="240"/>
              <w:rPr>
                <w:rFonts w:ascii="Arial" w:hAnsi="Arial" w:cs="Arial"/>
                <w:bCs/>
                <w:noProof/>
                <w:color w:val="222222"/>
                <w:shd w:val="clear" w:color="auto" w:fill="FFFFFF"/>
              </w:rPr>
            </w:pPr>
            <w:r>
              <w:rPr>
                <w:rFonts w:ascii="Arial" w:hAnsi="Arial" w:cs="Arial"/>
                <w:bCs/>
                <w:noProof/>
                <w:color w:val="222222"/>
                <w:shd w:val="clear" w:color="auto" w:fill="FFFFFF"/>
              </w:rPr>
              <w:t>The email is sent to the administrator when the message fail continuously.</w:t>
            </w:r>
          </w:p>
        </w:tc>
      </w:tr>
      <w:tr w:rsidR="00331BEA" w:rsidRPr="007E5732" w:rsidTr="00F07449">
        <w:trPr>
          <w:trHeight w:val="2155"/>
        </w:trPr>
        <w:tc>
          <w:tcPr>
            <w:tcW w:w="981"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t>29</w:t>
            </w:r>
          </w:p>
        </w:tc>
        <w:tc>
          <w:tcPr>
            <w:tcW w:w="1571"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t>If one server fail it is redirected to another server.</w:t>
            </w:r>
          </w:p>
        </w:tc>
        <w:tc>
          <w:tcPr>
            <w:tcW w:w="1009" w:type="dxa"/>
          </w:tcPr>
          <w:p w:rsidR="00331BEA" w:rsidRDefault="00331BEA" w:rsidP="00331BEA">
            <w:pPr>
              <w:spacing w:before="240"/>
              <w:rPr>
                <w:rFonts w:ascii="Arial" w:hAnsi="Arial" w:cs="Arial"/>
                <w:b/>
                <w:bCs/>
                <w:color w:val="222222"/>
                <w:shd w:val="clear" w:color="auto" w:fill="FFFFFF"/>
              </w:rPr>
            </w:pPr>
            <w:r>
              <w:rPr>
                <w:rFonts w:ascii="Arial" w:hAnsi="Arial" w:cs="Arial"/>
                <w:b/>
                <w:bCs/>
                <w:color w:val="222222"/>
                <w:shd w:val="clear" w:color="auto" w:fill="FFFFFF"/>
              </w:rPr>
              <w:t>UR29</w:t>
            </w:r>
          </w:p>
        </w:tc>
        <w:tc>
          <w:tcPr>
            <w:tcW w:w="987" w:type="dxa"/>
          </w:tcPr>
          <w:p w:rsidR="00331BEA" w:rsidRDefault="00331BEA" w:rsidP="00331BEA">
            <w:pPr>
              <w:spacing w:before="240"/>
              <w:rPr>
                <w:rFonts w:ascii="Arial" w:hAnsi="Arial" w:cs="Arial"/>
                <w:b/>
                <w:bCs/>
                <w:color w:val="222222"/>
                <w:shd w:val="clear" w:color="auto" w:fill="FFFFFF"/>
              </w:rPr>
            </w:pPr>
            <w:r>
              <w:rPr>
                <w:rFonts w:ascii="Arial" w:hAnsi="Arial" w:cs="Arial"/>
                <w:b/>
                <w:bCs/>
                <w:color w:val="222222"/>
                <w:shd w:val="clear" w:color="auto" w:fill="FFFFFF"/>
              </w:rPr>
              <w:t>28-10-2017</w:t>
            </w:r>
          </w:p>
        </w:tc>
        <w:tc>
          <w:tcPr>
            <w:tcW w:w="952" w:type="dxa"/>
          </w:tcPr>
          <w:p w:rsidR="00331BEA" w:rsidRDefault="00331BEA" w:rsidP="00331BEA">
            <w:pPr>
              <w:spacing w:before="240"/>
              <w:rPr>
                <w:rFonts w:ascii="Arial" w:hAnsi="Arial" w:cs="Arial"/>
                <w:bCs/>
                <w:color w:val="222222"/>
                <w:shd w:val="clear" w:color="auto" w:fill="FFFFFF"/>
              </w:rPr>
            </w:pPr>
            <w:r>
              <w:rPr>
                <w:rFonts w:ascii="Arial" w:hAnsi="Arial" w:cs="Arial"/>
                <w:bCs/>
                <w:color w:val="222222"/>
                <w:shd w:val="clear" w:color="auto" w:fill="FFFFFF"/>
              </w:rPr>
              <w:t>Back End</w:t>
            </w:r>
          </w:p>
        </w:tc>
        <w:tc>
          <w:tcPr>
            <w:tcW w:w="1004" w:type="dxa"/>
          </w:tcPr>
          <w:p w:rsidR="00331BEA" w:rsidRDefault="00331BEA" w:rsidP="00331BEA">
            <w:pPr>
              <w:spacing w:before="240"/>
              <w:rPr>
                <w:rFonts w:ascii="Arial" w:hAnsi="Arial" w:cs="Arial"/>
              </w:rPr>
            </w:pPr>
            <w:r>
              <w:rPr>
                <w:rFonts w:ascii="Arial" w:hAnsi="Arial" w:cs="Arial"/>
              </w:rPr>
              <w:t>Functional</w:t>
            </w:r>
          </w:p>
        </w:tc>
        <w:tc>
          <w:tcPr>
            <w:tcW w:w="1009" w:type="dxa"/>
          </w:tcPr>
          <w:p w:rsidR="00331BEA" w:rsidRPr="007E5732" w:rsidRDefault="00331BEA" w:rsidP="00331BEA">
            <w:pPr>
              <w:spacing w:before="240"/>
              <w:rPr>
                <w:rFonts w:ascii="Arial" w:hAnsi="Arial" w:cs="Arial"/>
                <w:b/>
                <w:bCs/>
                <w:color w:val="222222"/>
                <w:shd w:val="clear" w:color="auto" w:fill="FFFFFF"/>
              </w:rPr>
            </w:pPr>
          </w:p>
        </w:tc>
        <w:tc>
          <w:tcPr>
            <w:tcW w:w="709" w:type="dxa"/>
          </w:tcPr>
          <w:p w:rsidR="00331BEA" w:rsidRPr="007E5732" w:rsidRDefault="00331BEA" w:rsidP="00331BEA">
            <w:pPr>
              <w:spacing w:before="240"/>
              <w:rPr>
                <w:rFonts w:ascii="Arial" w:hAnsi="Arial" w:cs="Arial"/>
                <w:b/>
                <w:bCs/>
                <w:color w:val="222222"/>
                <w:shd w:val="clear" w:color="auto" w:fill="FFFFFF"/>
              </w:rPr>
            </w:pPr>
          </w:p>
        </w:tc>
        <w:tc>
          <w:tcPr>
            <w:tcW w:w="1417" w:type="dxa"/>
          </w:tcPr>
          <w:p w:rsidR="00331BEA" w:rsidRDefault="00331BEA" w:rsidP="00331BEA">
            <w:pPr>
              <w:spacing w:before="240"/>
              <w:rPr>
                <w:rFonts w:ascii="Arial" w:hAnsi="Arial" w:cs="Arial"/>
                <w:bCs/>
                <w:noProof/>
                <w:color w:val="222222"/>
                <w:shd w:val="clear" w:color="auto" w:fill="FFFFFF"/>
              </w:rPr>
            </w:pPr>
            <w:r>
              <w:rPr>
                <w:rFonts w:ascii="Arial" w:hAnsi="Arial" w:cs="Arial"/>
                <w:bCs/>
                <w:noProof/>
                <w:color w:val="222222"/>
                <w:shd w:val="clear" w:color="auto" w:fill="FFFFFF"/>
              </w:rPr>
              <w:t>The user is redirected to another server if one server is fails.</w:t>
            </w:r>
          </w:p>
        </w:tc>
      </w:tr>
    </w:tbl>
    <w:p w:rsidR="001F307B" w:rsidRDefault="001F307B" w:rsidP="00354544">
      <w:pPr>
        <w:spacing w:before="240" w:line="360" w:lineRule="auto"/>
        <w:rPr>
          <w:rFonts w:ascii="Arial" w:hAnsi="Arial" w:cs="Arial"/>
          <w:b/>
          <w:bCs/>
          <w:color w:val="222222"/>
          <w:sz w:val="24"/>
          <w:szCs w:val="24"/>
          <w:shd w:val="clear" w:color="auto" w:fill="FFFFFF"/>
        </w:rPr>
      </w:pPr>
    </w:p>
    <w:p w:rsidR="004D14B4" w:rsidRDefault="004D14B4" w:rsidP="00354544">
      <w:pPr>
        <w:spacing w:before="240" w:line="360" w:lineRule="auto"/>
        <w:rPr>
          <w:rFonts w:ascii="Arial" w:hAnsi="Arial" w:cs="Arial"/>
          <w:b/>
          <w:bCs/>
          <w:color w:val="222222"/>
          <w:sz w:val="24"/>
          <w:szCs w:val="24"/>
          <w:shd w:val="clear" w:color="auto" w:fill="FFFFFF"/>
        </w:rPr>
      </w:pPr>
    </w:p>
    <w:p w:rsidR="00354544" w:rsidRPr="00122184" w:rsidRDefault="00354544" w:rsidP="00354544">
      <w:pPr>
        <w:spacing w:before="240" w:line="360" w:lineRule="auto"/>
        <w:rPr>
          <w:rFonts w:ascii="Arial" w:eastAsia="Calibri" w:hAnsi="Arial" w:cs="Arial"/>
          <w:b/>
          <w:sz w:val="24"/>
          <w:szCs w:val="24"/>
        </w:rPr>
      </w:pPr>
      <w:bookmarkStart w:id="9" w:name="_Hlk485338071"/>
      <w:bookmarkEnd w:id="8"/>
      <w:r w:rsidRPr="00122184">
        <w:rPr>
          <w:rFonts w:ascii="Arial" w:eastAsia="Calibri" w:hAnsi="Arial" w:cs="Arial"/>
          <w:b/>
          <w:sz w:val="24"/>
          <w:szCs w:val="24"/>
        </w:rPr>
        <w:t xml:space="preserve">5.References:   </w:t>
      </w:r>
    </w:p>
    <w:p w:rsidR="00354544" w:rsidRPr="00122184" w:rsidRDefault="00354544" w:rsidP="00354544">
      <w:pPr>
        <w:spacing w:before="240" w:line="360" w:lineRule="auto"/>
        <w:rPr>
          <w:rFonts w:ascii="Arial" w:eastAsia="Calibri" w:hAnsi="Arial" w:cs="Arial"/>
          <w:sz w:val="24"/>
          <w:szCs w:val="24"/>
        </w:rPr>
      </w:pPr>
      <w:r w:rsidRPr="00122184">
        <w:rPr>
          <w:rFonts w:ascii="Arial" w:eastAsia="Calibri" w:hAnsi="Arial" w:cs="Arial"/>
          <w:sz w:val="24"/>
          <w:szCs w:val="24"/>
        </w:rPr>
        <w:t xml:space="preserve">[1] Software Documentation, </w:t>
      </w:r>
      <w:hyperlink r:id="rId99" w:history="1">
        <w:r w:rsidRPr="00B86BAE">
          <w:rPr>
            <w:rStyle w:val="Hyperlink"/>
            <w:rFonts w:ascii="Arial" w:eastAsia="Calibri" w:hAnsi="Arial" w:cs="Arial"/>
            <w:sz w:val="24"/>
            <w:szCs w:val="24"/>
          </w:rPr>
          <w:t>https://en.wikipedia.org/wiki/Softwaredocumentation</w:t>
        </w:r>
      </w:hyperlink>
      <w:r>
        <w:rPr>
          <w:rFonts w:ascii="Arial" w:eastAsia="Calibri" w:hAnsi="Arial" w:cs="Arial"/>
          <w:sz w:val="24"/>
          <w:szCs w:val="24"/>
        </w:rPr>
        <w:t xml:space="preserve"> </w:t>
      </w:r>
      <w:r w:rsidRPr="00122184">
        <w:rPr>
          <w:rFonts w:ascii="Arial" w:eastAsia="Calibri" w:hAnsi="Arial" w:cs="Arial"/>
          <w:sz w:val="24"/>
          <w:szCs w:val="24"/>
        </w:rPr>
        <w:t xml:space="preserve"> </w:t>
      </w:r>
    </w:p>
    <w:p w:rsidR="00354544" w:rsidRPr="00122184" w:rsidRDefault="00354544" w:rsidP="00354544">
      <w:pPr>
        <w:spacing w:before="240" w:line="360" w:lineRule="auto"/>
        <w:rPr>
          <w:rFonts w:ascii="Arial" w:eastAsia="Calibri" w:hAnsi="Arial" w:cs="Arial"/>
          <w:sz w:val="24"/>
          <w:szCs w:val="24"/>
          <w:highlight w:val="white"/>
        </w:rPr>
      </w:pPr>
      <w:r>
        <w:rPr>
          <w:rFonts w:ascii="Arial" w:eastAsia="Calibri" w:hAnsi="Arial" w:cs="Arial"/>
          <w:sz w:val="24"/>
          <w:szCs w:val="24"/>
        </w:rPr>
        <w:t>[2]. Ian Somerville UU4</w:t>
      </w:r>
      <w:r w:rsidRPr="00122184">
        <w:rPr>
          <w:rFonts w:ascii="Arial" w:eastAsia="Calibri" w:hAnsi="Arial" w:cs="Arial"/>
          <w:sz w:val="24"/>
          <w:szCs w:val="24"/>
        </w:rPr>
        <w:t xml:space="preserve"> Software Engineering. 9th ed.</w:t>
      </w:r>
    </w:p>
    <w:p w:rsidR="00354544" w:rsidRPr="007E5732" w:rsidRDefault="00354544" w:rsidP="00354544">
      <w:pPr>
        <w:spacing w:before="240" w:line="360" w:lineRule="auto"/>
        <w:rPr>
          <w:rFonts w:ascii="Arial" w:eastAsia="Calibri" w:hAnsi="Arial" w:cs="Arial"/>
          <w:sz w:val="24"/>
          <w:szCs w:val="24"/>
          <w:highlight w:val="white"/>
        </w:rPr>
      </w:pPr>
    </w:p>
    <w:p w:rsidR="00354544" w:rsidRPr="007E5732" w:rsidRDefault="00354544" w:rsidP="00354544">
      <w:pPr>
        <w:rPr>
          <w:rFonts w:ascii="Arial" w:hAnsi="Arial" w:cs="Arial"/>
        </w:rPr>
      </w:pPr>
    </w:p>
    <w:bookmarkEnd w:id="9"/>
    <w:p w:rsidR="00DE56BD" w:rsidRDefault="00DE56BD"/>
    <w:sectPr w:rsidR="00DE56BD">
      <w:footerReference w:type="default" r:id="rId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07B" w:rsidRDefault="001F307B">
      <w:pPr>
        <w:spacing w:after="0" w:line="240" w:lineRule="auto"/>
      </w:pPr>
      <w:r>
        <w:separator/>
      </w:r>
    </w:p>
  </w:endnote>
  <w:endnote w:type="continuationSeparator" w:id="0">
    <w:p w:rsidR="001F307B" w:rsidRDefault="001F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541681"/>
      <w:docPartObj>
        <w:docPartGallery w:val="Page Numbers (Bottom of Page)"/>
        <w:docPartUnique/>
      </w:docPartObj>
    </w:sdtPr>
    <w:sdtEndPr>
      <w:rPr>
        <w:noProof/>
      </w:rPr>
    </w:sdtEndPr>
    <w:sdtContent>
      <w:p w:rsidR="001F307B" w:rsidRDefault="001F307B">
        <w:pPr>
          <w:pStyle w:val="Footer"/>
          <w:jc w:val="center"/>
        </w:pPr>
        <w:r>
          <w:fldChar w:fldCharType="begin"/>
        </w:r>
        <w:r>
          <w:instrText xml:space="preserve"> PAGE   \* MERGEFORMAT </w:instrText>
        </w:r>
        <w:r>
          <w:fldChar w:fldCharType="separate"/>
        </w:r>
        <w:r w:rsidR="00C14CB0">
          <w:rPr>
            <w:noProof/>
          </w:rPr>
          <w:t>13</w:t>
        </w:r>
        <w:r>
          <w:rPr>
            <w:noProof/>
          </w:rPr>
          <w:fldChar w:fldCharType="end"/>
        </w:r>
      </w:p>
    </w:sdtContent>
  </w:sdt>
  <w:p w:rsidR="001F307B" w:rsidRDefault="001F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07B" w:rsidRDefault="001F307B">
      <w:pPr>
        <w:spacing w:after="0" w:line="240" w:lineRule="auto"/>
      </w:pPr>
      <w:r>
        <w:separator/>
      </w:r>
    </w:p>
  </w:footnote>
  <w:footnote w:type="continuationSeparator" w:id="0">
    <w:p w:rsidR="001F307B" w:rsidRDefault="001F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1EB"/>
    <w:multiLevelType w:val="multilevel"/>
    <w:tmpl w:val="8BEC7216"/>
    <w:lvl w:ilvl="0">
      <w:start w:val="1"/>
      <w:numFmt w:val="decimal"/>
      <w:lvlText w:val="%1."/>
      <w:lvlJc w:val="left"/>
      <w:pPr>
        <w:ind w:left="743" w:hanging="360"/>
      </w:pPr>
      <w:rPr>
        <w:rFonts w:hint="default"/>
        <w:spacing w:val="-1"/>
        <w:w w:val="100"/>
      </w:rPr>
    </w:lvl>
    <w:lvl w:ilvl="1">
      <w:start w:val="1"/>
      <w:numFmt w:val="decimal"/>
      <w:lvlText w:val="%1.%2"/>
      <w:lvlJc w:val="left"/>
      <w:pPr>
        <w:ind w:left="1180" w:hanging="360"/>
      </w:pPr>
      <w:rPr>
        <w:rFonts w:ascii="Times New Roman" w:eastAsia="Times New Roman" w:hAnsi="Times New Roman" w:cs="Times New Roman" w:hint="default"/>
        <w:color w:val="333333"/>
        <w:spacing w:val="-1"/>
        <w:w w:val="100"/>
        <w:sz w:val="24"/>
        <w:szCs w:val="24"/>
      </w:rPr>
    </w:lvl>
    <w:lvl w:ilvl="2">
      <w:numFmt w:val="bullet"/>
      <w:lvlText w:val="•"/>
      <w:lvlJc w:val="left"/>
      <w:pPr>
        <w:ind w:left="1180" w:hanging="360"/>
      </w:pPr>
      <w:rPr>
        <w:rFonts w:hint="default"/>
      </w:rPr>
    </w:lvl>
    <w:lvl w:ilvl="3">
      <w:numFmt w:val="bullet"/>
      <w:lvlText w:val="•"/>
      <w:lvlJc w:val="left"/>
      <w:pPr>
        <w:ind w:left="2142" w:hanging="360"/>
      </w:pPr>
      <w:rPr>
        <w:rFonts w:hint="default"/>
      </w:rPr>
    </w:lvl>
    <w:lvl w:ilvl="4">
      <w:numFmt w:val="bullet"/>
      <w:lvlText w:val="•"/>
      <w:lvlJc w:val="left"/>
      <w:pPr>
        <w:ind w:left="3105" w:hanging="360"/>
      </w:pPr>
      <w:rPr>
        <w:rFonts w:hint="default"/>
      </w:rPr>
    </w:lvl>
    <w:lvl w:ilvl="5">
      <w:numFmt w:val="bullet"/>
      <w:lvlText w:val="•"/>
      <w:lvlJc w:val="left"/>
      <w:pPr>
        <w:ind w:left="4067" w:hanging="360"/>
      </w:pPr>
      <w:rPr>
        <w:rFonts w:hint="default"/>
      </w:rPr>
    </w:lvl>
    <w:lvl w:ilvl="6">
      <w:numFmt w:val="bullet"/>
      <w:lvlText w:val="•"/>
      <w:lvlJc w:val="left"/>
      <w:pPr>
        <w:ind w:left="5030" w:hanging="360"/>
      </w:pPr>
      <w:rPr>
        <w:rFonts w:hint="default"/>
      </w:rPr>
    </w:lvl>
    <w:lvl w:ilvl="7">
      <w:numFmt w:val="bullet"/>
      <w:lvlText w:val="•"/>
      <w:lvlJc w:val="left"/>
      <w:pPr>
        <w:ind w:left="5992" w:hanging="360"/>
      </w:pPr>
      <w:rPr>
        <w:rFonts w:hint="default"/>
      </w:rPr>
    </w:lvl>
    <w:lvl w:ilvl="8">
      <w:numFmt w:val="bullet"/>
      <w:lvlText w:val="•"/>
      <w:lvlJc w:val="left"/>
      <w:pPr>
        <w:ind w:left="6955" w:hanging="360"/>
      </w:pPr>
      <w:rPr>
        <w:rFonts w:hint="default"/>
      </w:rPr>
    </w:lvl>
  </w:abstractNum>
  <w:abstractNum w:abstractNumId="1" w15:restartNumberingAfterBreak="0">
    <w:nsid w:val="07C06E84"/>
    <w:multiLevelType w:val="hybridMultilevel"/>
    <w:tmpl w:val="06A89C04"/>
    <w:lvl w:ilvl="0" w:tplc="40090001">
      <w:start w:val="1"/>
      <w:numFmt w:val="bullet"/>
      <w:lvlText w:val=""/>
      <w:lvlJc w:val="left"/>
      <w:pPr>
        <w:ind w:left="1543" w:hanging="360"/>
      </w:pPr>
      <w:rPr>
        <w:rFonts w:ascii="Symbol" w:hAnsi="Symbol" w:hint="default"/>
      </w:rPr>
    </w:lvl>
    <w:lvl w:ilvl="1" w:tplc="40090003" w:tentative="1">
      <w:start w:val="1"/>
      <w:numFmt w:val="bullet"/>
      <w:lvlText w:val="o"/>
      <w:lvlJc w:val="left"/>
      <w:pPr>
        <w:ind w:left="2263" w:hanging="360"/>
      </w:pPr>
      <w:rPr>
        <w:rFonts w:ascii="Courier New" w:hAnsi="Courier New" w:cs="Courier New" w:hint="default"/>
      </w:rPr>
    </w:lvl>
    <w:lvl w:ilvl="2" w:tplc="40090005" w:tentative="1">
      <w:start w:val="1"/>
      <w:numFmt w:val="bullet"/>
      <w:lvlText w:val=""/>
      <w:lvlJc w:val="left"/>
      <w:pPr>
        <w:ind w:left="2983" w:hanging="360"/>
      </w:pPr>
      <w:rPr>
        <w:rFonts w:ascii="Wingdings" w:hAnsi="Wingdings" w:hint="default"/>
      </w:rPr>
    </w:lvl>
    <w:lvl w:ilvl="3" w:tplc="40090001" w:tentative="1">
      <w:start w:val="1"/>
      <w:numFmt w:val="bullet"/>
      <w:lvlText w:val=""/>
      <w:lvlJc w:val="left"/>
      <w:pPr>
        <w:ind w:left="3703" w:hanging="360"/>
      </w:pPr>
      <w:rPr>
        <w:rFonts w:ascii="Symbol" w:hAnsi="Symbol" w:hint="default"/>
      </w:rPr>
    </w:lvl>
    <w:lvl w:ilvl="4" w:tplc="40090003" w:tentative="1">
      <w:start w:val="1"/>
      <w:numFmt w:val="bullet"/>
      <w:lvlText w:val="o"/>
      <w:lvlJc w:val="left"/>
      <w:pPr>
        <w:ind w:left="4423" w:hanging="360"/>
      </w:pPr>
      <w:rPr>
        <w:rFonts w:ascii="Courier New" w:hAnsi="Courier New" w:cs="Courier New" w:hint="default"/>
      </w:rPr>
    </w:lvl>
    <w:lvl w:ilvl="5" w:tplc="40090005" w:tentative="1">
      <w:start w:val="1"/>
      <w:numFmt w:val="bullet"/>
      <w:lvlText w:val=""/>
      <w:lvlJc w:val="left"/>
      <w:pPr>
        <w:ind w:left="5143" w:hanging="360"/>
      </w:pPr>
      <w:rPr>
        <w:rFonts w:ascii="Wingdings" w:hAnsi="Wingdings" w:hint="default"/>
      </w:rPr>
    </w:lvl>
    <w:lvl w:ilvl="6" w:tplc="40090001" w:tentative="1">
      <w:start w:val="1"/>
      <w:numFmt w:val="bullet"/>
      <w:lvlText w:val=""/>
      <w:lvlJc w:val="left"/>
      <w:pPr>
        <w:ind w:left="5863" w:hanging="360"/>
      </w:pPr>
      <w:rPr>
        <w:rFonts w:ascii="Symbol" w:hAnsi="Symbol" w:hint="default"/>
      </w:rPr>
    </w:lvl>
    <w:lvl w:ilvl="7" w:tplc="40090003" w:tentative="1">
      <w:start w:val="1"/>
      <w:numFmt w:val="bullet"/>
      <w:lvlText w:val="o"/>
      <w:lvlJc w:val="left"/>
      <w:pPr>
        <w:ind w:left="6583" w:hanging="360"/>
      </w:pPr>
      <w:rPr>
        <w:rFonts w:ascii="Courier New" w:hAnsi="Courier New" w:cs="Courier New" w:hint="default"/>
      </w:rPr>
    </w:lvl>
    <w:lvl w:ilvl="8" w:tplc="40090005" w:tentative="1">
      <w:start w:val="1"/>
      <w:numFmt w:val="bullet"/>
      <w:lvlText w:val=""/>
      <w:lvlJc w:val="left"/>
      <w:pPr>
        <w:ind w:left="7303" w:hanging="360"/>
      </w:pPr>
      <w:rPr>
        <w:rFonts w:ascii="Wingdings" w:hAnsi="Wingdings" w:hint="default"/>
      </w:rPr>
    </w:lvl>
  </w:abstractNum>
  <w:abstractNum w:abstractNumId="2" w15:restartNumberingAfterBreak="0">
    <w:nsid w:val="0A132E20"/>
    <w:multiLevelType w:val="hybridMultilevel"/>
    <w:tmpl w:val="85C2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675FE"/>
    <w:multiLevelType w:val="hybridMultilevel"/>
    <w:tmpl w:val="C2D4D062"/>
    <w:lvl w:ilvl="0" w:tplc="BD3AFD9A">
      <w:numFmt w:val="bullet"/>
      <w:lvlText w:val="•"/>
      <w:lvlJc w:val="left"/>
      <w:pPr>
        <w:ind w:left="540" w:hanging="360"/>
      </w:pPr>
      <w:rPr>
        <w:rFonts w:ascii="Symbol" w:eastAsia="Symbol" w:hAnsi="Symbol" w:cs="Symbol" w:hint="default"/>
        <w:w w:val="99"/>
        <w:sz w:val="28"/>
        <w:szCs w:val="28"/>
      </w:rPr>
    </w:lvl>
    <w:lvl w:ilvl="1" w:tplc="BC4AD336">
      <w:numFmt w:val="bullet"/>
      <w:lvlText w:val="•"/>
      <w:lvlJc w:val="left"/>
      <w:pPr>
        <w:ind w:left="1382" w:hanging="360"/>
      </w:pPr>
      <w:rPr>
        <w:rFonts w:hint="default"/>
      </w:rPr>
    </w:lvl>
    <w:lvl w:ilvl="2" w:tplc="70DC28FC">
      <w:numFmt w:val="bullet"/>
      <w:lvlText w:val="•"/>
      <w:lvlJc w:val="left"/>
      <w:pPr>
        <w:ind w:left="2224" w:hanging="360"/>
      </w:pPr>
      <w:rPr>
        <w:rFonts w:hint="default"/>
      </w:rPr>
    </w:lvl>
    <w:lvl w:ilvl="3" w:tplc="A6EC5C86">
      <w:numFmt w:val="bullet"/>
      <w:lvlText w:val="•"/>
      <w:lvlJc w:val="left"/>
      <w:pPr>
        <w:ind w:left="3066" w:hanging="360"/>
      </w:pPr>
      <w:rPr>
        <w:rFonts w:hint="default"/>
      </w:rPr>
    </w:lvl>
    <w:lvl w:ilvl="4" w:tplc="DD768AF6">
      <w:numFmt w:val="bullet"/>
      <w:lvlText w:val="•"/>
      <w:lvlJc w:val="left"/>
      <w:pPr>
        <w:ind w:left="3908" w:hanging="360"/>
      </w:pPr>
      <w:rPr>
        <w:rFonts w:hint="default"/>
      </w:rPr>
    </w:lvl>
    <w:lvl w:ilvl="5" w:tplc="94D41AD8">
      <w:numFmt w:val="bullet"/>
      <w:lvlText w:val="•"/>
      <w:lvlJc w:val="left"/>
      <w:pPr>
        <w:ind w:left="4750" w:hanging="360"/>
      </w:pPr>
      <w:rPr>
        <w:rFonts w:hint="default"/>
      </w:rPr>
    </w:lvl>
    <w:lvl w:ilvl="6" w:tplc="43FC85FC">
      <w:numFmt w:val="bullet"/>
      <w:lvlText w:val="•"/>
      <w:lvlJc w:val="left"/>
      <w:pPr>
        <w:ind w:left="5592" w:hanging="360"/>
      </w:pPr>
      <w:rPr>
        <w:rFonts w:hint="default"/>
      </w:rPr>
    </w:lvl>
    <w:lvl w:ilvl="7" w:tplc="8CEA6666">
      <w:numFmt w:val="bullet"/>
      <w:lvlText w:val="•"/>
      <w:lvlJc w:val="left"/>
      <w:pPr>
        <w:ind w:left="6434" w:hanging="360"/>
      </w:pPr>
      <w:rPr>
        <w:rFonts w:hint="default"/>
      </w:rPr>
    </w:lvl>
    <w:lvl w:ilvl="8" w:tplc="B03426D4">
      <w:numFmt w:val="bullet"/>
      <w:lvlText w:val="•"/>
      <w:lvlJc w:val="left"/>
      <w:pPr>
        <w:ind w:left="7276" w:hanging="360"/>
      </w:pPr>
      <w:rPr>
        <w:rFonts w:hint="default"/>
      </w:rPr>
    </w:lvl>
  </w:abstractNum>
  <w:abstractNum w:abstractNumId="4" w15:restartNumberingAfterBreak="0">
    <w:nsid w:val="2DB65AA9"/>
    <w:multiLevelType w:val="hybridMultilevel"/>
    <w:tmpl w:val="9894DA18"/>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5" w15:restartNumberingAfterBreak="0">
    <w:nsid w:val="449436EC"/>
    <w:multiLevelType w:val="hybridMultilevel"/>
    <w:tmpl w:val="4FDE6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B91804"/>
    <w:multiLevelType w:val="multilevel"/>
    <w:tmpl w:val="1AB642EE"/>
    <w:lvl w:ilvl="0">
      <w:start w:val="3"/>
      <w:numFmt w:val="decimal"/>
      <w:lvlText w:val="%1"/>
      <w:lvlJc w:val="left"/>
      <w:pPr>
        <w:ind w:left="1000" w:hanging="420"/>
      </w:pPr>
      <w:rPr>
        <w:rFonts w:hint="default"/>
      </w:rPr>
    </w:lvl>
    <w:lvl w:ilvl="1">
      <w:start w:val="1"/>
      <w:numFmt w:val="decimal"/>
      <w:lvlText w:val="%1.%2"/>
      <w:lvlJc w:val="left"/>
      <w:pPr>
        <w:ind w:left="1000" w:hanging="420"/>
        <w:jc w:val="right"/>
      </w:pPr>
      <w:rPr>
        <w:rFonts w:ascii="Times New Roman" w:eastAsia="Times New Roman" w:hAnsi="Times New Roman" w:cs="Times New Roman" w:hint="default"/>
        <w:color w:val="333333"/>
        <w:w w:val="99"/>
        <w:sz w:val="28"/>
        <w:szCs w:val="28"/>
      </w:rPr>
    </w:lvl>
    <w:lvl w:ilvl="2">
      <w:numFmt w:val="bullet"/>
      <w:lvlText w:val="•"/>
      <w:lvlJc w:val="left"/>
      <w:pPr>
        <w:ind w:left="2900" w:hanging="420"/>
      </w:pPr>
      <w:rPr>
        <w:rFonts w:hint="default"/>
      </w:rPr>
    </w:lvl>
    <w:lvl w:ilvl="3">
      <w:numFmt w:val="bullet"/>
      <w:lvlText w:val="•"/>
      <w:lvlJc w:val="left"/>
      <w:pPr>
        <w:ind w:left="3850" w:hanging="420"/>
      </w:pPr>
      <w:rPr>
        <w:rFonts w:hint="default"/>
      </w:rPr>
    </w:lvl>
    <w:lvl w:ilvl="4">
      <w:numFmt w:val="bullet"/>
      <w:lvlText w:val="•"/>
      <w:lvlJc w:val="left"/>
      <w:pPr>
        <w:ind w:left="4800" w:hanging="420"/>
      </w:pPr>
      <w:rPr>
        <w:rFonts w:hint="default"/>
      </w:rPr>
    </w:lvl>
    <w:lvl w:ilvl="5">
      <w:numFmt w:val="bullet"/>
      <w:lvlText w:val="•"/>
      <w:lvlJc w:val="left"/>
      <w:pPr>
        <w:ind w:left="5750" w:hanging="420"/>
      </w:pPr>
      <w:rPr>
        <w:rFonts w:hint="default"/>
      </w:rPr>
    </w:lvl>
    <w:lvl w:ilvl="6">
      <w:numFmt w:val="bullet"/>
      <w:lvlText w:val="•"/>
      <w:lvlJc w:val="left"/>
      <w:pPr>
        <w:ind w:left="6700" w:hanging="420"/>
      </w:pPr>
      <w:rPr>
        <w:rFonts w:hint="default"/>
      </w:rPr>
    </w:lvl>
    <w:lvl w:ilvl="7">
      <w:numFmt w:val="bullet"/>
      <w:lvlText w:val="•"/>
      <w:lvlJc w:val="left"/>
      <w:pPr>
        <w:ind w:left="7650" w:hanging="420"/>
      </w:pPr>
      <w:rPr>
        <w:rFonts w:hint="default"/>
      </w:rPr>
    </w:lvl>
    <w:lvl w:ilvl="8">
      <w:numFmt w:val="bullet"/>
      <w:lvlText w:val="•"/>
      <w:lvlJc w:val="left"/>
      <w:pPr>
        <w:ind w:left="8600" w:hanging="420"/>
      </w:pPr>
      <w:rPr>
        <w:rFonts w:hint="default"/>
      </w:rPr>
    </w:lvl>
  </w:abstractNum>
  <w:abstractNum w:abstractNumId="7" w15:restartNumberingAfterBreak="0">
    <w:nsid w:val="588C36C6"/>
    <w:multiLevelType w:val="hybridMultilevel"/>
    <w:tmpl w:val="2F96DBBC"/>
    <w:lvl w:ilvl="0" w:tplc="43B02B44">
      <w:numFmt w:val="bullet"/>
      <w:lvlText w:val="•"/>
      <w:lvlJc w:val="left"/>
      <w:pPr>
        <w:ind w:left="820" w:hanging="360"/>
      </w:pPr>
      <w:rPr>
        <w:rFonts w:ascii="Symbol" w:eastAsia="Symbol" w:hAnsi="Symbol" w:cs="Symbol" w:hint="default"/>
        <w:color w:val="333333"/>
        <w:w w:val="102"/>
        <w:sz w:val="31"/>
        <w:szCs w:val="31"/>
      </w:rPr>
    </w:lvl>
    <w:lvl w:ilvl="1" w:tplc="43882206">
      <w:numFmt w:val="bullet"/>
      <w:lvlText w:val="•"/>
      <w:lvlJc w:val="left"/>
      <w:pPr>
        <w:ind w:left="1626" w:hanging="360"/>
      </w:pPr>
      <w:rPr>
        <w:rFonts w:hint="default"/>
      </w:rPr>
    </w:lvl>
    <w:lvl w:ilvl="2" w:tplc="C2388306">
      <w:numFmt w:val="bullet"/>
      <w:lvlText w:val="•"/>
      <w:lvlJc w:val="left"/>
      <w:pPr>
        <w:ind w:left="2432" w:hanging="360"/>
      </w:pPr>
      <w:rPr>
        <w:rFonts w:hint="default"/>
      </w:rPr>
    </w:lvl>
    <w:lvl w:ilvl="3" w:tplc="F2A2AFD4">
      <w:numFmt w:val="bullet"/>
      <w:lvlText w:val="•"/>
      <w:lvlJc w:val="left"/>
      <w:pPr>
        <w:ind w:left="3238" w:hanging="360"/>
      </w:pPr>
      <w:rPr>
        <w:rFonts w:hint="default"/>
      </w:rPr>
    </w:lvl>
    <w:lvl w:ilvl="4" w:tplc="DB04AF04">
      <w:numFmt w:val="bullet"/>
      <w:lvlText w:val="•"/>
      <w:lvlJc w:val="left"/>
      <w:pPr>
        <w:ind w:left="4044" w:hanging="360"/>
      </w:pPr>
      <w:rPr>
        <w:rFonts w:hint="default"/>
      </w:rPr>
    </w:lvl>
    <w:lvl w:ilvl="5" w:tplc="DBD4E8C6">
      <w:numFmt w:val="bullet"/>
      <w:lvlText w:val="•"/>
      <w:lvlJc w:val="left"/>
      <w:pPr>
        <w:ind w:left="4850" w:hanging="360"/>
      </w:pPr>
      <w:rPr>
        <w:rFonts w:hint="default"/>
      </w:rPr>
    </w:lvl>
    <w:lvl w:ilvl="6" w:tplc="92380338">
      <w:numFmt w:val="bullet"/>
      <w:lvlText w:val="•"/>
      <w:lvlJc w:val="left"/>
      <w:pPr>
        <w:ind w:left="5656" w:hanging="360"/>
      </w:pPr>
      <w:rPr>
        <w:rFonts w:hint="default"/>
      </w:rPr>
    </w:lvl>
    <w:lvl w:ilvl="7" w:tplc="E00EFD0E">
      <w:numFmt w:val="bullet"/>
      <w:lvlText w:val="•"/>
      <w:lvlJc w:val="left"/>
      <w:pPr>
        <w:ind w:left="6462" w:hanging="360"/>
      </w:pPr>
      <w:rPr>
        <w:rFonts w:hint="default"/>
      </w:rPr>
    </w:lvl>
    <w:lvl w:ilvl="8" w:tplc="BA74759C">
      <w:numFmt w:val="bullet"/>
      <w:lvlText w:val="•"/>
      <w:lvlJc w:val="left"/>
      <w:pPr>
        <w:ind w:left="7268" w:hanging="360"/>
      </w:pPr>
      <w:rPr>
        <w:rFonts w:hint="default"/>
      </w:rPr>
    </w:lvl>
  </w:abstractNum>
  <w:abstractNum w:abstractNumId="8" w15:restartNumberingAfterBreak="0">
    <w:nsid w:val="71BB58FC"/>
    <w:multiLevelType w:val="hybridMultilevel"/>
    <w:tmpl w:val="F01C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9D500D"/>
    <w:multiLevelType w:val="hybridMultilevel"/>
    <w:tmpl w:val="912CAF0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7B10653D"/>
    <w:multiLevelType w:val="hybridMultilevel"/>
    <w:tmpl w:val="53AE8E9E"/>
    <w:lvl w:ilvl="0" w:tplc="B89249E8">
      <w:start w:val="1"/>
      <w:numFmt w:val="decimal"/>
      <w:lvlText w:val="%1."/>
      <w:lvlJc w:val="left"/>
      <w:pPr>
        <w:ind w:left="463" w:hanging="360"/>
        <w:jc w:val="right"/>
      </w:pPr>
      <w:rPr>
        <w:rFonts w:hint="default"/>
        <w:b/>
        <w:bCs/>
        <w:spacing w:val="0"/>
        <w:w w:val="102"/>
      </w:rPr>
    </w:lvl>
    <w:lvl w:ilvl="1" w:tplc="C16AA026">
      <w:numFmt w:val="bullet"/>
      <w:lvlText w:val="•"/>
      <w:lvlJc w:val="left"/>
      <w:pPr>
        <w:ind w:left="823" w:hanging="360"/>
      </w:pPr>
      <w:rPr>
        <w:rFonts w:ascii="Symbol" w:eastAsia="Symbol" w:hAnsi="Symbol" w:cs="Symbol" w:hint="default"/>
        <w:color w:val="333333"/>
        <w:w w:val="99"/>
        <w:sz w:val="28"/>
        <w:szCs w:val="28"/>
      </w:rPr>
    </w:lvl>
    <w:lvl w:ilvl="2" w:tplc="5C941798">
      <w:numFmt w:val="bullet"/>
      <w:lvlText w:val="•"/>
      <w:lvlJc w:val="left"/>
      <w:pPr>
        <w:ind w:left="1724" w:hanging="360"/>
      </w:pPr>
      <w:rPr>
        <w:rFonts w:hint="default"/>
      </w:rPr>
    </w:lvl>
    <w:lvl w:ilvl="3" w:tplc="77EE61A8">
      <w:numFmt w:val="bullet"/>
      <w:lvlText w:val="•"/>
      <w:lvlJc w:val="left"/>
      <w:pPr>
        <w:ind w:left="2628" w:hanging="360"/>
      </w:pPr>
      <w:rPr>
        <w:rFonts w:hint="default"/>
      </w:rPr>
    </w:lvl>
    <w:lvl w:ilvl="4" w:tplc="F90A7FB8">
      <w:numFmt w:val="bullet"/>
      <w:lvlText w:val="•"/>
      <w:lvlJc w:val="left"/>
      <w:pPr>
        <w:ind w:left="3533" w:hanging="360"/>
      </w:pPr>
      <w:rPr>
        <w:rFonts w:hint="default"/>
      </w:rPr>
    </w:lvl>
    <w:lvl w:ilvl="5" w:tplc="42320810">
      <w:numFmt w:val="bullet"/>
      <w:lvlText w:val="•"/>
      <w:lvlJc w:val="left"/>
      <w:pPr>
        <w:ind w:left="4437" w:hanging="360"/>
      </w:pPr>
      <w:rPr>
        <w:rFonts w:hint="default"/>
      </w:rPr>
    </w:lvl>
    <w:lvl w:ilvl="6" w:tplc="B248255A">
      <w:numFmt w:val="bullet"/>
      <w:lvlText w:val="•"/>
      <w:lvlJc w:val="left"/>
      <w:pPr>
        <w:ind w:left="5342" w:hanging="360"/>
      </w:pPr>
      <w:rPr>
        <w:rFonts w:hint="default"/>
      </w:rPr>
    </w:lvl>
    <w:lvl w:ilvl="7" w:tplc="620E26F4">
      <w:numFmt w:val="bullet"/>
      <w:lvlText w:val="•"/>
      <w:lvlJc w:val="left"/>
      <w:pPr>
        <w:ind w:left="6246" w:hanging="360"/>
      </w:pPr>
      <w:rPr>
        <w:rFonts w:hint="default"/>
      </w:rPr>
    </w:lvl>
    <w:lvl w:ilvl="8" w:tplc="A93290D6">
      <w:numFmt w:val="bullet"/>
      <w:lvlText w:val="•"/>
      <w:lvlJc w:val="left"/>
      <w:pPr>
        <w:ind w:left="7151" w:hanging="360"/>
      </w:pPr>
      <w:rPr>
        <w:rFonts w:hint="default"/>
      </w:rPr>
    </w:lvl>
  </w:abstractNum>
  <w:num w:numId="1">
    <w:abstractNumId w:val="6"/>
  </w:num>
  <w:num w:numId="2">
    <w:abstractNumId w:val="3"/>
  </w:num>
  <w:num w:numId="3">
    <w:abstractNumId w:val="10"/>
  </w:num>
  <w:num w:numId="4">
    <w:abstractNumId w:val="0"/>
  </w:num>
  <w:num w:numId="5">
    <w:abstractNumId w:val="7"/>
  </w:num>
  <w:num w:numId="6">
    <w:abstractNumId w:val="9"/>
  </w:num>
  <w:num w:numId="7">
    <w:abstractNumId w:val="4"/>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44"/>
    <w:rsid w:val="00052C5F"/>
    <w:rsid w:val="00063E62"/>
    <w:rsid w:val="000A6187"/>
    <w:rsid w:val="0014198D"/>
    <w:rsid w:val="00150E7A"/>
    <w:rsid w:val="001A3106"/>
    <w:rsid w:val="001E4194"/>
    <w:rsid w:val="001F307B"/>
    <w:rsid w:val="00294C2F"/>
    <w:rsid w:val="002A6924"/>
    <w:rsid w:val="00331BEA"/>
    <w:rsid w:val="00354544"/>
    <w:rsid w:val="00366633"/>
    <w:rsid w:val="0038720A"/>
    <w:rsid w:val="00392AC4"/>
    <w:rsid w:val="003950AD"/>
    <w:rsid w:val="003A03B5"/>
    <w:rsid w:val="003E6861"/>
    <w:rsid w:val="00403F1E"/>
    <w:rsid w:val="004716F7"/>
    <w:rsid w:val="004C3D12"/>
    <w:rsid w:val="004D14B4"/>
    <w:rsid w:val="005316D5"/>
    <w:rsid w:val="00545AB1"/>
    <w:rsid w:val="0057692B"/>
    <w:rsid w:val="005A4A71"/>
    <w:rsid w:val="005E15A5"/>
    <w:rsid w:val="00644B90"/>
    <w:rsid w:val="0064681C"/>
    <w:rsid w:val="00681594"/>
    <w:rsid w:val="006977D1"/>
    <w:rsid w:val="006E7ABA"/>
    <w:rsid w:val="006F1564"/>
    <w:rsid w:val="00702F45"/>
    <w:rsid w:val="007B3D95"/>
    <w:rsid w:val="007E06FC"/>
    <w:rsid w:val="009430C1"/>
    <w:rsid w:val="009576FD"/>
    <w:rsid w:val="009D4D1B"/>
    <w:rsid w:val="009D637C"/>
    <w:rsid w:val="00A11DD8"/>
    <w:rsid w:val="00A32124"/>
    <w:rsid w:val="00A65A55"/>
    <w:rsid w:val="00AB52E6"/>
    <w:rsid w:val="00B24500"/>
    <w:rsid w:val="00B642FD"/>
    <w:rsid w:val="00B70F22"/>
    <w:rsid w:val="00BF28F2"/>
    <w:rsid w:val="00C14CB0"/>
    <w:rsid w:val="00C2791A"/>
    <w:rsid w:val="00CA2E07"/>
    <w:rsid w:val="00CB2E88"/>
    <w:rsid w:val="00D7626D"/>
    <w:rsid w:val="00DA7B8A"/>
    <w:rsid w:val="00DE56BD"/>
    <w:rsid w:val="00E172A1"/>
    <w:rsid w:val="00E2077E"/>
    <w:rsid w:val="00E24095"/>
    <w:rsid w:val="00F07449"/>
    <w:rsid w:val="00F17B44"/>
    <w:rsid w:val="00F837DB"/>
    <w:rsid w:val="00FB2396"/>
    <w:rsid w:val="00FB2AA3"/>
    <w:rsid w:val="00FD7BA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7436"/>
  <w15:chartTrackingRefBased/>
  <w15:docId w15:val="{38C272A0-8A00-4CA1-BDCE-C5130B09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44"/>
    <w:pPr>
      <w:spacing w:after="200" w:line="276" w:lineRule="auto"/>
    </w:pPr>
  </w:style>
  <w:style w:type="paragraph" w:styleId="Heading1">
    <w:name w:val="heading 1"/>
    <w:basedOn w:val="Normal"/>
    <w:link w:val="Heading1Char"/>
    <w:uiPriority w:val="1"/>
    <w:qFormat/>
    <w:rsid w:val="00644B90"/>
    <w:pPr>
      <w:widowControl w:val="0"/>
      <w:autoSpaceDE w:val="0"/>
      <w:autoSpaceDN w:val="0"/>
      <w:spacing w:before="93" w:after="0" w:line="240" w:lineRule="auto"/>
      <w:ind w:left="100" w:hanging="360"/>
      <w:outlineLvl w:val="0"/>
    </w:pPr>
    <w:rPr>
      <w:rFonts w:ascii="Times New Roman" w:eastAsia="Times New Roman" w:hAnsi="Times New Roman" w:cs="Times New Roman"/>
      <w:b/>
      <w:bCs/>
      <w:sz w:val="31"/>
      <w:szCs w:val="31"/>
      <w:u w:val="single" w:color="000000"/>
      <w:lang w:val="en-US"/>
    </w:rPr>
  </w:style>
  <w:style w:type="paragraph" w:styleId="Heading3">
    <w:name w:val="heading 3"/>
    <w:basedOn w:val="Normal"/>
    <w:link w:val="Heading3Char"/>
    <w:uiPriority w:val="1"/>
    <w:qFormat/>
    <w:rsid w:val="00644B90"/>
    <w:pPr>
      <w:widowControl w:val="0"/>
      <w:autoSpaceDE w:val="0"/>
      <w:autoSpaceDN w:val="0"/>
      <w:spacing w:after="0" w:line="240" w:lineRule="auto"/>
      <w:ind w:left="1000" w:hanging="420"/>
      <w:outlineLvl w:val="2"/>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4544"/>
  </w:style>
  <w:style w:type="table" w:styleId="TableGrid">
    <w:name w:val="Table Grid"/>
    <w:basedOn w:val="TableNormal"/>
    <w:uiPriority w:val="39"/>
    <w:rsid w:val="0035454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4544"/>
    <w:rPr>
      <w:b/>
      <w:bCs/>
    </w:rPr>
  </w:style>
  <w:style w:type="paragraph" w:styleId="NormalWeb">
    <w:name w:val="Normal (Web)"/>
    <w:basedOn w:val="Normal"/>
    <w:uiPriority w:val="99"/>
    <w:unhideWhenUsed/>
    <w:rsid w:val="003545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54544"/>
    <w:rPr>
      <w:color w:val="0000FF"/>
      <w:u w:val="single"/>
    </w:rPr>
  </w:style>
  <w:style w:type="paragraph" w:styleId="Footer">
    <w:name w:val="footer"/>
    <w:basedOn w:val="Normal"/>
    <w:link w:val="FooterChar"/>
    <w:uiPriority w:val="99"/>
    <w:unhideWhenUsed/>
    <w:rsid w:val="00354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544"/>
  </w:style>
  <w:style w:type="character" w:customStyle="1" w:styleId="Heading1Char">
    <w:name w:val="Heading 1 Char"/>
    <w:basedOn w:val="DefaultParagraphFont"/>
    <w:link w:val="Heading1"/>
    <w:uiPriority w:val="1"/>
    <w:rsid w:val="00644B90"/>
    <w:rPr>
      <w:rFonts w:ascii="Times New Roman" w:eastAsia="Times New Roman" w:hAnsi="Times New Roman" w:cs="Times New Roman"/>
      <w:b/>
      <w:bCs/>
      <w:sz w:val="31"/>
      <w:szCs w:val="31"/>
      <w:u w:val="single" w:color="000000"/>
      <w:lang w:val="en-US"/>
    </w:rPr>
  </w:style>
  <w:style w:type="character" w:customStyle="1" w:styleId="Heading3Char">
    <w:name w:val="Heading 3 Char"/>
    <w:basedOn w:val="DefaultParagraphFont"/>
    <w:link w:val="Heading3"/>
    <w:uiPriority w:val="1"/>
    <w:rsid w:val="00644B90"/>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644B9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44B9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644B90"/>
    <w:pPr>
      <w:widowControl w:val="0"/>
      <w:autoSpaceDE w:val="0"/>
      <w:autoSpaceDN w:val="0"/>
      <w:spacing w:after="0" w:line="240" w:lineRule="auto"/>
      <w:ind w:left="820" w:hanging="360"/>
    </w:pPr>
    <w:rPr>
      <w:rFonts w:ascii="Times New Roman" w:eastAsia="Times New Roman" w:hAnsi="Times New Roman" w:cs="Times New Roman"/>
      <w:lang w:val="en-US"/>
    </w:rPr>
  </w:style>
  <w:style w:type="paragraph" w:styleId="NoSpacing">
    <w:name w:val="No Spacing"/>
    <w:uiPriority w:val="1"/>
    <w:qFormat/>
    <w:rsid w:val="00FB2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57779">
      <w:bodyDiv w:val="1"/>
      <w:marLeft w:val="0"/>
      <w:marRight w:val="0"/>
      <w:marTop w:val="0"/>
      <w:marBottom w:val="0"/>
      <w:divBdr>
        <w:top w:val="none" w:sz="0" w:space="0" w:color="auto"/>
        <w:left w:val="none" w:sz="0" w:space="0" w:color="auto"/>
        <w:bottom w:val="none" w:sz="0" w:space="0" w:color="auto"/>
        <w:right w:val="none" w:sz="0" w:space="0" w:color="auto"/>
      </w:divBdr>
    </w:div>
    <w:div w:id="125062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diagramColors" Target="diagrams/colors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diagramLayout" Target="diagrams/layout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microsoft.com/office/2007/relationships/diagramDrawing" Target="diagrams/drawing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diagramData" Target="diagrams/data1.xml"/><Relationship Id="rId99" Type="http://schemas.openxmlformats.org/officeDocument/2006/relationships/hyperlink" Target="https://en.wikipedia.org/wiki/Softwaredocumentation"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22889-0A42-4817-955C-1AC7955E705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5D32C4C-77A8-414D-8549-350B90C34219}">
      <dgm:prSet phldrT="[Text]"/>
      <dgm:spPr/>
      <dgm:t>
        <a:bodyPr/>
        <a:lstStyle/>
        <a:p>
          <a:r>
            <a:rPr lang="en-US"/>
            <a:t>REQUIREMENTS</a:t>
          </a:r>
        </a:p>
      </dgm:t>
    </dgm:pt>
    <dgm:pt modelId="{CC7862D0-3081-422C-9947-669292352123}" type="parTrans" cxnId="{F4B05278-CF4C-47E4-A8B8-5780A5C24BF0}">
      <dgm:prSet/>
      <dgm:spPr/>
      <dgm:t>
        <a:bodyPr/>
        <a:lstStyle/>
        <a:p>
          <a:endParaRPr lang="en-US"/>
        </a:p>
      </dgm:t>
    </dgm:pt>
    <dgm:pt modelId="{BEAE6165-29FC-4D7B-A3EE-A4D8CC4E282D}" type="sibTrans" cxnId="{F4B05278-CF4C-47E4-A8B8-5780A5C24BF0}">
      <dgm:prSet/>
      <dgm:spPr/>
      <dgm:t>
        <a:bodyPr/>
        <a:lstStyle/>
        <a:p>
          <a:endParaRPr lang="en-US"/>
        </a:p>
      </dgm:t>
    </dgm:pt>
    <dgm:pt modelId="{5933E135-71C6-48EC-824A-4EB5EEB9D513}">
      <dgm:prSet phldrT="[Text]"/>
      <dgm:spPr/>
      <dgm:t>
        <a:bodyPr/>
        <a:lstStyle/>
        <a:p>
          <a:r>
            <a:rPr lang="en-US"/>
            <a:t>USER REQUIREMENTS</a:t>
          </a:r>
        </a:p>
      </dgm:t>
    </dgm:pt>
    <dgm:pt modelId="{7D4ED117-0326-4A53-9A80-595895D46998}" type="parTrans" cxnId="{02ADC350-6C08-40A0-BA5F-1DDA84247EAD}">
      <dgm:prSet/>
      <dgm:spPr/>
      <dgm:t>
        <a:bodyPr/>
        <a:lstStyle/>
        <a:p>
          <a:endParaRPr lang="en-US"/>
        </a:p>
      </dgm:t>
    </dgm:pt>
    <dgm:pt modelId="{4ECA6639-028C-48C4-92C2-682097E6A7B3}" type="sibTrans" cxnId="{02ADC350-6C08-40A0-BA5F-1DDA84247EAD}">
      <dgm:prSet/>
      <dgm:spPr/>
      <dgm:t>
        <a:bodyPr/>
        <a:lstStyle/>
        <a:p>
          <a:endParaRPr lang="en-US"/>
        </a:p>
      </dgm:t>
    </dgm:pt>
    <dgm:pt modelId="{39AE394F-2707-4C06-B638-17B39588940B}">
      <dgm:prSet phldrT="[Text]"/>
      <dgm:spPr/>
      <dgm:t>
        <a:bodyPr/>
        <a:lstStyle/>
        <a:p>
          <a:r>
            <a:rPr lang="en-US"/>
            <a:t>SYSTEM REQUIREMENTS</a:t>
          </a:r>
        </a:p>
      </dgm:t>
    </dgm:pt>
    <dgm:pt modelId="{35E01DCD-587B-494E-920C-553DB5A265C8}" type="parTrans" cxnId="{48D99CB9-238F-4D32-9057-FDA31422E3AE}">
      <dgm:prSet/>
      <dgm:spPr/>
      <dgm:t>
        <a:bodyPr/>
        <a:lstStyle/>
        <a:p>
          <a:endParaRPr lang="en-US"/>
        </a:p>
      </dgm:t>
    </dgm:pt>
    <dgm:pt modelId="{66447AC3-5148-41F6-B0C3-A085D6C4BA1E}" type="sibTrans" cxnId="{48D99CB9-238F-4D32-9057-FDA31422E3AE}">
      <dgm:prSet/>
      <dgm:spPr/>
      <dgm:t>
        <a:bodyPr/>
        <a:lstStyle/>
        <a:p>
          <a:endParaRPr lang="en-US"/>
        </a:p>
      </dgm:t>
    </dgm:pt>
    <dgm:pt modelId="{1D371061-C800-4B94-8AAE-0D11E1F41024}" type="pres">
      <dgm:prSet presAssocID="{19022889-0A42-4817-955C-1AC7955E705B}" presName="hierChild1" presStyleCnt="0">
        <dgm:presLayoutVars>
          <dgm:orgChart val="1"/>
          <dgm:chPref val="1"/>
          <dgm:dir/>
          <dgm:animOne val="branch"/>
          <dgm:animLvl val="lvl"/>
          <dgm:resizeHandles/>
        </dgm:presLayoutVars>
      </dgm:prSet>
      <dgm:spPr/>
      <dgm:t>
        <a:bodyPr/>
        <a:lstStyle/>
        <a:p>
          <a:endParaRPr lang="en-GB"/>
        </a:p>
      </dgm:t>
    </dgm:pt>
    <dgm:pt modelId="{D65145BB-37EA-4EA2-BCE7-36F1C0424AD1}" type="pres">
      <dgm:prSet presAssocID="{A5D32C4C-77A8-414D-8549-350B90C34219}" presName="hierRoot1" presStyleCnt="0">
        <dgm:presLayoutVars>
          <dgm:hierBranch val="init"/>
        </dgm:presLayoutVars>
      </dgm:prSet>
      <dgm:spPr/>
    </dgm:pt>
    <dgm:pt modelId="{61310AA3-04C3-415A-819B-2437F8804BC4}" type="pres">
      <dgm:prSet presAssocID="{A5D32C4C-77A8-414D-8549-350B90C34219}" presName="rootComposite1" presStyleCnt="0"/>
      <dgm:spPr/>
    </dgm:pt>
    <dgm:pt modelId="{3A657D13-1542-4892-AA92-FDDEB2C55B0C}" type="pres">
      <dgm:prSet presAssocID="{A5D32C4C-77A8-414D-8549-350B90C34219}" presName="rootText1" presStyleLbl="node0" presStyleIdx="0" presStyleCnt="1">
        <dgm:presLayoutVars>
          <dgm:chPref val="3"/>
        </dgm:presLayoutVars>
      </dgm:prSet>
      <dgm:spPr/>
      <dgm:t>
        <a:bodyPr/>
        <a:lstStyle/>
        <a:p>
          <a:endParaRPr lang="en-GB"/>
        </a:p>
      </dgm:t>
    </dgm:pt>
    <dgm:pt modelId="{BB38B150-381F-4247-B070-684589E388ED}" type="pres">
      <dgm:prSet presAssocID="{A5D32C4C-77A8-414D-8549-350B90C34219}" presName="rootConnector1" presStyleLbl="node1" presStyleIdx="0" presStyleCnt="0"/>
      <dgm:spPr/>
      <dgm:t>
        <a:bodyPr/>
        <a:lstStyle/>
        <a:p>
          <a:endParaRPr lang="en-GB"/>
        </a:p>
      </dgm:t>
    </dgm:pt>
    <dgm:pt modelId="{181B44BE-57C5-491F-A82A-5BD2AB027715}" type="pres">
      <dgm:prSet presAssocID="{A5D32C4C-77A8-414D-8549-350B90C34219}" presName="hierChild2" presStyleCnt="0"/>
      <dgm:spPr/>
    </dgm:pt>
    <dgm:pt modelId="{CBF05CCE-841B-4BEC-AC9A-B7555E0BF635}" type="pres">
      <dgm:prSet presAssocID="{7D4ED117-0326-4A53-9A80-595895D46998}" presName="Name37" presStyleLbl="parChTrans1D2" presStyleIdx="0" presStyleCnt="2"/>
      <dgm:spPr/>
      <dgm:t>
        <a:bodyPr/>
        <a:lstStyle/>
        <a:p>
          <a:endParaRPr lang="en-GB"/>
        </a:p>
      </dgm:t>
    </dgm:pt>
    <dgm:pt modelId="{6994EB26-8588-42FB-9EFD-9A7D22173904}" type="pres">
      <dgm:prSet presAssocID="{5933E135-71C6-48EC-824A-4EB5EEB9D513}" presName="hierRoot2" presStyleCnt="0">
        <dgm:presLayoutVars>
          <dgm:hierBranch val="init"/>
        </dgm:presLayoutVars>
      </dgm:prSet>
      <dgm:spPr/>
    </dgm:pt>
    <dgm:pt modelId="{820A4D9D-CD55-4C72-AB0A-C5D0F86B3536}" type="pres">
      <dgm:prSet presAssocID="{5933E135-71C6-48EC-824A-4EB5EEB9D513}" presName="rootComposite" presStyleCnt="0"/>
      <dgm:spPr/>
    </dgm:pt>
    <dgm:pt modelId="{10159B4D-0E8C-4933-9A2B-FBBA8CD98143}" type="pres">
      <dgm:prSet presAssocID="{5933E135-71C6-48EC-824A-4EB5EEB9D513}" presName="rootText" presStyleLbl="node2" presStyleIdx="0" presStyleCnt="2">
        <dgm:presLayoutVars>
          <dgm:chPref val="3"/>
        </dgm:presLayoutVars>
      </dgm:prSet>
      <dgm:spPr/>
      <dgm:t>
        <a:bodyPr/>
        <a:lstStyle/>
        <a:p>
          <a:endParaRPr lang="en-GB"/>
        </a:p>
      </dgm:t>
    </dgm:pt>
    <dgm:pt modelId="{412B6EC8-4E5B-4FDC-84F1-DF4ABBBBFBB3}" type="pres">
      <dgm:prSet presAssocID="{5933E135-71C6-48EC-824A-4EB5EEB9D513}" presName="rootConnector" presStyleLbl="node2" presStyleIdx="0" presStyleCnt="2"/>
      <dgm:spPr/>
      <dgm:t>
        <a:bodyPr/>
        <a:lstStyle/>
        <a:p>
          <a:endParaRPr lang="en-GB"/>
        </a:p>
      </dgm:t>
    </dgm:pt>
    <dgm:pt modelId="{41D94322-CA9A-4BE4-96BF-3C6F39C693B9}" type="pres">
      <dgm:prSet presAssocID="{5933E135-71C6-48EC-824A-4EB5EEB9D513}" presName="hierChild4" presStyleCnt="0"/>
      <dgm:spPr/>
    </dgm:pt>
    <dgm:pt modelId="{F8D48580-E484-4348-96EE-8FE0BCC337DD}" type="pres">
      <dgm:prSet presAssocID="{5933E135-71C6-48EC-824A-4EB5EEB9D513}" presName="hierChild5" presStyleCnt="0"/>
      <dgm:spPr/>
    </dgm:pt>
    <dgm:pt modelId="{E7D922F7-3D73-4B2B-92C8-5F946EE8FD57}" type="pres">
      <dgm:prSet presAssocID="{35E01DCD-587B-494E-920C-553DB5A265C8}" presName="Name37" presStyleLbl="parChTrans1D2" presStyleIdx="1" presStyleCnt="2"/>
      <dgm:spPr/>
      <dgm:t>
        <a:bodyPr/>
        <a:lstStyle/>
        <a:p>
          <a:endParaRPr lang="en-GB"/>
        </a:p>
      </dgm:t>
    </dgm:pt>
    <dgm:pt modelId="{09C172F3-3FD6-4388-A3A3-643110A569B0}" type="pres">
      <dgm:prSet presAssocID="{39AE394F-2707-4C06-B638-17B39588940B}" presName="hierRoot2" presStyleCnt="0">
        <dgm:presLayoutVars>
          <dgm:hierBranch val="init"/>
        </dgm:presLayoutVars>
      </dgm:prSet>
      <dgm:spPr/>
    </dgm:pt>
    <dgm:pt modelId="{1AC15B44-8358-4A41-B69F-6A8F68AFB686}" type="pres">
      <dgm:prSet presAssocID="{39AE394F-2707-4C06-B638-17B39588940B}" presName="rootComposite" presStyleCnt="0"/>
      <dgm:spPr/>
    </dgm:pt>
    <dgm:pt modelId="{739D6023-6864-44C8-A225-1D8FB543CC1F}" type="pres">
      <dgm:prSet presAssocID="{39AE394F-2707-4C06-B638-17B39588940B}" presName="rootText" presStyleLbl="node2" presStyleIdx="1" presStyleCnt="2">
        <dgm:presLayoutVars>
          <dgm:chPref val="3"/>
        </dgm:presLayoutVars>
      </dgm:prSet>
      <dgm:spPr/>
      <dgm:t>
        <a:bodyPr/>
        <a:lstStyle/>
        <a:p>
          <a:endParaRPr lang="en-GB"/>
        </a:p>
      </dgm:t>
    </dgm:pt>
    <dgm:pt modelId="{AB2712D7-018A-4A2D-87EE-4B25A5A156B3}" type="pres">
      <dgm:prSet presAssocID="{39AE394F-2707-4C06-B638-17B39588940B}" presName="rootConnector" presStyleLbl="node2" presStyleIdx="1" presStyleCnt="2"/>
      <dgm:spPr/>
      <dgm:t>
        <a:bodyPr/>
        <a:lstStyle/>
        <a:p>
          <a:endParaRPr lang="en-GB"/>
        </a:p>
      </dgm:t>
    </dgm:pt>
    <dgm:pt modelId="{0E05A42F-FC66-4E63-8B0E-7630F5C9A084}" type="pres">
      <dgm:prSet presAssocID="{39AE394F-2707-4C06-B638-17B39588940B}" presName="hierChild4" presStyleCnt="0"/>
      <dgm:spPr/>
    </dgm:pt>
    <dgm:pt modelId="{4067BA20-F781-4C20-AB03-2EEC8219B574}" type="pres">
      <dgm:prSet presAssocID="{39AE394F-2707-4C06-B638-17B39588940B}" presName="hierChild5" presStyleCnt="0"/>
      <dgm:spPr/>
    </dgm:pt>
    <dgm:pt modelId="{8DB44841-4B53-4018-94C1-BC41AAFA9735}" type="pres">
      <dgm:prSet presAssocID="{A5D32C4C-77A8-414D-8549-350B90C34219}" presName="hierChild3" presStyleCnt="0"/>
      <dgm:spPr/>
    </dgm:pt>
  </dgm:ptLst>
  <dgm:cxnLst>
    <dgm:cxn modelId="{82BB94DD-893B-5F4C-A0F1-CDF438D315E3}" type="presOf" srcId="{35E01DCD-587B-494E-920C-553DB5A265C8}" destId="{E7D922F7-3D73-4B2B-92C8-5F946EE8FD57}" srcOrd="0" destOrd="0" presId="urn:microsoft.com/office/officeart/2005/8/layout/orgChart1"/>
    <dgm:cxn modelId="{31109F98-73C6-BB4D-997A-44081554D756}" type="presOf" srcId="{A5D32C4C-77A8-414D-8549-350B90C34219}" destId="{3A657D13-1542-4892-AA92-FDDEB2C55B0C}" srcOrd="0" destOrd="0" presId="urn:microsoft.com/office/officeart/2005/8/layout/orgChart1"/>
    <dgm:cxn modelId="{02ADC350-6C08-40A0-BA5F-1DDA84247EAD}" srcId="{A5D32C4C-77A8-414D-8549-350B90C34219}" destId="{5933E135-71C6-48EC-824A-4EB5EEB9D513}" srcOrd="0" destOrd="0" parTransId="{7D4ED117-0326-4A53-9A80-595895D46998}" sibTransId="{4ECA6639-028C-48C4-92C2-682097E6A7B3}"/>
    <dgm:cxn modelId="{DBE5E2EB-9CB3-0746-BB55-23F359935D4C}" type="presOf" srcId="{19022889-0A42-4817-955C-1AC7955E705B}" destId="{1D371061-C800-4B94-8AAE-0D11E1F41024}" srcOrd="0" destOrd="0" presId="urn:microsoft.com/office/officeart/2005/8/layout/orgChart1"/>
    <dgm:cxn modelId="{7E64141A-DA13-E248-9592-0899F74ABA4A}" type="presOf" srcId="{5933E135-71C6-48EC-824A-4EB5EEB9D513}" destId="{412B6EC8-4E5B-4FDC-84F1-DF4ABBBBFBB3}" srcOrd="1" destOrd="0" presId="urn:microsoft.com/office/officeart/2005/8/layout/orgChart1"/>
    <dgm:cxn modelId="{EE2D79BA-C846-6942-AC34-D3EE31ED0B2D}" type="presOf" srcId="{39AE394F-2707-4C06-B638-17B39588940B}" destId="{AB2712D7-018A-4A2D-87EE-4B25A5A156B3}" srcOrd="1" destOrd="0" presId="urn:microsoft.com/office/officeart/2005/8/layout/orgChart1"/>
    <dgm:cxn modelId="{2083C646-5241-8A41-89B3-F2AC4064FDF6}" type="presOf" srcId="{7D4ED117-0326-4A53-9A80-595895D46998}" destId="{CBF05CCE-841B-4BEC-AC9A-B7555E0BF635}" srcOrd="0" destOrd="0" presId="urn:microsoft.com/office/officeart/2005/8/layout/orgChart1"/>
    <dgm:cxn modelId="{ACB396B0-A363-C64A-92E1-B15A9D0AECDB}" type="presOf" srcId="{39AE394F-2707-4C06-B638-17B39588940B}" destId="{739D6023-6864-44C8-A225-1D8FB543CC1F}" srcOrd="0" destOrd="0" presId="urn:microsoft.com/office/officeart/2005/8/layout/orgChart1"/>
    <dgm:cxn modelId="{29E81650-16E8-1D48-B5ED-88D1DB6FE61B}" type="presOf" srcId="{5933E135-71C6-48EC-824A-4EB5EEB9D513}" destId="{10159B4D-0E8C-4933-9A2B-FBBA8CD98143}" srcOrd="0" destOrd="0" presId="urn:microsoft.com/office/officeart/2005/8/layout/orgChart1"/>
    <dgm:cxn modelId="{48D99CB9-238F-4D32-9057-FDA31422E3AE}" srcId="{A5D32C4C-77A8-414D-8549-350B90C34219}" destId="{39AE394F-2707-4C06-B638-17B39588940B}" srcOrd="1" destOrd="0" parTransId="{35E01DCD-587B-494E-920C-553DB5A265C8}" sibTransId="{66447AC3-5148-41F6-B0C3-A085D6C4BA1E}"/>
    <dgm:cxn modelId="{596C53E1-1A0B-0348-96C2-2FA114B8C34F}" type="presOf" srcId="{A5D32C4C-77A8-414D-8549-350B90C34219}" destId="{BB38B150-381F-4247-B070-684589E388ED}" srcOrd="1" destOrd="0" presId="urn:microsoft.com/office/officeart/2005/8/layout/orgChart1"/>
    <dgm:cxn modelId="{F4B05278-CF4C-47E4-A8B8-5780A5C24BF0}" srcId="{19022889-0A42-4817-955C-1AC7955E705B}" destId="{A5D32C4C-77A8-414D-8549-350B90C34219}" srcOrd="0" destOrd="0" parTransId="{CC7862D0-3081-422C-9947-669292352123}" sibTransId="{BEAE6165-29FC-4D7B-A3EE-A4D8CC4E282D}"/>
    <dgm:cxn modelId="{8AF1F9C9-4F2F-F940-A866-FD2DF3FEC70A}" type="presParOf" srcId="{1D371061-C800-4B94-8AAE-0D11E1F41024}" destId="{D65145BB-37EA-4EA2-BCE7-36F1C0424AD1}" srcOrd="0" destOrd="0" presId="urn:microsoft.com/office/officeart/2005/8/layout/orgChart1"/>
    <dgm:cxn modelId="{D667C472-B15C-D74C-9F1B-2B3DF37660FC}" type="presParOf" srcId="{D65145BB-37EA-4EA2-BCE7-36F1C0424AD1}" destId="{61310AA3-04C3-415A-819B-2437F8804BC4}" srcOrd="0" destOrd="0" presId="urn:microsoft.com/office/officeart/2005/8/layout/orgChart1"/>
    <dgm:cxn modelId="{0378E5EB-96B0-9245-8949-A45A4E88E462}" type="presParOf" srcId="{61310AA3-04C3-415A-819B-2437F8804BC4}" destId="{3A657D13-1542-4892-AA92-FDDEB2C55B0C}" srcOrd="0" destOrd="0" presId="urn:microsoft.com/office/officeart/2005/8/layout/orgChart1"/>
    <dgm:cxn modelId="{7BDA6273-AA50-0A46-9B84-201519FE55C4}" type="presParOf" srcId="{61310AA3-04C3-415A-819B-2437F8804BC4}" destId="{BB38B150-381F-4247-B070-684589E388ED}" srcOrd="1" destOrd="0" presId="urn:microsoft.com/office/officeart/2005/8/layout/orgChart1"/>
    <dgm:cxn modelId="{CABD2B46-E157-1A4C-B323-EAC51DFE46AE}" type="presParOf" srcId="{D65145BB-37EA-4EA2-BCE7-36F1C0424AD1}" destId="{181B44BE-57C5-491F-A82A-5BD2AB027715}" srcOrd="1" destOrd="0" presId="urn:microsoft.com/office/officeart/2005/8/layout/orgChart1"/>
    <dgm:cxn modelId="{E5F3DE1C-5F75-F349-B49B-A439FE48A889}" type="presParOf" srcId="{181B44BE-57C5-491F-A82A-5BD2AB027715}" destId="{CBF05CCE-841B-4BEC-AC9A-B7555E0BF635}" srcOrd="0" destOrd="0" presId="urn:microsoft.com/office/officeart/2005/8/layout/orgChart1"/>
    <dgm:cxn modelId="{C3D4C5D8-633C-8A4E-878F-B0A13BFF487C}" type="presParOf" srcId="{181B44BE-57C5-491F-A82A-5BD2AB027715}" destId="{6994EB26-8588-42FB-9EFD-9A7D22173904}" srcOrd="1" destOrd="0" presId="urn:microsoft.com/office/officeart/2005/8/layout/orgChart1"/>
    <dgm:cxn modelId="{E769DF1F-D9DD-9A4D-B6C3-C15DDA61E94F}" type="presParOf" srcId="{6994EB26-8588-42FB-9EFD-9A7D22173904}" destId="{820A4D9D-CD55-4C72-AB0A-C5D0F86B3536}" srcOrd="0" destOrd="0" presId="urn:microsoft.com/office/officeart/2005/8/layout/orgChart1"/>
    <dgm:cxn modelId="{800A7F30-7A66-D949-B585-733F04142759}" type="presParOf" srcId="{820A4D9D-CD55-4C72-AB0A-C5D0F86B3536}" destId="{10159B4D-0E8C-4933-9A2B-FBBA8CD98143}" srcOrd="0" destOrd="0" presId="urn:microsoft.com/office/officeart/2005/8/layout/orgChart1"/>
    <dgm:cxn modelId="{FE000966-E95E-714A-8943-DB50E6A380AD}" type="presParOf" srcId="{820A4D9D-CD55-4C72-AB0A-C5D0F86B3536}" destId="{412B6EC8-4E5B-4FDC-84F1-DF4ABBBBFBB3}" srcOrd="1" destOrd="0" presId="urn:microsoft.com/office/officeart/2005/8/layout/orgChart1"/>
    <dgm:cxn modelId="{456CFAEB-5A25-F745-A3F4-5AF2E04733F9}" type="presParOf" srcId="{6994EB26-8588-42FB-9EFD-9A7D22173904}" destId="{41D94322-CA9A-4BE4-96BF-3C6F39C693B9}" srcOrd="1" destOrd="0" presId="urn:microsoft.com/office/officeart/2005/8/layout/orgChart1"/>
    <dgm:cxn modelId="{E6251611-7041-8644-9EA5-5295DD05CF6F}" type="presParOf" srcId="{6994EB26-8588-42FB-9EFD-9A7D22173904}" destId="{F8D48580-E484-4348-96EE-8FE0BCC337DD}" srcOrd="2" destOrd="0" presId="urn:microsoft.com/office/officeart/2005/8/layout/orgChart1"/>
    <dgm:cxn modelId="{DC6E9A1A-B52F-6246-8898-8A031978331B}" type="presParOf" srcId="{181B44BE-57C5-491F-A82A-5BD2AB027715}" destId="{E7D922F7-3D73-4B2B-92C8-5F946EE8FD57}" srcOrd="2" destOrd="0" presId="urn:microsoft.com/office/officeart/2005/8/layout/orgChart1"/>
    <dgm:cxn modelId="{D2B00EFC-384D-8F4F-8B29-15135FED14AA}" type="presParOf" srcId="{181B44BE-57C5-491F-A82A-5BD2AB027715}" destId="{09C172F3-3FD6-4388-A3A3-643110A569B0}" srcOrd="3" destOrd="0" presId="urn:microsoft.com/office/officeart/2005/8/layout/orgChart1"/>
    <dgm:cxn modelId="{9EE147F9-7D9F-FD4C-9DD2-B5F4B1CE8917}" type="presParOf" srcId="{09C172F3-3FD6-4388-A3A3-643110A569B0}" destId="{1AC15B44-8358-4A41-B69F-6A8F68AFB686}" srcOrd="0" destOrd="0" presId="urn:microsoft.com/office/officeart/2005/8/layout/orgChart1"/>
    <dgm:cxn modelId="{E07ED78A-7C35-EB4C-BC27-BB34D18CA48A}" type="presParOf" srcId="{1AC15B44-8358-4A41-B69F-6A8F68AFB686}" destId="{739D6023-6864-44C8-A225-1D8FB543CC1F}" srcOrd="0" destOrd="0" presId="urn:microsoft.com/office/officeart/2005/8/layout/orgChart1"/>
    <dgm:cxn modelId="{FA231403-E764-6C4C-9A77-ACBEE6C5A04A}" type="presParOf" srcId="{1AC15B44-8358-4A41-B69F-6A8F68AFB686}" destId="{AB2712D7-018A-4A2D-87EE-4B25A5A156B3}" srcOrd="1" destOrd="0" presId="urn:microsoft.com/office/officeart/2005/8/layout/orgChart1"/>
    <dgm:cxn modelId="{FE94BFC2-C006-9042-AAC1-C5E88E9EA693}" type="presParOf" srcId="{09C172F3-3FD6-4388-A3A3-643110A569B0}" destId="{0E05A42F-FC66-4E63-8B0E-7630F5C9A084}" srcOrd="1" destOrd="0" presId="urn:microsoft.com/office/officeart/2005/8/layout/orgChart1"/>
    <dgm:cxn modelId="{4AD57827-018B-AA46-896C-B69822FC3437}" type="presParOf" srcId="{09C172F3-3FD6-4388-A3A3-643110A569B0}" destId="{4067BA20-F781-4C20-AB03-2EEC8219B574}" srcOrd="2" destOrd="0" presId="urn:microsoft.com/office/officeart/2005/8/layout/orgChart1"/>
    <dgm:cxn modelId="{443A05C2-657D-9948-91B5-6A218704AFDD}" type="presParOf" srcId="{D65145BB-37EA-4EA2-BCE7-36F1C0424AD1}" destId="{8DB44841-4B53-4018-94C1-BC41AAFA9735}" srcOrd="2" destOrd="0" presId="urn:microsoft.com/office/officeart/2005/8/layout/orgChart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922F7-3D73-4B2B-92C8-5F946EE8FD57}">
      <dsp:nvSpPr>
        <dsp:cNvPr id="0" name=""/>
        <dsp:cNvSpPr/>
      </dsp:nvSpPr>
      <dsp:spPr>
        <a:xfrm>
          <a:off x="2781300" y="562861"/>
          <a:ext cx="680921" cy="236352"/>
        </a:xfrm>
        <a:custGeom>
          <a:avLst/>
          <a:gdLst/>
          <a:ahLst/>
          <a:cxnLst/>
          <a:rect l="0" t="0" r="0" b="0"/>
          <a:pathLst>
            <a:path>
              <a:moveTo>
                <a:pt x="0" y="0"/>
              </a:moveTo>
              <a:lnTo>
                <a:pt x="0" y="118176"/>
              </a:lnTo>
              <a:lnTo>
                <a:pt x="680921" y="118176"/>
              </a:lnTo>
              <a:lnTo>
                <a:pt x="680921"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05CCE-841B-4BEC-AC9A-B7555E0BF635}">
      <dsp:nvSpPr>
        <dsp:cNvPr id="0" name=""/>
        <dsp:cNvSpPr/>
      </dsp:nvSpPr>
      <dsp:spPr>
        <a:xfrm>
          <a:off x="2100378" y="562861"/>
          <a:ext cx="680921" cy="236352"/>
        </a:xfrm>
        <a:custGeom>
          <a:avLst/>
          <a:gdLst/>
          <a:ahLst/>
          <a:cxnLst/>
          <a:rect l="0" t="0" r="0" b="0"/>
          <a:pathLst>
            <a:path>
              <a:moveTo>
                <a:pt x="680921" y="0"/>
              </a:moveTo>
              <a:lnTo>
                <a:pt x="680921" y="118176"/>
              </a:lnTo>
              <a:lnTo>
                <a:pt x="0" y="118176"/>
              </a:lnTo>
              <a:lnTo>
                <a:pt x="0" y="236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57D13-1542-4892-AA92-FDDEB2C55B0C}">
      <dsp:nvSpPr>
        <dsp:cNvPr id="0" name=""/>
        <dsp:cNvSpPr/>
      </dsp:nvSpPr>
      <dsp:spPr>
        <a:xfrm>
          <a:off x="2218555" y="116"/>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REQUIREMENTS</a:t>
          </a:r>
        </a:p>
      </dsp:txBody>
      <dsp:txXfrm>
        <a:off x="2218555" y="116"/>
        <a:ext cx="1125489" cy="562744"/>
      </dsp:txXfrm>
    </dsp:sp>
    <dsp:sp modelId="{10159B4D-0E8C-4933-9A2B-FBBA8CD98143}">
      <dsp:nvSpPr>
        <dsp:cNvPr id="0" name=""/>
        <dsp:cNvSpPr/>
      </dsp:nvSpPr>
      <dsp:spPr>
        <a:xfrm>
          <a:off x="1537634"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 REQUIREMENTS</a:t>
          </a:r>
        </a:p>
      </dsp:txBody>
      <dsp:txXfrm>
        <a:off x="1537634" y="799213"/>
        <a:ext cx="1125489" cy="562744"/>
      </dsp:txXfrm>
    </dsp:sp>
    <dsp:sp modelId="{739D6023-6864-44C8-A225-1D8FB543CC1F}">
      <dsp:nvSpPr>
        <dsp:cNvPr id="0" name=""/>
        <dsp:cNvSpPr/>
      </dsp:nvSpPr>
      <dsp:spPr>
        <a:xfrm>
          <a:off x="2899476" y="799213"/>
          <a:ext cx="1125489" cy="56274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SYSTEM REQUIREMENTS</a:t>
          </a:r>
        </a:p>
      </dsp:txBody>
      <dsp:txXfrm>
        <a:off x="2899476" y="799213"/>
        <a:ext cx="1125489" cy="5627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77844D-61EA-47FB-8FB7-D878F43B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53DE0A1F.dotm</Template>
  <TotalTime>85</TotalTime>
  <Pages>13</Pages>
  <Words>1538</Words>
  <Characters>8078</Characters>
  <Application>Microsoft Office Word</Application>
  <DocSecurity>0</DocSecurity>
  <Lines>807</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RAGHUVINAYAK RAO MEDISETTI</cp:lastModifiedBy>
  <cp:revision>15</cp:revision>
  <cp:lastPrinted>2017-11-13T18:32:00Z</cp:lastPrinted>
  <dcterms:created xsi:type="dcterms:W3CDTF">2017-11-10T18:43:00Z</dcterms:created>
  <dcterms:modified xsi:type="dcterms:W3CDTF">2017-11-13T18:44:00Z</dcterms:modified>
</cp:coreProperties>
</file>